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84" w:type="dxa"/>
        <w:tblLayout w:type="fixed"/>
        <w:tblCellMar>
          <w:left w:w="0" w:type="dxa"/>
          <w:right w:w="0" w:type="dxa"/>
        </w:tblCellMar>
        <w:tblLook w:val="0000" w:firstRow="0" w:lastRow="0" w:firstColumn="0" w:lastColumn="0" w:noHBand="0" w:noVBand="0"/>
      </w:tblPr>
      <w:tblGrid>
        <w:gridCol w:w="9640"/>
      </w:tblGrid>
      <w:tr w:rsidR="00E25C7D" w:rsidRPr="005F4D5E" w14:paraId="774F8F9D" w14:textId="77777777">
        <w:trPr>
          <w:cantSplit/>
        </w:trPr>
        <w:tc>
          <w:tcPr>
            <w:tcW w:w="9640" w:type="dxa"/>
          </w:tcPr>
          <w:p w14:paraId="31811531" w14:textId="77777777" w:rsidR="00E25C7D" w:rsidRPr="005F4D5E" w:rsidRDefault="008224FD" w:rsidP="000C219B">
            <w:pPr>
              <w:jc w:val="center"/>
              <w:rPr>
                <w:rFonts w:ascii="Arial" w:hAnsi="Arial" w:cs="Arial"/>
              </w:rPr>
            </w:pPr>
            <w:r w:rsidRPr="005F4D5E">
              <w:rPr>
                <w:rFonts w:ascii="Arial" w:hAnsi="Arial" w:cs="Arial"/>
                <w:noProof/>
              </w:rPr>
              <mc:AlternateContent>
                <mc:Choice Requires="wps">
                  <w:drawing>
                    <wp:anchor distT="0" distB="0" distL="114300" distR="114300" simplePos="0" relativeHeight="251657728" behindDoc="0" locked="0" layoutInCell="0" allowOverlap="1" wp14:anchorId="4291235E" wp14:editId="5506B599">
                      <wp:simplePos x="0" y="0"/>
                      <wp:positionH relativeFrom="column">
                        <wp:posOffset>-275590</wp:posOffset>
                      </wp:positionH>
                      <wp:positionV relativeFrom="paragraph">
                        <wp:posOffset>43180</wp:posOffset>
                      </wp:positionV>
                      <wp:extent cx="6309995" cy="925512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92551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0B0AA" id="Rectangle 6" o:spid="_x0000_s1026" style="position:absolute;margin-left:-21.7pt;margin-top:3.4pt;width:496.85pt;height:72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" o:allowincell="f" filled="f"/>
                  </w:pict>
                </mc:Fallback>
              </mc:AlternateContent>
            </w:r>
            <w:r w:rsidRPr="005F4D5E">
              <w:rPr>
                <w:rFonts w:ascii="Arial" w:hAnsi="Arial" w:cs="Arial"/>
                <w:noProof/>
              </w:rPr>
              <mc:AlternateContent>
                <mc:Choice Requires="wps">
                  <w:drawing>
                    <wp:anchor distT="0" distB="0" distL="114300" distR="114300" simplePos="0" relativeHeight="251658752" behindDoc="1" locked="0" layoutInCell="0" allowOverlap="1" wp14:anchorId="7D71905C" wp14:editId="08BC1B34">
                      <wp:simplePos x="0" y="0"/>
                      <wp:positionH relativeFrom="column">
                        <wp:posOffset>-224790</wp:posOffset>
                      </wp:positionH>
                      <wp:positionV relativeFrom="paragraph">
                        <wp:posOffset>-4445</wp:posOffset>
                      </wp:positionV>
                      <wp:extent cx="6224905" cy="9348470"/>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93484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0E308" id="Rectangle 7" o:spid="_x0000_s1026" style="position:absolute;margin-left:-17.7pt;margin-top:-.35pt;width:490.15pt;height:73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" o:allowincell="f" filled="f" fillcolor="#ff9"/>
                  </w:pict>
                </mc:Fallback>
              </mc:AlternateContent>
            </w:r>
          </w:p>
          <w:p w14:paraId="4016CF32" w14:textId="77777777" w:rsidR="00496FDB" w:rsidRPr="005F4D5E" w:rsidRDefault="00496FDB" w:rsidP="008E3853">
            <w:pPr>
              <w:pStyle w:val="Heading1"/>
              <w:rPr>
                <w:rFonts w:ascii="Arial" w:hAnsi="Arial" w:cs="Arial"/>
                <w:sz w:val="28"/>
                <w:szCs w:val="28"/>
              </w:rPr>
            </w:pPr>
            <w:r w:rsidRPr="005F4D5E">
              <w:rPr>
                <w:rFonts w:ascii="Arial" w:hAnsi="Arial" w:cs="Arial"/>
                <w:sz w:val="28"/>
                <w:szCs w:val="28"/>
              </w:rPr>
              <w:t>BỘ GIÁO DỤC VÀ ĐÀO TẠO</w:t>
            </w:r>
          </w:p>
          <w:p w14:paraId="46177533" w14:textId="77777777" w:rsidR="008E3853" w:rsidRPr="005F4D5E" w:rsidRDefault="008E3853" w:rsidP="008E3853">
            <w:pPr>
              <w:pStyle w:val="Heading1"/>
              <w:rPr>
                <w:rFonts w:ascii="Arial" w:hAnsi="Arial" w:cs="Arial"/>
                <w:sz w:val="28"/>
                <w:szCs w:val="28"/>
              </w:rPr>
            </w:pPr>
            <w:r w:rsidRPr="005F4D5E">
              <w:rPr>
                <w:rFonts w:ascii="Arial" w:hAnsi="Arial" w:cs="Arial"/>
                <w:sz w:val="28"/>
                <w:szCs w:val="28"/>
              </w:rPr>
              <w:t>TRƯỜNG ĐẠI HỌC HOA SEN</w:t>
            </w:r>
          </w:p>
          <w:p w14:paraId="0CF7FCAC" w14:textId="77777777" w:rsidR="008E3853" w:rsidRPr="005F4D5E" w:rsidRDefault="0090039C" w:rsidP="008E3853">
            <w:pPr>
              <w:jc w:val="center"/>
              <w:rPr>
                <w:rFonts w:ascii="Arial" w:hAnsi="Arial" w:cs="Arial"/>
                <w:b/>
                <w:bCs/>
                <w:sz w:val="28"/>
                <w:szCs w:val="28"/>
              </w:rPr>
            </w:pPr>
            <w:r w:rsidRPr="005F4D5E">
              <w:rPr>
                <w:rFonts w:ascii="Arial" w:hAnsi="Arial" w:cs="Arial"/>
                <w:b/>
                <w:bCs/>
                <w:sz w:val="28"/>
                <w:szCs w:val="28"/>
              </w:rPr>
              <w:t>KHOA CÔNG NGHỆ THÔNG TIN</w:t>
            </w:r>
          </w:p>
          <w:p w14:paraId="20A50F7A" w14:textId="77777777" w:rsidR="00E25C7D" w:rsidRPr="005F4D5E" w:rsidRDefault="00E25C7D">
            <w:pPr>
              <w:rPr>
                <w:rFonts w:ascii="Arial" w:hAnsi="Arial" w:cs="Arial"/>
              </w:rPr>
            </w:pPr>
          </w:p>
        </w:tc>
      </w:tr>
    </w:tbl>
    <w:p w14:paraId="42456123" w14:textId="77777777" w:rsidR="00E25C7D" w:rsidRPr="005F4D5E" w:rsidRDefault="00E25C7D">
      <w:pPr>
        <w:jc w:val="center"/>
        <w:rPr>
          <w:rFonts w:ascii="Arial" w:hAnsi="Arial" w:cs="Arial"/>
        </w:rPr>
      </w:pPr>
    </w:p>
    <w:p w14:paraId="7AAC5327" w14:textId="77777777" w:rsidR="00E25C7D" w:rsidRPr="005F4D5E" w:rsidRDefault="00E25C7D">
      <w:pPr>
        <w:jc w:val="center"/>
        <w:rPr>
          <w:rFonts w:ascii="Arial" w:hAnsi="Arial" w:cs="Arial"/>
          <w:b/>
          <w:sz w:val="44"/>
        </w:rPr>
      </w:pPr>
    </w:p>
    <w:p w14:paraId="3FFEFE66" w14:textId="4FB45E49" w:rsidR="00E25C7D" w:rsidRPr="005F4D5E" w:rsidRDefault="00D453E5">
      <w:pPr>
        <w:jc w:val="center"/>
        <w:rPr>
          <w:rFonts w:ascii="Arial" w:hAnsi="Arial" w:cs="Arial"/>
          <w:b/>
          <w:sz w:val="44"/>
        </w:rPr>
      </w:pPr>
      <w:r w:rsidRPr="005F4D5E">
        <w:rPr>
          <w:rFonts w:ascii="Arial" w:hAnsi="Arial" w:cs="Arial"/>
          <w:b/>
          <w:noProof/>
          <w:sz w:val="44"/>
        </w:rPr>
        <mc:AlternateContent>
          <mc:Choice Requires="wps">
            <w:drawing>
              <wp:anchor distT="0" distB="0" distL="114300" distR="114300" simplePos="0" relativeHeight="251656704" behindDoc="0" locked="0" layoutInCell="1" allowOverlap="1" wp14:anchorId="336C3E15" wp14:editId="2ABB440D">
                <wp:simplePos x="0" y="0"/>
                <wp:positionH relativeFrom="column">
                  <wp:posOffset>-139700</wp:posOffset>
                </wp:positionH>
                <wp:positionV relativeFrom="paragraph">
                  <wp:posOffset>231602</wp:posOffset>
                </wp:positionV>
                <wp:extent cx="5657850" cy="1026160"/>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57850" cy="10261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14FFB" w14:textId="77777777" w:rsidR="00C32831" w:rsidRDefault="00C32831" w:rsidP="008224FD">
                            <w:pPr>
                              <w:pStyle w:val="NormalWeb"/>
                              <w:spacing w:before="0" w:beforeAutospacing="0" w:after="0" w:afterAutospacing="0"/>
                              <w:jc w:val="center"/>
                              <w:rPr>
                                <w:rFonts w:ascii="Tahoma" w:eastAsia="Tahoma" w:hAnsi="Tahoma" w:cs="Tahoma"/>
                                <w:shadow/>
                                <w:color w:val="000000"/>
                                <w:sz w:val="72"/>
                                <w:szCs w:val="72"/>
                                <w14:shadow w14:blurRad="0" w14:dist="45847" w14:dir="2021404" w14:sx="100000" w14:sy="100000" w14:kx="0" w14:ky="0" w14:algn="ctr">
                                  <w14:srgbClr w14:val="C0C0C0"/>
                                </w14:shadow>
                              </w:rPr>
                            </w:pPr>
                            <w:r>
                              <w:rPr>
                                <w:rFonts w:ascii="Tahoma" w:eastAsia="Tahoma" w:hAnsi="Tahoma" w:cs="Tahoma"/>
                                <w:shadow/>
                                <w:color w:val="000000"/>
                                <w:sz w:val="72"/>
                                <w:szCs w:val="72"/>
                                <w14:shadow w14:blurRad="0" w14:dist="45847" w14:dir="2021404" w14:sx="100000" w14:sy="100000" w14:kx="0" w14:ky="0" w14:algn="ctr">
                                  <w14:srgbClr w14:val="C0C0C0"/>
                                </w14:shadow>
                              </w:rPr>
                              <w:t xml:space="preserve">BÁO CÁO </w:t>
                            </w:r>
                          </w:p>
                          <w:p w14:paraId="7F664511" w14:textId="411C9722" w:rsidR="008224FD" w:rsidRDefault="00D453E5" w:rsidP="008224FD">
                            <w:pPr>
                              <w:pStyle w:val="NormalWeb"/>
                              <w:spacing w:before="0" w:beforeAutospacing="0" w:after="0" w:afterAutospacing="0"/>
                              <w:jc w:val="center"/>
                            </w:pPr>
                            <w:r>
                              <w:rPr>
                                <w:rFonts w:ascii="Tahoma" w:eastAsia="Tahoma" w:hAnsi="Tahoma" w:cs="Tahoma"/>
                                <w:shadow/>
                                <w:color w:val="000000"/>
                                <w:sz w:val="72"/>
                                <w:szCs w:val="72"/>
                                <w14:shadow w14:blurRad="0" w14:dist="45847" w14:dir="2021404" w14:sx="100000" w14:sy="100000" w14:kx="0" w14:ky="0" w14:algn="ctr">
                                  <w14:srgbClr w14:val="C0C0C0"/>
                                </w14:shadow>
                              </w:rPr>
                              <w:t>ĐỒ ÁN CUỐI KỲ SOFTWARE ENGINEER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36C3E15" id="_x0000_t202" coordsize="21600,21600" o:spt="202" path="m,l,21600r21600,l21600,xe">
                <v:stroke joinstyle="miter"/>
                <v:path gradientshapeok="t" o:connecttype="rect"/>
              </v:shapetype>
              <v:shape id="WordArt 5" o:spid="_x0000_s1026" type="#_x0000_t202" style="position:absolute;left:0;text-align:left;margin-left:-11pt;margin-top:18.25pt;width:445.5pt;height:8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" filled="f" stroked="f">
                <v:stroke joinstyle="round"/>
                <o:lock v:ext="edit" shapetype="t"/>
                <v:textbox style="mso-fit-shape-to-text:t">
                  <w:txbxContent>
                    <w:p w14:paraId="5A014FFB" w14:textId="77777777" w:rsidR="00C32831" w:rsidRDefault="00C32831" w:rsidP="008224FD">
                      <w:pPr>
                        <w:pStyle w:val="NormalWeb"/>
                        <w:spacing w:before="0" w:beforeAutospacing="0" w:after="0" w:afterAutospacing="0"/>
                        <w:jc w:val="center"/>
                        <w:rPr>
                          <w:rFonts w:ascii="Tahoma" w:eastAsia="Tahoma" w:hAnsi="Tahoma" w:cs="Tahoma"/>
                          <w:shadow/>
                          <w:color w:val="000000"/>
                          <w:sz w:val="72"/>
                          <w:szCs w:val="72"/>
                          <w14:shadow w14:blurRad="0" w14:dist="45847" w14:dir="2021404" w14:sx="100000" w14:sy="100000" w14:kx="0" w14:ky="0" w14:algn="ctr">
                            <w14:srgbClr w14:val="C0C0C0"/>
                          </w14:shadow>
                        </w:rPr>
                      </w:pPr>
                      <w:r>
                        <w:rPr>
                          <w:rFonts w:ascii="Tahoma" w:eastAsia="Tahoma" w:hAnsi="Tahoma" w:cs="Tahoma"/>
                          <w:shadow/>
                          <w:color w:val="000000"/>
                          <w:sz w:val="72"/>
                          <w:szCs w:val="72"/>
                          <w14:shadow w14:blurRad="0" w14:dist="45847" w14:dir="2021404" w14:sx="100000" w14:sy="100000" w14:kx="0" w14:ky="0" w14:algn="ctr">
                            <w14:srgbClr w14:val="C0C0C0"/>
                          </w14:shadow>
                        </w:rPr>
                        <w:t xml:space="preserve">BÁO CÁO </w:t>
                      </w:r>
                    </w:p>
                    <w:p w14:paraId="7F664511" w14:textId="411C9722" w:rsidR="008224FD" w:rsidRDefault="00D453E5" w:rsidP="008224FD">
                      <w:pPr>
                        <w:pStyle w:val="NormalWeb"/>
                        <w:spacing w:before="0" w:beforeAutospacing="0" w:after="0" w:afterAutospacing="0"/>
                        <w:jc w:val="center"/>
                      </w:pPr>
                      <w:r>
                        <w:rPr>
                          <w:rFonts w:ascii="Tahoma" w:eastAsia="Tahoma" w:hAnsi="Tahoma" w:cs="Tahoma"/>
                          <w:shadow/>
                          <w:color w:val="000000"/>
                          <w:sz w:val="72"/>
                          <w:szCs w:val="72"/>
                          <w14:shadow w14:blurRad="0" w14:dist="45847" w14:dir="2021404" w14:sx="100000" w14:sy="100000" w14:kx="0" w14:ky="0" w14:algn="ctr">
                            <w14:srgbClr w14:val="C0C0C0"/>
                          </w14:shadow>
                        </w:rPr>
                        <w:t>ĐỒ ÁN CUỐI KỲ SOFTWARE ENGINEER</w:t>
                      </w:r>
                    </w:p>
                  </w:txbxContent>
                </v:textbox>
              </v:shape>
            </w:pict>
          </mc:Fallback>
        </mc:AlternateContent>
      </w:r>
    </w:p>
    <w:p w14:paraId="34725304" w14:textId="4A9BA276" w:rsidR="000C219B" w:rsidRPr="005F4D5E" w:rsidRDefault="000C219B">
      <w:pPr>
        <w:jc w:val="center"/>
        <w:rPr>
          <w:rFonts w:ascii="Arial" w:hAnsi="Arial" w:cs="Arial"/>
          <w:b/>
          <w:sz w:val="44"/>
        </w:rPr>
      </w:pPr>
    </w:p>
    <w:p w14:paraId="20E790A1" w14:textId="77777777" w:rsidR="000C219B" w:rsidRPr="005F4D5E" w:rsidRDefault="000C219B">
      <w:pPr>
        <w:jc w:val="center"/>
        <w:rPr>
          <w:rFonts w:ascii="Arial" w:hAnsi="Arial" w:cs="Arial"/>
          <w:b/>
          <w:sz w:val="44"/>
        </w:rPr>
      </w:pPr>
    </w:p>
    <w:p w14:paraId="6EA43199" w14:textId="77777777" w:rsidR="000C219B" w:rsidRPr="005F4D5E" w:rsidRDefault="000C219B">
      <w:pPr>
        <w:jc w:val="center"/>
        <w:rPr>
          <w:rFonts w:ascii="Arial" w:hAnsi="Arial" w:cs="Arial"/>
          <w:b/>
          <w:sz w:val="44"/>
        </w:rPr>
      </w:pPr>
    </w:p>
    <w:p w14:paraId="2C0FB4DE" w14:textId="77777777" w:rsidR="00E25C7D" w:rsidRPr="005F4D5E" w:rsidRDefault="00E25C7D">
      <w:pPr>
        <w:jc w:val="center"/>
        <w:rPr>
          <w:rFonts w:ascii="Arial" w:hAnsi="Arial" w:cs="Arial"/>
          <w:b/>
          <w:sz w:val="44"/>
        </w:rPr>
      </w:pPr>
    </w:p>
    <w:p w14:paraId="719A6CE8" w14:textId="77777777" w:rsidR="00E25C7D" w:rsidRPr="005F4D5E" w:rsidRDefault="00E25C7D">
      <w:pPr>
        <w:jc w:val="center"/>
        <w:rPr>
          <w:rFonts w:ascii="Arial" w:hAnsi="Arial" w:cs="Arial"/>
          <w:b/>
          <w:sz w:val="44"/>
        </w:rPr>
      </w:pPr>
      <w:r w:rsidRPr="005F4D5E">
        <w:rPr>
          <w:rFonts w:ascii="Arial" w:hAnsi="Arial" w:cs="Arial"/>
          <w:b/>
          <w:sz w:val="32"/>
        </w:rPr>
        <w:tab/>
      </w:r>
    </w:p>
    <w:p w14:paraId="4C50EC54" w14:textId="77777777" w:rsidR="00E25C7D" w:rsidRPr="005F4D5E" w:rsidRDefault="00E25C7D">
      <w:pPr>
        <w:tabs>
          <w:tab w:val="left" w:pos="1440"/>
          <w:tab w:val="left" w:pos="4680"/>
          <w:tab w:val="left" w:pos="4950"/>
        </w:tabs>
        <w:jc w:val="center"/>
        <w:rPr>
          <w:rFonts w:ascii="Arial" w:hAnsi="Arial" w:cs="Arial"/>
          <w:b/>
          <w:sz w:val="44"/>
        </w:rPr>
      </w:pPr>
    </w:p>
    <w:p w14:paraId="578729A8" w14:textId="77777777" w:rsidR="00E25C7D" w:rsidRPr="005F4D5E" w:rsidRDefault="00E25C7D">
      <w:pPr>
        <w:tabs>
          <w:tab w:val="left" w:pos="1440"/>
          <w:tab w:val="left" w:pos="4680"/>
          <w:tab w:val="left" w:pos="4950"/>
        </w:tabs>
        <w:jc w:val="center"/>
        <w:rPr>
          <w:rFonts w:ascii="Arial" w:hAnsi="Arial" w:cs="Arial"/>
          <w:b/>
          <w:sz w:val="44"/>
        </w:rPr>
      </w:pPr>
    </w:p>
    <w:p w14:paraId="7755F562" w14:textId="6E4D3827" w:rsidR="00E25C7D" w:rsidRPr="005F4D5E" w:rsidRDefault="007C2B53">
      <w:pPr>
        <w:tabs>
          <w:tab w:val="left" w:pos="1440"/>
          <w:tab w:val="left" w:pos="4680"/>
        </w:tabs>
        <w:rPr>
          <w:rFonts w:ascii="Arial" w:hAnsi="Arial" w:cs="Arial"/>
          <w:b/>
          <w:sz w:val="32"/>
        </w:rPr>
      </w:pPr>
      <w:r w:rsidRPr="005F4D5E">
        <w:rPr>
          <w:rFonts w:ascii="Arial" w:hAnsi="Arial" w:cs="Arial"/>
          <w:b/>
          <w:sz w:val="32"/>
        </w:rPr>
        <w:t>Tên đề tài:</w:t>
      </w:r>
      <w:r w:rsidR="00D453E5" w:rsidRPr="005F4D5E">
        <w:rPr>
          <w:rFonts w:ascii="Arial" w:hAnsi="Arial" w:cs="Arial"/>
          <w:b/>
          <w:sz w:val="32"/>
        </w:rPr>
        <w:t>Trang Web quản lý của hàng câu lạc bộ</w:t>
      </w:r>
      <w:r w:rsidR="00E25C7D" w:rsidRPr="005F4D5E">
        <w:rPr>
          <w:rFonts w:ascii="Arial" w:hAnsi="Arial" w:cs="Arial"/>
          <w:b/>
          <w:sz w:val="32"/>
        </w:rPr>
        <w:tab/>
      </w:r>
    </w:p>
    <w:p w14:paraId="37B3AB43" w14:textId="77777777" w:rsidR="00E25C7D" w:rsidRPr="005F4D5E" w:rsidRDefault="00E25C7D">
      <w:pPr>
        <w:tabs>
          <w:tab w:val="left" w:pos="1440"/>
          <w:tab w:val="left" w:pos="4680"/>
        </w:tabs>
        <w:rPr>
          <w:rFonts w:ascii="Arial" w:hAnsi="Arial" w:cs="Arial"/>
          <w:b/>
          <w:sz w:val="32"/>
        </w:rPr>
      </w:pPr>
    </w:p>
    <w:p w14:paraId="02BDEA28" w14:textId="77777777" w:rsidR="00E25C7D" w:rsidRPr="005F4D5E" w:rsidRDefault="00E25C7D">
      <w:pPr>
        <w:tabs>
          <w:tab w:val="left" w:pos="1440"/>
          <w:tab w:val="left" w:pos="4680"/>
        </w:tabs>
        <w:rPr>
          <w:rFonts w:ascii="Arial" w:hAnsi="Arial" w:cs="Arial"/>
          <w:b/>
          <w:sz w:val="32"/>
        </w:rPr>
      </w:pPr>
    </w:p>
    <w:p w14:paraId="2AD1DA83" w14:textId="3F95EA94" w:rsidR="00BB161C" w:rsidRPr="005F4D5E" w:rsidRDefault="00E25C7D" w:rsidP="000E2BD0">
      <w:pPr>
        <w:tabs>
          <w:tab w:val="left" w:pos="360"/>
          <w:tab w:val="left" w:pos="3240"/>
        </w:tabs>
        <w:spacing w:after="120"/>
        <w:rPr>
          <w:rFonts w:ascii="Arial" w:hAnsi="Arial" w:cs="Arial"/>
          <w:b/>
          <w:sz w:val="26"/>
        </w:rPr>
      </w:pPr>
      <w:r w:rsidRPr="005F4D5E">
        <w:rPr>
          <w:rFonts w:ascii="Arial" w:hAnsi="Arial" w:cs="Arial"/>
          <w:b/>
          <w:sz w:val="26"/>
        </w:rPr>
        <w:tab/>
      </w:r>
      <w:r w:rsidR="00A5138E" w:rsidRPr="005F4D5E">
        <w:rPr>
          <w:rFonts w:ascii="Arial" w:hAnsi="Arial" w:cs="Arial"/>
          <w:b/>
          <w:sz w:val="26"/>
        </w:rPr>
        <w:t>Giảng viên hướng dẫn</w:t>
      </w:r>
      <w:r w:rsidRPr="005F4D5E">
        <w:rPr>
          <w:rFonts w:ascii="Arial" w:hAnsi="Arial" w:cs="Arial"/>
          <w:b/>
          <w:sz w:val="26"/>
        </w:rPr>
        <w:tab/>
        <w:t xml:space="preserve">: </w:t>
      </w:r>
      <w:r w:rsidR="00010E7A" w:rsidRPr="005F4D5E">
        <w:rPr>
          <w:rFonts w:ascii="Arial" w:hAnsi="Arial" w:cs="Arial"/>
          <w:b/>
          <w:sz w:val="26"/>
        </w:rPr>
        <w:t>Cô Võ Thị Thu Hà</w:t>
      </w:r>
    </w:p>
    <w:p w14:paraId="4FB8AEC7" w14:textId="7EE7A6F0" w:rsidR="00E25C7D" w:rsidRPr="005F4D5E" w:rsidRDefault="00E25C7D" w:rsidP="000E2BD0">
      <w:pPr>
        <w:tabs>
          <w:tab w:val="left" w:pos="360"/>
          <w:tab w:val="left" w:pos="3240"/>
          <w:tab w:val="left" w:pos="6480"/>
        </w:tabs>
        <w:spacing w:after="120"/>
        <w:rPr>
          <w:rFonts w:ascii="Arial" w:hAnsi="Arial" w:cs="Arial"/>
          <w:b/>
          <w:sz w:val="26"/>
        </w:rPr>
      </w:pPr>
      <w:r w:rsidRPr="005F4D5E">
        <w:rPr>
          <w:rFonts w:ascii="Arial" w:hAnsi="Arial" w:cs="Arial"/>
          <w:b/>
          <w:sz w:val="26"/>
        </w:rPr>
        <w:tab/>
      </w:r>
      <w:r w:rsidR="00496FDB" w:rsidRPr="005F4D5E">
        <w:rPr>
          <w:rFonts w:ascii="Arial" w:hAnsi="Arial" w:cs="Arial"/>
          <w:b/>
          <w:sz w:val="26"/>
        </w:rPr>
        <w:t>Nhóm s</w:t>
      </w:r>
      <w:r w:rsidR="00A5138E" w:rsidRPr="005F4D5E">
        <w:rPr>
          <w:rFonts w:ascii="Arial" w:hAnsi="Arial" w:cs="Arial"/>
          <w:b/>
          <w:sz w:val="26"/>
        </w:rPr>
        <w:t>inh viên thực hiện</w:t>
      </w:r>
      <w:r w:rsidRPr="005F4D5E">
        <w:rPr>
          <w:rFonts w:ascii="Arial" w:hAnsi="Arial" w:cs="Arial"/>
          <w:b/>
          <w:sz w:val="26"/>
        </w:rPr>
        <w:tab/>
        <w:t xml:space="preserve">: </w:t>
      </w:r>
      <w:r w:rsidR="00FD26BF" w:rsidRPr="005F4D5E">
        <w:rPr>
          <w:rFonts w:ascii="Arial" w:hAnsi="Arial" w:cs="Arial"/>
          <w:b/>
          <w:sz w:val="26"/>
        </w:rPr>
        <w:t>Trần Thanh Duy</w:t>
      </w:r>
      <w:r w:rsidR="004902C8" w:rsidRPr="005F4D5E">
        <w:rPr>
          <w:rFonts w:ascii="Arial" w:hAnsi="Arial" w:cs="Arial"/>
          <w:b/>
          <w:sz w:val="26"/>
        </w:rPr>
        <w:tab/>
        <w:t>MSSV:</w:t>
      </w:r>
      <w:r w:rsidR="00FD26BF" w:rsidRPr="005F4D5E">
        <w:rPr>
          <w:rFonts w:ascii="Arial" w:hAnsi="Arial" w:cs="Arial"/>
          <w:b/>
          <w:sz w:val="26"/>
        </w:rPr>
        <w:t>22122714</w:t>
      </w:r>
      <w:r w:rsidR="004902C8" w:rsidRPr="005F4D5E">
        <w:rPr>
          <w:rFonts w:ascii="Arial" w:hAnsi="Arial" w:cs="Arial"/>
          <w:b/>
          <w:sz w:val="26"/>
        </w:rPr>
        <w:t xml:space="preserve"> </w:t>
      </w:r>
    </w:p>
    <w:p w14:paraId="0DC215BD" w14:textId="073675E2" w:rsidR="00FD26BF" w:rsidRPr="005F4D5E" w:rsidRDefault="004D02EE" w:rsidP="000E2BD0">
      <w:pPr>
        <w:tabs>
          <w:tab w:val="left" w:pos="360"/>
          <w:tab w:val="left" w:pos="3240"/>
          <w:tab w:val="left" w:pos="6480"/>
        </w:tabs>
        <w:spacing w:after="120"/>
        <w:rPr>
          <w:rFonts w:ascii="Arial" w:hAnsi="Arial" w:cs="Arial"/>
          <w:b/>
          <w:sz w:val="26"/>
        </w:rPr>
      </w:pPr>
      <w:r w:rsidRPr="005F4D5E">
        <w:rPr>
          <w:rFonts w:ascii="Arial" w:hAnsi="Arial" w:cs="Arial"/>
          <w:b/>
          <w:sz w:val="26"/>
        </w:rPr>
        <w:tab/>
      </w:r>
      <w:r w:rsidRPr="005F4D5E">
        <w:rPr>
          <w:rFonts w:ascii="Arial" w:hAnsi="Arial" w:cs="Arial"/>
          <w:b/>
          <w:sz w:val="26"/>
        </w:rPr>
        <w:tab/>
        <w:t>:</w:t>
      </w:r>
      <w:r w:rsidR="00FD26BF" w:rsidRPr="005F4D5E">
        <w:rPr>
          <w:rFonts w:ascii="Arial" w:hAnsi="Arial" w:cs="Arial"/>
          <w:b/>
          <w:sz w:val="26"/>
        </w:rPr>
        <w:t xml:space="preserve">Đinh Quốc Cường </w:t>
      </w:r>
      <w:r w:rsidR="004902C8" w:rsidRPr="005F4D5E">
        <w:rPr>
          <w:rFonts w:ascii="Arial" w:hAnsi="Arial" w:cs="Arial"/>
          <w:b/>
          <w:sz w:val="26"/>
        </w:rPr>
        <w:tab/>
        <w:t>MSSV:</w:t>
      </w:r>
      <w:r w:rsidR="00C64FF0" w:rsidRPr="005F4D5E">
        <w:rPr>
          <w:rFonts w:ascii="Arial" w:hAnsi="Arial" w:cs="Arial"/>
          <w:b/>
          <w:bCs/>
          <w:sz w:val="22"/>
          <w:szCs w:val="22"/>
        </w:rPr>
        <w:t xml:space="preserve"> </w:t>
      </w:r>
      <w:r w:rsidR="00C64FF0" w:rsidRPr="005F4D5E">
        <w:rPr>
          <w:rFonts w:ascii="Arial" w:hAnsi="Arial" w:cs="Arial"/>
          <w:b/>
          <w:sz w:val="26"/>
        </w:rPr>
        <w:t>22112897</w:t>
      </w:r>
    </w:p>
    <w:p w14:paraId="779C641E" w14:textId="11876E14" w:rsidR="00FD26BF" w:rsidRPr="005F4D5E" w:rsidRDefault="00FD26BF" w:rsidP="000E2BD0">
      <w:pPr>
        <w:tabs>
          <w:tab w:val="left" w:pos="360"/>
          <w:tab w:val="left" w:pos="3240"/>
          <w:tab w:val="left" w:pos="6480"/>
        </w:tabs>
        <w:spacing w:after="120"/>
        <w:rPr>
          <w:rFonts w:ascii="Arial" w:hAnsi="Arial" w:cs="Arial"/>
          <w:b/>
          <w:sz w:val="26"/>
        </w:rPr>
      </w:pPr>
      <w:r w:rsidRPr="005F4D5E">
        <w:rPr>
          <w:rFonts w:ascii="Arial" w:hAnsi="Arial" w:cs="Arial"/>
          <w:b/>
          <w:sz w:val="26"/>
        </w:rPr>
        <w:tab/>
      </w:r>
      <w:r w:rsidRPr="005F4D5E">
        <w:rPr>
          <w:rFonts w:ascii="Arial" w:hAnsi="Arial" w:cs="Arial"/>
          <w:b/>
          <w:sz w:val="26"/>
        </w:rPr>
        <w:tab/>
        <w:t>:Tạ Minh Đức</w:t>
      </w:r>
      <w:r w:rsidRPr="005F4D5E">
        <w:rPr>
          <w:rFonts w:ascii="Arial" w:hAnsi="Arial" w:cs="Arial"/>
          <w:b/>
          <w:sz w:val="26"/>
        </w:rPr>
        <w:tab/>
        <w:t>MSSV:</w:t>
      </w:r>
      <w:r w:rsidR="00C64FF0" w:rsidRPr="005F4D5E">
        <w:rPr>
          <w:rFonts w:ascii="Arial" w:hAnsi="Arial" w:cs="Arial"/>
          <w:b/>
          <w:bCs/>
          <w:sz w:val="22"/>
          <w:szCs w:val="22"/>
        </w:rPr>
        <w:t xml:space="preserve"> </w:t>
      </w:r>
      <w:r w:rsidR="00C64FF0" w:rsidRPr="005F4D5E">
        <w:rPr>
          <w:rFonts w:ascii="Arial" w:hAnsi="Arial" w:cs="Arial"/>
          <w:b/>
          <w:sz w:val="26"/>
        </w:rPr>
        <w:t>2191359</w:t>
      </w:r>
    </w:p>
    <w:p w14:paraId="380F285D" w14:textId="6FA3234E" w:rsidR="00FD26BF" w:rsidRPr="005F4D5E" w:rsidRDefault="00FD26BF" w:rsidP="000E2BD0">
      <w:pPr>
        <w:tabs>
          <w:tab w:val="left" w:pos="360"/>
          <w:tab w:val="left" w:pos="3240"/>
          <w:tab w:val="left" w:pos="6480"/>
        </w:tabs>
        <w:spacing w:after="120"/>
        <w:rPr>
          <w:rFonts w:ascii="Arial" w:hAnsi="Arial" w:cs="Arial"/>
          <w:b/>
          <w:sz w:val="26"/>
        </w:rPr>
      </w:pPr>
      <w:r w:rsidRPr="005F4D5E">
        <w:rPr>
          <w:rFonts w:ascii="Arial" w:hAnsi="Arial" w:cs="Arial"/>
          <w:b/>
          <w:sz w:val="26"/>
        </w:rPr>
        <w:tab/>
      </w:r>
      <w:r w:rsidRPr="005F4D5E">
        <w:rPr>
          <w:rFonts w:ascii="Arial" w:hAnsi="Arial" w:cs="Arial"/>
          <w:b/>
          <w:sz w:val="26"/>
        </w:rPr>
        <w:tab/>
        <w:t>:Nguyễn Quốc Duy</w:t>
      </w:r>
      <w:r w:rsidRPr="005F4D5E">
        <w:rPr>
          <w:rFonts w:ascii="Arial" w:hAnsi="Arial" w:cs="Arial"/>
          <w:b/>
          <w:sz w:val="26"/>
        </w:rPr>
        <w:tab/>
        <w:t>MSSV:</w:t>
      </w:r>
      <w:r w:rsidR="00C64FF0" w:rsidRPr="005F4D5E">
        <w:rPr>
          <w:rFonts w:ascii="Arial" w:hAnsi="Arial" w:cs="Arial"/>
          <w:b/>
          <w:bCs/>
          <w:sz w:val="22"/>
          <w:szCs w:val="22"/>
        </w:rPr>
        <w:t xml:space="preserve"> </w:t>
      </w:r>
      <w:r w:rsidR="00C64FF0" w:rsidRPr="005F4D5E">
        <w:rPr>
          <w:rFonts w:ascii="Arial" w:hAnsi="Arial" w:cs="Arial"/>
          <w:b/>
          <w:sz w:val="26"/>
        </w:rPr>
        <w:t>22011127</w:t>
      </w:r>
    </w:p>
    <w:p w14:paraId="7B15E44D" w14:textId="796D0D66" w:rsidR="004D02EE" w:rsidRPr="005F4D5E" w:rsidRDefault="00FD26BF" w:rsidP="000E2BD0">
      <w:pPr>
        <w:tabs>
          <w:tab w:val="left" w:pos="360"/>
          <w:tab w:val="left" w:pos="3240"/>
          <w:tab w:val="left" w:pos="6480"/>
        </w:tabs>
        <w:spacing w:after="120"/>
        <w:rPr>
          <w:rFonts w:ascii="Arial" w:hAnsi="Arial" w:cs="Arial"/>
          <w:b/>
          <w:sz w:val="26"/>
        </w:rPr>
      </w:pPr>
      <w:r w:rsidRPr="005F4D5E">
        <w:rPr>
          <w:rFonts w:ascii="Arial" w:hAnsi="Arial" w:cs="Arial"/>
          <w:b/>
          <w:sz w:val="26"/>
        </w:rPr>
        <w:tab/>
      </w:r>
      <w:r w:rsidRPr="005F4D5E">
        <w:rPr>
          <w:rFonts w:ascii="Arial" w:hAnsi="Arial" w:cs="Arial"/>
          <w:b/>
          <w:sz w:val="26"/>
        </w:rPr>
        <w:tab/>
        <w:t>:</w:t>
      </w:r>
      <w:r w:rsidR="00FF2074" w:rsidRPr="005F4D5E">
        <w:rPr>
          <w:rFonts w:ascii="Arial" w:hAnsi="Arial" w:cs="Arial"/>
          <w:b/>
          <w:sz w:val="26"/>
        </w:rPr>
        <w:t xml:space="preserve">Trần </w:t>
      </w:r>
      <w:r w:rsidRPr="005F4D5E">
        <w:rPr>
          <w:rFonts w:ascii="Arial" w:hAnsi="Arial" w:cs="Arial"/>
          <w:b/>
          <w:sz w:val="26"/>
        </w:rPr>
        <w:t>Hoàng Thiên</w:t>
      </w:r>
      <w:r w:rsidR="00FF2074" w:rsidRPr="005F4D5E">
        <w:rPr>
          <w:rFonts w:ascii="Arial" w:hAnsi="Arial" w:cs="Arial"/>
          <w:b/>
          <w:sz w:val="26"/>
        </w:rPr>
        <w:tab/>
        <w:t>MSSV:</w:t>
      </w:r>
      <w:r w:rsidR="004902C8" w:rsidRPr="005F4D5E">
        <w:rPr>
          <w:rFonts w:ascii="Arial" w:hAnsi="Arial" w:cs="Arial"/>
          <w:b/>
          <w:sz w:val="26"/>
        </w:rPr>
        <w:t xml:space="preserve"> </w:t>
      </w:r>
      <w:r w:rsidR="00C64FF0" w:rsidRPr="005F4D5E">
        <w:rPr>
          <w:rFonts w:ascii="Arial" w:hAnsi="Arial" w:cs="Arial"/>
          <w:b/>
          <w:sz w:val="26"/>
        </w:rPr>
        <w:t>2191042</w:t>
      </w:r>
    </w:p>
    <w:p w14:paraId="11E46047" w14:textId="4FA8C797" w:rsidR="004D02EE" w:rsidRPr="005F4D5E" w:rsidRDefault="004D02EE" w:rsidP="000E2BD0">
      <w:pPr>
        <w:tabs>
          <w:tab w:val="left" w:pos="360"/>
          <w:tab w:val="left" w:pos="3240"/>
        </w:tabs>
        <w:spacing w:after="120"/>
        <w:rPr>
          <w:rFonts w:ascii="Arial" w:hAnsi="Arial" w:cs="Arial"/>
          <w:b/>
          <w:sz w:val="26"/>
        </w:rPr>
      </w:pPr>
      <w:r w:rsidRPr="005F4D5E">
        <w:rPr>
          <w:rFonts w:ascii="Arial" w:hAnsi="Arial" w:cs="Arial"/>
          <w:b/>
          <w:sz w:val="26"/>
        </w:rPr>
        <w:tab/>
      </w:r>
      <w:r w:rsidR="003C2382" w:rsidRPr="005F4D5E">
        <w:rPr>
          <w:rFonts w:ascii="Arial" w:hAnsi="Arial" w:cs="Arial"/>
          <w:b/>
          <w:sz w:val="26"/>
        </w:rPr>
        <w:t>Số nhóm</w:t>
      </w:r>
      <w:r w:rsidRPr="005F4D5E">
        <w:rPr>
          <w:rFonts w:ascii="Arial" w:hAnsi="Arial" w:cs="Arial"/>
          <w:b/>
          <w:sz w:val="26"/>
        </w:rPr>
        <w:tab/>
        <w:t>:</w:t>
      </w:r>
      <w:r w:rsidR="003C2382" w:rsidRPr="005F4D5E">
        <w:rPr>
          <w:rFonts w:ascii="Arial" w:hAnsi="Arial" w:cs="Arial"/>
          <w:b/>
          <w:sz w:val="26"/>
        </w:rPr>
        <w:t xml:space="preserve"> </w:t>
      </w:r>
      <w:r w:rsidR="00C64FF0" w:rsidRPr="005F4D5E">
        <w:rPr>
          <w:rFonts w:ascii="Arial" w:hAnsi="Arial" w:cs="Arial"/>
          <w:b/>
          <w:sz w:val="26"/>
        </w:rPr>
        <w:t>2</w:t>
      </w:r>
    </w:p>
    <w:p w14:paraId="014E327A" w14:textId="77777777" w:rsidR="00E25C7D" w:rsidRPr="005F4D5E" w:rsidRDefault="00E25C7D">
      <w:pPr>
        <w:tabs>
          <w:tab w:val="left" w:pos="1440"/>
          <w:tab w:val="left" w:pos="4680"/>
        </w:tabs>
        <w:rPr>
          <w:rFonts w:ascii="Arial" w:hAnsi="Arial" w:cs="Arial"/>
          <w:b/>
          <w:sz w:val="26"/>
        </w:rPr>
      </w:pPr>
      <w:r w:rsidRPr="005F4D5E">
        <w:rPr>
          <w:rFonts w:ascii="Arial" w:hAnsi="Arial" w:cs="Arial"/>
          <w:b/>
          <w:sz w:val="26"/>
        </w:rPr>
        <w:tab/>
      </w:r>
      <w:r w:rsidRPr="005F4D5E">
        <w:rPr>
          <w:rFonts w:ascii="Arial" w:hAnsi="Arial" w:cs="Arial"/>
          <w:b/>
          <w:sz w:val="26"/>
        </w:rPr>
        <w:tab/>
        <w:t xml:space="preserve">  </w:t>
      </w:r>
    </w:p>
    <w:p w14:paraId="2FF32C04" w14:textId="77777777" w:rsidR="00E25C7D" w:rsidRPr="005F4D5E" w:rsidRDefault="00E25C7D">
      <w:pPr>
        <w:jc w:val="center"/>
        <w:rPr>
          <w:rFonts w:ascii="Arial" w:hAnsi="Arial" w:cs="Arial"/>
          <w:b/>
          <w:sz w:val="30"/>
        </w:rPr>
      </w:pPr>
    </w:p>
    <w:p w14:paraId="1EEC6A0D" w14:textId="77777777" w:rsidR="00E25C7D" w:rsidRPr="005F4D5E" w:rsidRDefault="00E25C7D">
      <w:pPr>
        <w:jc w:val="center"/>
        <w:rPr>
          <w:rFonts w:ascii="Arial" w:hAnsi="Arial" w:cs="Arial"/>
          <w:b/>
          <w:sz w:val="32"/>
        </w:rPr>
      </w:pPr>
    </w:p>
    <w:p w14:paraId="6EAD3678" w14:textId="77777777" w:rsidR="00E25C7D" w:rsidRPr="005F4D5E" w:rsidRDefault="00E25C7D">
      <w:pPr>
        <w:jc w:val="center"/>
        <w:rPr>
          <w:rFonts w:ascii="Arial" w:hAnsi="Arial" w:cs="Arial"/>
          <w:b/>
          <w:sz w:val="24"/>
        </w:rPr>
      </w:pPr>
    </w:p>
    <w:p w14:paraId="060F9591" w14:textId="77777777" w:rsidR="00E25C7D" w:rsidRPr="005F4D5E" w:rsidRDefault="00E25C7D">
      <w:pPr>
        <w:jc w:val="center"/>
        <w:rPr>
          <w:rFonts w:ascii="Arial" w:hAnsi="Arial" w:cs="Arial"/>
          <w:b/>
          <w:sz w:val="24"/>
        </w:rPr>
      </w:pPr>
    </w:p>
    <w:p w14:paraId="1EE99034" w14:textId="77777777" w:rsidR="00E25C7D" w:rsidRPr="005F4D5E" w:rsidRDefault="00E25C7D">
      <w:pPr>
        <w:jc w:val="center"/>
        <w:rPr>
          <w:rFonts w:ascii="Arial" w:hAnsi="Arial" w:cs="Arial"/>
          <w:b/>
          <w:sz w:val="24"/>
        </w:rPr>
      </w:pPr>
    </w:p>
    <w:p w14:paraId="014DDB09" w14:textId="77777777" w:rsidR="00E25C7D" w:rsidRPr="005F4D5E" w:rsidRDefault="00E25C7D">
      <w:pPr>
        <w:jc w:val="center"/>
        <w:rPr>
          <w:rFonts w:ascii="Arial" w:hAnsi="Arial" w:cs="Arial"/>
          <w:b/>
          <w:sz w:val="24"/>
        </w:rPr>
      </w:pPr>
    </w:p>
    <w:p w14:paraId="22D887F7" w14:textId="77777777" w:rsidR="00E25C7D" w:rsidRPr="005F4D5E" w:rsidRDefault="00E25C7D">
      <w:pPr>
        <w:jc w:val="center"/>
        <w:rPr>
          <w:rFonts w:ascii="Arial" w:hAnsi="Arial" w:cs="Arial"/>
          <w:b/>
          <w:sz w:val="24"/>
        </w:rPr>
      </w:pPr>
    </w:p>
    <w:p w14:paraId="67E4E233" w14:textId="77777777" w:rsidR="00E25C7D" w:rsidRPr="005F4D5E" w:rsidRDefault="00E25C7D">
      <w:pPr>
        <w:jc w:val="center"/>
        <w:rPr>
          <w:rFonts w:ascii="Arial" w:hAnsi="Arial" w:cs="Arial"/>
          <w:b/>
          <w:sz w:val="24"/>
        </w:rPr>
      </w:pPr>
    </w:p>
    <w:p w14:paraId="52C6B134" w14:textId="77777777" w:rsidR="007C2B53" w:rsidRPr="005F4D5E" w:rsidRDefault="007C2B53">
      <w:pPr>
        <w:jc w:val="center"/>
        <w:rPr>
          <w:rFonts w:ascii="Arial" w:hAnsi="Arial" w:cs="Arial"/>
          <w:b/>
          <w:sz w:val="24"/>
        </w:rPr>
      </w:pPr>
    </w:p>
    <w:p w14:paraId="2B8904FD" w14:textId="5F58BD2C" w:rsidR="00604DA7" w:rsidRPr="005F4D5E" w:rsidRDefault="00496FDB">
      <w:pPr>
        <w:jc w:val="center"/>
        <w:rPr>
          <w:rFonts w:ascii="Arial" w:hAnsi="Arial" w:cs="Arial"/>
          <w:b/>
          <w:sz w:val="24"/>
        </w:rPr>
      </w:pPr>
      <w:r w:rsidRPr="005F4D5E">
        <w:rPr>
          <w:rFonts w:ascii="Arial" w:hAnsi="Arial" w:cs="Arial"/>
          <w:b/>
          <w:sz w:val="24"/>
        </w:rPr>
        <w:t xml:space="preserve">THÁNG </w:t>
      </w:r>
      <w:r w:rsidR="00953111" w:rsidRPr="005F4D5E">
        <w:rPr>
          <w:rFonts w:ascii="Arial" w:hAnsi="Arial" w:cs="Arial"/>
          <w:b/>
          <w:sz w:val="24"/>
        </w:rPr>
        <w:t xml:space="preserve"> </w:t>
      </w:r>
      <w:r w:rsidR="00F81CF4" w:rsidRPr="005F4D5E">
        <w:rPr>
          <w:rFonts w:ascii="Arial" w:hAnsi="Arial" w:cs="Arial"/>
          <w:b/>
          <w:sz w:val="24"/>
        </w:rPr>
        <w:t>12</w:t>
      </w:r>
      <w:r w:rsidR="00953111" w:rsidRPr="005F4D5E">
        <w:rPr>
          <w:rFonts w:ascii="Arial" w:hAnsi="Arial" w:cs="Arial"/>
          <w:b/>
          <w:sz w:val="24"/>
        </w:rPr>
        <w:t xml:space="preserve"> / NĂM 2023</w:t>
      </w:r>
    </w:p>
    <w:p w14:paraId="6A5E25E9" w14:textId="77777777" w:rsidR="00604DA7" w:rsidRPr="005F4D5E" w:rsidRDefault="00604DA7">
      <w:pPr>
        <w:rPr>
          <w:rFonts w:ascii="Arial" w:hAnsi="Arial" w:cs="Arial"/>
          <w:b/>
          <w:sz w:val="24"/>
        </w:rPr>
      </w:pPr>
      <w:r w:rsidRPr="005F4D5E">
        <w:rPr>
          <w:rFonts w:ascii="Arial" w:hAnsi="Arial" w:cs="Arial"/>
          <w:b/>
          <w:sz w:val="24"/>
        </w:rPr>
        <w:br w:type="page"/>
      </w:r>
    </w:p>
    <w:p w14:paraId="09B0D143" w14:textId="64ABB2A6" w:rsidR="00496FDB" w:rsidRPr="005F4D5E" w:rsidRDefault="00604DA7" w:rsidP="00604DA7">
      <w:pPr>
        <w:rPr>
          <w:rFonts w:ascii="Arial" w:hAnsi="Arial" w:cs="Arial"/>
          <w:b/>
          <w:bCs/>
          <w:sz w:val="28"/>
          <w:szCs w:val="28"/>
        </w:rPr>
      </w:pPr>
      <w:r w:rsidRPr="005F4D5E">
        <w:rPr>
          <w:rFonts w:ascii="Arial" w:hAnsi="Arial" w:cs="Arial"/>
          <w:b/>
          <w:sz w:val="36"/>
          <w:szCs w:val="28"/>
        </w:rPr>
        <w:lastRenderedPageBreak/>
        <w:t>1.</w:t>
      </w:r>
      <w:r w:rsidR="005F4D5E" w:rsidRPr="005F4D5E">
        <w:rPr>
          <w:rFonts w:ascii="Arial" w:hAnsi="Arial" w:cs="Arial"/>
          <w:b/>
          <w:bCs/>
          <w:sz w:val="28"/>
          <w:szCs w:val="28"/>
        </w:rPr>
        <w:t>Software Process Model</w:t>
      </w:r>
    </w:p>
    <w:p w14:paraId="6AB8EC1F" w14:textId="728E6FED" w:rsidR="005F4D5E" w:rsidRPr="005F4D5E" w:rsidRDefault="005F4D5E" w:rsidP="005F4D5E">
      <w:pPr>
        <w:rPr>
          <w:rFonts w:ascii="Arial" w:hAnsi="Arial" w:cs="Arial"/>
          <w:sz w:val="24"/>
          <w:szCs w:val="24"/>
        </w:rPr>
      </w:pPr>
      <w:r w:rsidRPr="005F4D5E">
        <w:rPr>
          <w:rFonts w:ascii="Arial" w:hAnsi="Arial" w:cs="Arial"/>
          <w:sz w:val="24"/>
          <w:szCs w:val="24"/>
        </w:rPr>
        <w:t xml:space="preserve">-The model we use in this process is Agile </w:t>
      </w:r>
      <w:r>
        <w:rPr>
          <w:rFonts w:ascii="Arial" w:hAnsi="Arial" w:cs="Arial"/>
          <w:sz w:val="24"/>
          <w:szCs w:val="24"/>
        </w:rPr>
        <w:t>.</w:t>
      </w:r>
      <w:r w:rsidRPr="005F4D5E">
        <w:rPr>
          <w:rFonts w:ascii="Arial" w:hAnsi="Arial" w:cs="Arial"/>
          <w:sz w:val="24"/>
        </w:rPr>
        <w:t>Using the Agile software development process model, especially in the context of building an e-commerce website with MVC architecture, offers several advantages. Here are some reasons why Agile is a suitable choice:</w:t>
      </w:r>
    </w:p>
    <w:p w14:paraId="534748A9" w14:textId="77777777" w:rsidR="005F4D5E" w:rsidRPr="005F4D5E" w:rsidRDefault="005F4D5E" w:rsidP="005F4D5E">
      <w:pPr>
        <w:pStyle w:val="ListParagraph"/>
        <w:numPr>
          <w:ilvl w:val="0"/>
          <w:numId w:val="2"/>
        </w:numPr>
        <w:ind w:left="630"/>
        <w:rPr>
          <w:rFonts w:ascii="Arial" w:hAnsi="Arial" w:cs="Arial"/>
          <w:b/>
          <w:bCs/>
          <w:sz w:val="24"/>
        </w:rPr>
      </w:pPr>
      <w:r w:rsidRPr="005F4D5E">
        <w:rPr>
          <w:rFonts w:ascii="Arial" w:hAnsi="Arial" w:cs="Arial"/>
          <w:b/>
          <w:bCs/>
          <w:sz w:val="24"/>
        </w:rPr>
        <w:t>Adaptability to Change:</w:t>
      </w:r>
    </w:p>
    <w:p w14:paraId="70BB6EB5" w14:textId="77777777" w:rsidR="005F4D5E" w:rsidRPr="005F4D5E" w:rsidRDefault="005F4D5E" w:rsidP="005F4D5E">
      <w:pPr>
        <w:numPr>
          <w:ilvl w:val="1"/>
          <w:numId w:val="1"/>
        </w:numPr>
        <w:tabs>
          <w:tab w:val="num" w:pos="1440"/>
        </w:tabs>
        <w:rPr>
          <w:rFonts w:ascii="Arial" w:hAnsi="Arial" w:cs="Arial"/>
          <w:sz w:val="24"/>
        </w:rPr>
      </w:pPr>
      <w:r w:rsidRPr="005F4D5E">
        <w:rPr>
          <w:rFonts w:ascii="Arial" w:hAnsi="Arial" w:cs="Arial"/>
          <w:sz w:val="24"/>
        </w:rPr>
        <w:t>Agile emphasizes flexibility and responsiveness to change. In the dynamic environment of web development, requirements often evolve. Agile allows you to easily accommodate changes, ensuring that your web application remains aligned with evolving business needs.</w:t>
      </w:r>
    </w:p>
    <w:p w14:paraId="6193047F" w14:textId="77777777" w:rsidR="005F4D5E" w:rsidRPr="005F4D5E" w:rsidRDefault="005F4D5E" w:rsidP="005F4D5E">
      <w:pPr>
        <w:pStyle w:val="ListParagraph"/>
        <w:numPr>
          <w:ilvl w:val="0"/>
          <w:numId w:val="2"/>
        </w:numPr>
        <w:ind w:left="630"/>
        <w:rPr>
          <w:rFonts w:ascii="Arial" w:hAnsi="Arial" w:cs="Arial"/>
          <w:b/>
          <w:bCs/>
          <w:sz w:val="24"/>
        </w:rPr>
      </w:pPr>
      <w:r w:rsidRPr="005F4D5E">
        <w:rPr>
          <w:rFonts w:ascii="Arial" w:hAnsi="Arial" w:cs="Arial"/>
          <w:b/>
          <w:bCs/>
          <w:sz w:val="24"/>
        </w:rPr>
        <w:t>Customer Collaboration:</w:t>
      </w:r>
    </w:p>
    <w:p w14:paraId="602067F5" w14:textId="77777777" w:rsidR="005F4D5E" w:rsidRPr="005F4D5E" w:rsidRDefault="005F4D5E" w:rsidP="005F4D5E">
      <w:pPr>
        <w:numPr>
          <w:ilvl w:val="1"/>
          <w:numId w:val="9"/>
        </w:numPr>
        <w:rPr>
          <w:rFonts w:ascii="Arial" w:hAnsi="Arial" w:cs="Arial"/>
          <w:sz w:val="24"/>
        </w:rPr>
      </w:pPr>
      <w:r w:rsidRPr="005F4D5E">
        <w:rPr>
          <w:rFonts w:ascii="Arial" w:hAnsi="Arial" w:cs="Arial"/>
          <w:sz w:val="24"/>
        </w:rPr>
        <w:t>Agile encourages continuous customer involvement throughout the development process. This ensures that the product being built meets customer expectations and requirements. In an e-commerce website, user feedback is crucial for creating a positive and user-friendly shopping experience.</w:t>
      </w:r>
    </w:p>
    <w:p w14:paraId="56410A74" w14:textId="77777777" w:rsidR="005F4D5E" w:rsidRPr="005F4D5E" w:rsidRDefault="005F4D5E" w:rsidP="005F4D5E">
      <w:pPr>
        <w:pStyle w:val="ListParagraph"/>
        <w:numPr>
          <w:ilvl w:val="0"/>
          <w:numId w:val="2"/>
        </w:numPr>
        <w:ind w:left="630"/>
        <w:rPr>
          <w:rFonts w:ascii="Arial" w:hAnsi="Arial" w:cs="Arial"/>
          <w:b/>
          <w:bCs/>
          <w:sz w:val="24"/>
        </w:rPr>
      </w:pPr>
      <w:r w:rsidRPr="005F4D5E">
        <w:rPr>
          <w:rFonts w:ascii="Arial" w:hAnsi="Arial" w:cs="Arial"/>
          <w:b/>
          <w:bCs/>
          <w:sz w:val="24"/>
        </w:rPr>
        <w:t>Incremental Development:</w:t>
      </w:r>
    </w:p>
    <w:p w14:paraId="183AE5ED" w14:textId="77777777" w:rsidR="005F4D5E" w:rsidRPr="005F4D5E" w:rsidRDefault="005F4D5E" w:rsidP="005F4D5E">
      <w:pPr>
        <w:numPr>
          <w:ilvl w:val="1"/>
          <w:numId w:val="8"/>
        </w:numPr>
        <w:rPr>
          <w:rFonts w:ascii="Arial" w:hAnsi="Arial" w:cs="Arial"/>
          <w:sz w:val="24"/>
        </w:rPr>
      </w:pPr>
      <w:r w:rsidRPr="005F4D5E">
        <w:rPr>
          <w:rFonts w:ascii="Arial" w:hAnsi="Arial" w:cs="Arial"/>
          <w:sz w:val="24"/>
        </w:rPr>
        <w:t>Agile promotes incremental and iterative development. This means that you can deliver a working product in small, manageable increments. For an e-commerce website, this allows you to release new features or updates regularly, keeping the site current and competitive.</w:t>
      </w:r>
    </w:p>
    <w:p w14:paraId="26936A26" w14:textId="77777777" w:rsidR="005F4D5E" w:rsidRPr="005F4D5E" w:rsidRDefault="005F4D5E" w:rsidP="005F4D5E">
      <w:pPr>
        <w:pStyle w:val="ListParagraph"/>
        <w:numPr>
          <w:ilvl w:val="1"/>
          <w:numId w:val="1"/>
        </w:numPr>
        <w:ind w:left="630"/>
        <w:rPr>
          <w:rFonts w:ascii="Arial" w:hAnsi="Arial" w:cs="Arial"/>
          <w:b/>
          <w:bCs/>
          <w:sz w:val="24"/>
        </w:rPr>
      </w:pPr>
      <w:r w:rsidRPr="005F4D5E">
        <w:rPr>
          <w:rFonts w:ascii="Arial" w:hAnsi="Arial" w:cs="Arial"/>
          <w:b/>
          <w:bCs/>
          <w:sz w:val="24"/>
        </w:rPr>
        <w:t>Faster Time to Market:</w:t>
      </w:r>
    </w:p>
    <w:p w14:paraId="005BFE5D" w14:textId="77777777" w:rsidR="005F4D5E" w:rsidRPr="005F4D5E" w:rsidRDefault="005F4D5E" w:rsidP="005F4D5E">
      <w:pPr>
        <w:numPr>
          <w:ilvl w:val="1"/>
          <w:numId w:val="7"/>
        </w:numPr>
        <w:rPr>
          <w:rFonts w:ascii="Arial" w:hAnsi="Arial" w:cs="Arial"/>
          <w:sz w:val="24"/>
        </w:rPr>
      </w:pPr>
      <w:r w:rsidRPr="005F4D5E">
        <w:rPr>
          <w:rFonts w:ascii="Arial" w:hAnsi="Arial" w:cs="Arial"/>
          <w:sz w:val="24"/>
        </w:rPr>
        <w:t>The iterative nature of Agile development allows for quicker delivery of a minimally viable product (MVP). This enables you to launch your e-commerce website sooner and start gaining user feedback and generating revenue while continuously improving and expanding the platform.</w:t>
      </w:r>
    </w:p>
    <w:p w14:paraId="6439DEFE" w14:textId="77777777" w:rsidR="005F4D5E" w:rsidRPr="005F4D5E" w:rsidRDefault="005F4D5E" w:rsidP="005F4D5E">
      <w:pPr>
        <w:pStyle w:val="ListParagraph"/>
        <w:numPr>
          <w:ilvl w:val="0"/>
          <w:numId w:val="2"/>
        </w:numPr>
        <w:ind w:left="630"/>
        <w:rPr>
          <w:rFonts w:ascii="Arial" w:hAnsi="Arial" w:cs="Arial"/>
          <w:b/>
          <w:bCs/>
          <w:sz w:val="24"/>
        </w:rPr>
      </w:pPr>
      <w:r w:rsidRPr="005F4D5E">
        <w:rPr>
          <w:rFonts w:ascii="Arial" w:hAnsi="Arial" w:cs="Arial"/>
          <w:b/>
          <w:bCs/>
          <w:sz w:val="24"/>
        </w:rPr>
        <w:t>Collaborative Teamwork:</w:t>
      </w:r>
    </w:p>
    <w:p w14:paraId="1B2CB2BC" w14:textId="77777777" w:rsidR="005F4D5E" w:rsidRPr="005F4D5E" w:rsidRDefault="005F4D5E" w:rsidP="005F4D5E">
      <w:pPr>
        <w:numPr>
          <w:ilvl w:val="1"/>
          <w:numId w:val="6"/>
        </w:numPr>
        <w:rPr>
          <w:rFonts w:ascii="Arial" w:hAnsi="Arial" w:cs="Arial"/>
          <w:sz w:val="24"/>
        </w:rPr>
      </w:pPr>
      <w:r w:rsidRPr="005F4D5E">
        <w:rPr>
          <w:rFonts w:ascii="Arial" w:hAnsi="Arial" w:cs="Arial"/>
          <w:sz w:val="24"/>
        </w:rPr>
        <w:t>Agile methodologies foster a collaborative and cross-functional team environment. This is particularly beneficial in a complex project like web development, where different skills (design, development, testing) need to work together seamlessly to produce a high-quality product.</w:t>
      </w:r>
    </w:p>
    <w:p w14:paraId="1CD18CD9" w14:textId="77777777" w:rsidR="005F4D5E" w:rsidRPr="005F4D5E" w:rsidRDefault="005F4D5E" w:rsidP="005F4D5E">
      <w:pPr>
        <w:pStyle w:val="ListParagraph"/>
        <w:numPr>
          <w:ilvl w:val="0"/>
          <w:numId w:val="2"/>
        </w:numPr>
        <w:ind w:left="630"/>
        <w:rPr>
          <w:rFonts w:ascii="Arial" w:hAnsi="Arial" w:cs="Arial"/>
          <w:b/>
          <w:bCs/>
          <w:sz w:val="24"/>
        </w:rPr>
      </w:pPr>
      <w:r w:rsidRPr="005F4D5E">
        <w:rPr>
          <w:rFonts w:ascii="Arial" w:hAnsi="Arial" w:cs="Arial"/>
          <w:b/>
          <w:bCs/>
          <w:sz w:val="24"/>
        </w:rPr>
        <w:t>Continuous Improvement:</w:t>
      </w:r>
    </w:p>
    <w:p w14:paraId="2E151D4D" w14:textId="77777777" w:rsidR="005F4D5E" w:rsidRPr="005F4D5E" w:rsidRDefault="005F4D5E" w:rsidP="005F4D5E">
      <w:pPr>
        <w:numPr>
          <w:ilvl w:val="1"/>
          <w:numId w:val="5"/>
        </w:numPr>
        <w:rPr>
          <w:rFonts w:ascii="Arial" w:hAnsi="Arial" w:cs="Arial"/>
          <w:sz w:val="24"/>
        </w:rPr>
      </w:pPr>
      <w:r w:rsidRPr="005F4D5E">
        <w:rPr>
          <w:rFonts w:ascii="Arial" w:hAnsi="Arial" w:cs="Arial"/>
          <w:sz w:val="24"/>
        </w:rPr>
        <w:t>Agile incorporates regular retrospectives, where the team reflects on their performance and identifies areas for improvement. This continuous feedback loop contributes to the ongoing enhancement of the development process and the quality of the product.</w:t>
      </w:r>
    </w:p>
    <w:p w14:paraId="7B11DCD9" w14:textId="77777777" w:rsidR="005F4D5E" w:rsidRPr="005F4D5E" w:rsidRDefault="005F4D5E" w:rsidP="005F4D5E">
      <w:pPr>
        <w:pStyle w:val="ListParagraph"/>
        <w:numPr>
          <w:ilvl w:val="0"/>
          <w:numId w:val="2"/>
        </w:numPr>
        <w:ind w:left="630"/>
        <w:rPr>
          <w:rFonts w:ascii="Arial" w:hAnsi="Arial" w:cs="Arial"/>
          <w:b/>
          <w:bCs/>
          <w:sz w:val="24"/>
        </w:rPr>
      </w:pPr>
      <w:r w:rsidRPr="005F4D5E">
        <w:rPr>
          <w:rFonts w:ascii="Arial" w:hAnsi="Arial" w:cs="Arial"/>
          <w:b/>
          <w:bCs/>
          <w:sz w:val="24"/>
        </w:rPr>
        <w:t>Risk Management:</w:t>
      </w:r>
    </w:p>
    <w:p w14:paraId="775274C7" w14:textId="77777777" w:rsidR="005F4D5E" w:rsidRPr="005F4D5E" w:rsidRDefault="005F4D5E" w:rsidP="005F4D5E">
      <w:pPr>
        <w:pStyle w:val="ListParagraph"/>
        <w:numPr>
          <w:ilvl w:val="0"/>
          <w:numId w:val="4"/>
        </w:numPr>
        <w:rPr>
          <w:rFonts w:ascii="Arial" w:hAnsi="Arial" w:cs="Arial"/>
          <w:sz w:val="24"/>
        </w:rPr>
      </w:pPr>
      <w:r w:rsidRPr="005F4D5E">
        <w:rPr>
          <w:rFonts w:ascii="Arial" w:hAnsi="Arial" w:cs="Arial"/>
          <w:sz w:val="24"/>
        </w:rPr>
        <w:t>Agile allows for early identification and mitigation of risks. Regular reviews and evaluations during the development process help in identifying issues early on, reducing the likelihood of major problems later in the project.</w:t>
      </w:r>
    </w:p>
    <w:p w14:paraId="3156F18D" w14:textId="77777777" w:rsidR="005F4D5E" w:rsidRPr="005F4D5E" w:rsidRDefault="005F4D5E" w:rsidP="005F4D5E">
      <w:pPr>
        <w:pStyle w:val="ListParagraph"/>
        <w:numPr>
          <w:ilvl w:val="0"/>
          <w:numId w:val="2"/>
        </w:numPr>
        <w:ind w:left="630"/>
        <w:rPr>
          <w:rFonts w:ascii="Arial" w:hAnsi="Arial" w:cs="Arial"/>
          <w:b/>
          <w:bCs/>
          <w:sz w:val="24"/>
        </w:rPr>
      </w:pPr>
      <w:r w:rsidRPr="005F4D5E">
        <w:rPr>
          <w:rFonts w:ascii="Arial" w:hAnsi="Arial" w:cs="Arial"/>
          <w:b/>
          <w:bCs/>
          <w:sz w:val="24"/>
        </w:rPr>
        <w:t>Transparency:</w:t>
      </w:r>
    </w:p>
    <w:p w14:paraId="6F7D806B" w14:textId="77777777" w:rsidR="005F4D5E" w:rsidRPr="005F4D5E" w:rsidRDefault="005F4D5E" w:rsidP="005F4D5E">
      <w:pPr>
        <w:pStyle w:val="ListParagraph"/>
        <w:numPr>
          <w:ilvl w:val="0"/>
          <w:numId w:val="3"/>
        </w:numPr>
        <w:rPr>
          <w:rFonts w:ascii="Arial" w:hAnsi="Arial" w:cs="Arial"/>
          <w:sz w:val="24"/>
        </w:rPr>
      </w:pPr>
      <w:r w:rsidRPr="005F4D5E">
        <w:rPr>
          <w:rFonts w:ascii="Arial" w:hAnsi="Arial" w:cs="Arial"/>
          <w:sz w:val="24"/>
        </w:rPr>
        <w:t>Agile promotes transparency through open communication and regular demonstrations of working software. This ensures that stakeholders are well-informed about the project's progress and can provide valuable input.</w:t>
      </w:r>
    </w:p>
    <w:p w14:paraId="2581CF29" w14:textId="29F174C8" w:rsidR="005F4D5E" w:rsidRDefault="005F4D5E">
      <w:pPr>
        <w:rPr>
          <w:rFonts w:ascii="Arial" w:hAnsi="Arial" w:cs="Arial"/>
          <w:b/>
          <w:bCs/>
          <w:sz w:val="24"/>
        </w:rPr>
      </w:pPr>
      <w:r>
        <w:rPr>
          <w:rFonts w:ascii="Arial" w:hAnsi="Arial" w:cs="Arial"/>
          <w:b/>
          <w:bCs/>
          <w:sz w:val="24"/>
        </w:rPr>
        <w:br w:type="page"/>
      </w:r>
    </w:p>
    <w:p w14:paraId="2CE66889" w14:textId="42690D24" w:rsidR="005F4D5E" w:rsidRPr="00D25A31" w:rsidRDefault="005F4D5E" w:rsidP="00D25A31">
      <w:pPr>
        <w:pStyle w:val="ListParagraph"/>
        <w:numPr>
          <w:ilvl w:val="0"/>
          <w:numId w:val="5"/>
        </w:numPr>
        <w:rPr>
          <w:rFonts w:ascii="Arial" w:hAnsi="Arial" w:cs="Arial"/>
          <w:b/>
          <w:bCs/>
          <w:sz w:val="24"/>
        </w:rPr>
      </w:pPr>
      <w:r w:rsidRPr="00D25A31">
        <w:rPr>
          <w:rFonts w:ascii="Arial" w:hAnsi="Arial" w:cs="Arial"/>
          <w:b/>
          <w:bCs/>
          <w:sz w:val="24"/>
        </w:rPr>
        <w:lastRenderedPageBreak/>
        <w:t>Project Plan</w:t>
      </w:r>
    </w:p>
    <w:p w14:paraId="4D966788" w14:textId="773CC197" w:rsidR="001D17E0" w:rsidRPr="001D17E0" w:rsidRDefault="001D17E0">
      <w:pPr>
        <w:rPr>
          <w:rFonts w:ascii="Arial" w:hAnsi="Arial" w:cs="Arial"/>
          <w:b/>
          <w:bCs/>
          <w:sz w:val="24"/>
        </w:rPr>
      </w:pPr>
      <w:r>
        <w:rPr>
          <w:rFonts w:ascii="Arial" w:hAnsi="Arial" w:cs="Arial"/>
          <w:b/>
          <w:bCs/>
          <w:sz w:val="28"/>
          <w:szCs w:val="28"/>
          <w:highlight w:val="lightGray"/>
        </w:rPr>
        <w:br w:type="page"/>
      </w:r>
    </w:p>
    <w:p w14:paraId="5DD0ABC0" w14:textId="183BE436" w:rsidR="00A951E0" w:rsidRDefault="00D25A31" w:rsidP="005E5720">
      <w:pPr>
        <w:pStyle w:val="ListParagraph"/>
        <w:numPr>
          <w:ilvl w:val="0"/>
          <w:numId w:val="5"/>
        </w:numPr>
        <w:rPr>
          <w:rFonts w:ascii="Arial" w:hAnsi="Arial" w:cs="Arial"/>
          <w:b/>
          <w:bCs/>
          <w:sz w:val="28"/>
          <w:szCs w:val="28"/>
        </w:rPr>
      </w:pPr>
      <w:r w:rsidRPr="001D17E0">
        <w:rPr>
          <w:rFonts w:ascii="Arial" w:hAnsi="Arial" w:cs="Arial"/>
          <w:b/>
          <w:bCs/>
          <w:sz w:val="28"/>
          <w:szCs w:val="28"/>
        </w:rPr>
        <w:lastRenderedPageBreak/>
        <w:t>Software Requirements Specification</w:t>
      </w:r>
    </w:p>
    <w:p w14:paraId="4CAEAA55" w14:textId="77777777" w:rsidR="005E5720" w:rsidRPr="005E5720" w:rsidRDefault="005E5720" w:rsidP="005E5720">
      <w:pPr>
        <w:rPr>
          <w:rFonts w:ascii="Arial" w:hAnsi="Arial" w:cs="Arial"/>
          <w:b/>
          <w:bCs/>
          <w:sz w:val="28"/>
          <w:szCs w:val="28"/>
        </w:rPr>
      </w:pPr>
    </w:p>
    <w:tbl>
      <w:tblPr>
        <w:tblStyle w:val="TableGrid"/>
        <w:tblW w:w="0" w:type="auto"/>
        <w:tblLook w:val="04A0" w:firstRow="1" w:lastRow="0" w:firstColumn="1" w:lastColumn="0" w:noHBand="0" w:noVBand="1"/>
      </w:tblPr>
      <w:tblGrid>
        <w:gridCol w:w="2405"/>
        <w:gridCol w:w="6612"/>
      </w:tblGrid>
      <w:tr w:rsidR="007E0DB1" w:rsidRPr="0091455A" w14:paraId="43CCEA32" w14:textId="77777777" w:rsidTr="002E2DB6">
        <w:tc>
          <w:tcPr>
            <w:tcW w:w="2405" w:type="dxa"/>
            <w:shd w:val="clear" w:color="auto" w:fill="D0CECE" w:themeFill="background2" w:themeFillShade="E6"/>
          </w:tcPr>
          <w:p w14:paraId="61944BC2" w14:textId="77777777" w:rsidR="007E0DB1" w:rsidRPr="0091455A" w:rsidRDefault="007E0DB1" w:rsidP="002E2DB6">
            <w:pPr>
              <w:spacing w:line="360" w:lineRule="auto"/>
              <w:jc w:val="both"/>
            </w:pPr>
            <w:r w:rsidRPr="0091455A">
              <w:rPr>
                <w:lang w:val="en"/>
              </w:rPr>
              <w:t>Use case</w:t>
            </w:r>
          </w:p>
        </w:tc>
        <w:tc>
          <w:tcPr>
            <w:tcW w:w="6612" w:type="dxa"/>
            <w:shd w:val="clear" w:color="auto" w:fill="D0CECE" w:themeFill="background2" w:themeFillShade="E6"/>
          </w:tcPr>
          <w:p w14:paraId="112B4398" w14:textId="77777777" w:rsidR="007E0DB1" w:rsidRPr="0091455A" w:rsidRDefault="007E0DB1" w:rsidP="002E2DB6">
            <w:pPr>
              <w:spacing w:line="360" w:lineRule="auto"/>
              <w:jc w:val="both"/>
            </w:pPr>
            <w:r w:rsidRPr="0091455A">
              <w:rPr>
                <w:lang w:val="en"/>
              </w:rPr>
              <w:t>Content</w:t>
            </w:r>
          </w:p>
        </w:tc>
      </w:tr>
      <w:tr w:rsidR="007E0DB1" w:rsidRPr="0091455A" w14:paraId="1130D662" w14:textId="77777777" w:rsidTr="002E2DB6">
        <w:tc>
          <w:tcPr>
            <w:tcW w:w="2405" w:type="dxa"/>
          </w:tcPr>
          <w:p w14:paraId="2741610C" w14:textId="77777777" w:rsidR="007E0DB1" w:rsidRPr="0091455A" w:rsidRDefault="007E0DB1" w:rsidP="002E2DB6">
            <w:pPr>
              <w:spacing w:line="360" w:lineRule="auto"/>
              <w:jc w:val="both"/>
            </w:pPr>
            <w:r w:rsidRPr="0091455A">
              <w:rPr>
                <w:lang w:val="en"/>
              </w:rPr>
              <w:t>Use-Case Name</w:t>
            </w:r>
          </w:p>
        </w:tc>
        <w:tc>
          <w:tcPr>
            <w:tcW w:w="6612" w:type="dxa"/>
          </w:tcPr>
          <w:p w14:paraId="1234DDE2" w14:textId="77777777" w:rsidR="007E0DB1" w:rsidRPr="0091455A" w:rsidRDefault="007E0DB1" w:rsidP="002E2DB6">
            <w:pPr>
              <w:spacing w:line="360" w:lineRule="auto"/>
            </w:pPr>
            <w:r>
              <w:rPr>
                <w:lang w:val="en"/>
              </w:rPr>
              <w:t>Register</w:t>
            </w:r>
          </w:p>
        </w:tc>
      </w:tr>
      <w:tr w:rsidR="007E0DB1" w:rsidRPr="00177B20" w14:paraId="362F9523" w14:textId="77777777" w:rsidTr="002E2DB6">
        <w:tc>
          <w:tcPr>
            <w:tcW w:w="2405" w:type="dxa"/>
          </w:tcPr>
          <w:p w14:paraId="199D38AF" w14:textId="77777777" w:rsidR="007E0DB1" w:rsidRPr="0091455A" w:rsidRDefault="007E0DB1" w:rsidP="002E2DB6">
            <w:pPr>
              <w:spacing w:line="360" w:lineRule="auto"/>
              <w:rPr>
                <w:lang w:val="vi-VN"/>
              </w:rPr>
            </w:pPr>
            <w:r w:rsidRPr="0091455A">
              <w:rPr>
                <w:lang w:val="en"/>
              </w:rPr>
              <w:t>Describe</w:t>
            </w:r>
          </w:p>
        </w:tc>
        <w:tc>
          <w:tcPr>
            <w:tcW w:w="6612" w:type="dxa"/>
          </w:tcPr>
          <w:p w14:paraId="3F944533" w14:textId="77777777" w:rsidR="007E0DB1" w:rsidRPr="00177B20" w:rsidRDefault="007E0DB1" w:rsidP="002E2DB6">
            <w:pPr>
              <w:spacing w:line="360" w:lineRule="auto"/>
              <w:rPr>
                <w:lang w:val="vi-VN"/>
              </w:rPr>
            </w:pPr>
            <w:r w:rsidRPr="00177B20">
              <w:rPr>
                <w:lang w:val="en"/>
              </w:rPr>
              <w:t>User account registration</w:t>
            </w:r>
          </w:p>
        </w:tc>
      </w:tr>
      <w:tr w:rsidR="007E0DB1" w:rsidRPr="0091455A" w14:paraId="1D8A980D" w14:textId="77777777" w:rsidTr="002E2DB6">
        <w:tc>
          <w:tcPr>
            <w:tcW w:w="2405" w:type="dxa"/>
          </w:tcPr>
          <w:p w14:paraId="5A7930DC" w14:textId="77777777" w:rsidR="007E0DB1" w:rsidRPr="0091455A" w:rsidRDefault="007E0DB1" w:rsidP="002E2DB6">
            <w:pPr>
              <w:spacing w:line="360" w:lineRule="auto"/>
              <w:rPr>
                <w:lang w:val="vi-VN"/>
              </w:rPr>
            </w:pPr>
            <w:r w:rsidRPr="0091455A">
              <w:rPr>
                <w:lang w:val="en"/>
              </w:rPr>
              <w:t>Actor</w:t>
            </w:r>
          </w:p>
        </w:tc>
        <w:tc>
          <w:tcPr>
            <w:tcW w:w="6612" w:type="dxa"/>
          </w:tcPr>
          <w:p w14:paraId="76545D42" w14:textId="77777777" w:rsidR="007E0DB1" w:rsidRPr="0091455A" w:rsidRDefault="007E0DB1" w:rsidP="002E2DB6">
            <w:pPr>
              <w:spacing w:line="360" w:lineRule="auto"/>
            </w:pPr>
            <w:r>
              <w:rPr>
                <w:lang w:val="en"/>
              </w:rPr>
              <w:t>Client users</w:t>
            </w:r>
          </w:p>
        </w:tc>
      </w:tr>
      <w:tr w:rsidR="007E0DB1" w:rsidRPr="0091455A" w14:paraId="724E9E35" w14:textId="77777777" w:rsidTr="002E2DB6">
        <w:tc>
          <w:tcPr>
            <w:tcW w:w="2405" w:type="dxa"/>
          </w:tcPr>
          <w:p w14:paraId="68F7F3ED" w14:textId="77777777" w:rsidR="007E0DB1" w:rsidRPr="0091455A" w:rsidRDefault="007E0DB1" w:rsidP="002E2DB6">
            <w:pPr>
              <w:spacing w:line="360" w:lineRule="auto"/>
              <w:rPr>
                <w:lang w:val="vi-VN"/>
              </w:rPr>
            </w:pPr>
            <w:r w:rsidRPr="0091455A">
              <w:rPr>
                <w:lang w:val="en"/>
              </w:rPr>
              <w:t>Related Use-Cases</w:t>
            </w:r>
          </w:p>
        </w:tc>
        <w:tc>
          <w:tcPr>
            <w:tcW w:w="6612" w:type="dxa"/>
          </w:tcPr>
          <w:p w14:paraId="0B55B6B3" w14:textId="77777777" w:rsidR="007E0DB1" w:rsidRPr="0091455A" w:rsidRDefault="007E0DB1" w:rsidP="002E2DB6">
            <w:pPr>
              <w:spacing w:line="360" w:lineRule="auto"/>
            </w:pPr>
            <w:r>
              <w:rPr>
                <w:lang w:val="en"/>
              </w:rPr>
              <w:t>Log</w:t>
            </w:r>
          </w:p>
        </w:tc>
      </w:tr>
      <w:tr w:rsidR="007E0DB1" w:rsidRPr="0091455A" w14:paraId="0F89A8D5" w14:textId="77777777" w:rsidTr="002E2DB6">
        <w:tc>
          <w:tcPr>
            <w:tcW w:w="2405" w:type="dxa"/>
          </w:tcPr>
          <w:p w14:paraId="4D184566" w14:textId="77777777" w:rsidR="007E0DB1" w:rsidRPr="0091455A" w:rsidRDefault="007E0DB1" w:rsidP="002E2DB6">
            <w:pPr>
              <w:spacing w:line="360" w:lineRule="auto"/>
              <w:rPr>
                <w:lang w:val="vi-VN"/>
              </w:rPr>
            </w:pPr>
            <w:r w:rsidRPr="0091455A">
              <w:rPr>
                <w:lang w:val="en"/>
              </w:rPr>
              <w:t xml:space="preserve">Activation conditions </w:t>
            </w:r>
          </w:p>
        </w:tc>
        <w:tc>
          <w:tcPr>
            <w:tcW w:w="6612" w:type="dxa"/>
          </w:tcPr>
          <w:p w14:paraId="372B347E" w14:textId="77777777" w:rsidR="007E0DB1" w:rsidRPr="0091455A" w:rsidRDefault="007E0DB1" w:rsidP="002E2DB6">
            <w:pPr>
              <w:spacing w:line="360" w:lineRule="auto"/>
            </w:pPr>
            <w:r>
              <w:rPr>
                <w:lang w:val="en"/>
              </w:rPr>
              <w:t>Visit Website</w:t>
            </w:r>
          </w:p>
        </w:tc>
      </w:tr>
      <w:tr w:rsidR="007E0DB1" w:rsidRPr="0091455A" w14:paraId="584F4342" w14:textId="77777777" w:rsidTr="002E2DB6">
        <w:tc>
          <w:tcPr>
            <w:tcW w:w="2405" w:type="dxa"/>
          </w:tcPr>
          <w:p w14:paraId="2F1EABCD" w14:textId="77777777" w:rsidR="007E0DB1" w:rsidRPr="0091455A" w:rsidRDefault="007E0DB1" w:rsidP="002E2DB6">
            <w:pPr>
              <w:spacing w:line="360" w:lineRule="auto"/>
              <w:rPr>
                <w:lang w:val="vi-VN"/>
              </w:rPr>
            </w:pPr>
            <w:r w:rsidRPr="0091455A">
              <w:rPr>
                <w:lang w:val="en"/>
              </w:rPr>
              <w:t>Pre-conditions</w:t>
            </w:r>
          </w:p>
        </w:tc>
        <w:tc>
          <w:tcPr>
            <w:tcW w:w="6612" w:type="dxa"/>
          </w:tcPr>
          <w:p w14:paraId="46B1A8B2" w14:textId="77777777" w:rsidR="007E0DB1" w:rsidRPr="00177B20" w:rsidRDefault="007E0DB1" w:rsidP="002E2DB6">
            <w:pPr>
              <w:spacing w:line="360" w:lineRule="auto"/>
              <w:rPr>
                <w:rFonts w:eastAsia="Calibri"/>
                <w:lang w:val="vi-VN"/>
              </w:rPr>
            </w:pPr>
            <w:r w:rsidRPr="00177B20">
              <w:rPr>
                <w:lang w:val="en"/>
              </w:rPr>
              <w:t>The user presses the registration button at the header.</w:t>
            </w:r>
          </w:p>
          <w:p w14:paraId="28A18A9C" w14:textId="77777777" w:rsidR="007E0DB1" w:rsidRPr="0091455A" w:rsidRDefault="007E0DB1" w:rsidP="002E2DB6">
            <w:pPr>
              <w:spacing w:line="360" w:lineRule="auto"/>
            </w:pPr>
            <w:r>
              <w:rPr>
                <w:lang w:val="en"/>
              </w:rPr>
              <w:t>The user presses the registration button at the login page..</w:t>
            </w:r>
          </w:p>
        </w:tc>
      </w:tr>
      <w:tr w:rsidR="007E0DB1" w:rsidRPr="00177B20" w14:paraId="077C074D" w14:textId="77777777" w:rsidTr="002E2DB6">
        <w:tc>
          <w:tcPr>
            <w:tcW w:w="2405" w:type="dxa"/>
          </w:tcPr>
          <w:p w14:paraId="73D42AD7" w14:textId="77777777" w:rsidR="007E0DB1" w:rsidRPr="0091455A" w:rsidRDefault="007E0DB1" w:rsidP="002E2DB6">
            <w:pPr>
              <w:spacing w:line="360" w:lineRule="auto"/>
              <w:rPr>
                <w:lang w:val="vi-VN"/>
              </w:rPr>
            </w:pPr>
            <w:r w:rsidRPr="0091455A">
              <w:rPr>
                <w:lang w:val="en"/>
              </w:rPr>
              <w:t>Post-conditional</w:t>
            </w:r>
          </w:p>
        </w:tc>
        <w:tc>
          <w:tcPr>
            <w:tcW w:w="6612" w:type="dxa"/>
          </w:tcPr>
          <w:p w14:paraId="2D7C8194" w14:textId="77777777" w:rsidR="007E0DB1" w:rsidRPr="00177B20" w:rsidRDefault="007E0DB1" w:rsidP="002E2DB6">
            <w:pPr>
              <w:spacing w:line="360" w:lineRule="auto"/>
              <w:rPr>
                <w:lang w:val="vi-VN"/>
              </w:rPr>
            </w:pPr>
            <w:r w:rsidRPr="00177B20">
              <w:rPr>
                <w:lang w:val="en"/>
              </w:rPr>
              <w:t>Switch to otp authentication page when registration is successful.</w:t>
            </w:r>
          </w:p>
          <w:p w14:paraId="1C83CDD4" w14:textId="77777777" w:rsidR="007E0DB1" w:rsidRPr="00177B20" w:rsidRDefault="007E0DB1" w:rsidP="002E2DB6">
            <w:pPr>
              <w:spacing w:line="360" w:lineRule="auto"/>
              <w:rPr>
                <w:lang w:val="vi-VN"/>
              </w:rPr>
            </w:pPr>
            <w:r w:rsidRPr="00177B20">
              <w:rPr>
                <w:lang w:val="en"/>
              </w:rPr>
              <w:t>Return a notice when registering for the wrong format.</w:t>
            </w:r>
          </w:p>
        </w:tc>
      </w:tr>
      <w:tr w:rsidR="007E0DB1" w:rsidRPr="0091455A" w14:paraId="314DABDE" w14:textId="77777777" w:rsidTr="002E2DB6">
        <w:tc>
          <w:tcPr>
            <w:tcW w:w="2405" w:type="dxa"/>
          </w:tcPr>
          <w:p w14:paraId="3C30BAD0" w14:textId="77777777" w:rsidR="007E0DB1" w:rsidRPr="0091455A" w:rsidRDefault="007E0DB1" w:rsidP="002E2DB6">
            <w:pPr>
              <w:spacing w:line="360" w:lineRule="auto"/>
              <w:rPr>
                <w:lang w:val="vi-VN"/>
              </w:rPr>
            </w:pPr>
            <w:r w:rsidRPr="0091455A">
              <w:rPr>
                <w:lang w:val="en"/>
              </w:rPr>
              <w:t xml:space="preserve">Main event stream </w:t>
            </w:r>
          </w:p>
        </w:tc>
        <w:tc>
          <w:tcPr>
            <w:tcW w:w="6612" w:type="dxa"/>
          </w:tcPr>
          <w:p w14:paraId="347B8CFD" w14:textId="77777777" w:rsidR="007E0DB1" w:rsidRPr="00177B20" w:rsidRDefault="007E0DB1" w:rsidP="007E0DB1">
            <w:pPr>
              <w:pStyle w:val="ListParagraph"/>
              <w:numPr>
                <w:ilvl w:val="0"/>
                <w:numId w:val="10"/>
              </w:numPr>
              <w:spacing w:after="160" w:line="360" w:lineRule="auto"/>
              <w:jc w:val="both"/>
              <w:rPr>
                <w:rFonts w:eastAsia="Calibri"/>
                <w:lang w:val="vi-VN"/>
              </w:rPr>
            </w:pPr>
            <w:r w:rsidRPr="00177B20">
              <w:rPr>
                <w:lang w:val="en"/>
              </w:rPr>
              <w:t>The user enters a student or staff number.</w:t>
            </w:r>
          </w:p>
          <w:p w14:paraId="02DC8E12" w14:textId="77777777" w:rsidR="007E0DB1" w:rsidRPr="00177B20" w:rsidRDefault="007E0DB1" w:rsidP="007E0DB1">
            <w:pPr>
              <w:pStyle w:val="ListParagraph"/>
              <w:numPr>
                <w:ilvl w:val="0"/>
                <w:numId w:val="10"/>
              </w:numPr>
              <w:spacing w:after="160" w:line="360" w:lineRule="auto"/>
              <w:jc w:val="both"/>
              <w:rPr>
                <w:rFonts w:eastAsia="Calibri"/>
                <w:lang w:val="vi-VN"/>
              </w:rPr>
            </w:pPr>
            <w:r w:rsidRPr="00177B20">
              <w:rPr>
                <w:lang w:val="en"/>
              </w:rPr>
              <w:t>The user enters their full name.</w:t>
            </w:r>
          </w:p>
          <w:p w14:paraId="6242F8F1" w14:textId="77777777" w:rsidR="007E0DB1" w:rsidRDefault="007E0DB1" w:rsidP="007E0DB1">
            <w:pPr>
              <w:pStyle w:val="ListParagraph"/>
              <w:numPr>
                <w:ilvl w:val="0"/>
                <w:numId w:val="10"/>
              </w:numPr>
              <w:spacing w:after="160" w:line="360" w:lineRule="auto"/>
              <w:jc w:val="both"/>
              <w:rPr>
                <w:rFonts w:eastAsia="Calibri"/>
              </w:rPr>
            </w:pPr>
            <w:r>
              <w:rPr>
                <w:lang w:val="en"/>
              </w:rPr>
              <w:t>The user enters the email.</w:t>
            </w:r>
          </w:p>
          <w:p w14:paraId="3E551C6E" w14:textId="77777777" w:rsidR="007E0DB1" w:rsidRDefault="007E0DB1" w:rsidP="007E0DB1">
            <w:pPr>
              <w:pStyle w:val="ListParagraph"/>
              <w:numPr>
                <w:ilvl w:val="0"/>
                <w:numId w:val="10"/>
              </w:numPr>
              <w:spacing w:after="160" w:line="360" w:lineRule="auto"/>
              <w:jc w:val="both"/>
              <w:rPr>
                <w:rFonts w:eastAsia="Calibri"/>
              </w:rPr>
            </w:pPr>
            <w:r>
              <w:rPr>
                <w:lang w:val="en"/>
              </w:rPr>
              <w:t>The user enters a phone number.</w:t>
            </w:r>
          </w:p>
          <w:p w14:paraId="62308180" w14:textId="77777777" w:rsidR="007E0DB1" w:rsidRDefault="007E0DB1" w:rsidP="007E0DB1">
            <w:pPr>
              <w:pStyle w:val="ListParagraph"/>
              <w:numPr>
                <w:ilvl w:val="0"/>
                <w:numId w:val="10"/>
              </w:numPr>
              <w:spacing w:after="160" w:line="360" w:lineRule="auto"/>
              <w:jc w:val="both"/>
              <w:rPr>
                <w:rFonts w:eastAsia="Calibri"/>
              </w:rPr>
            </w:pPr>
            <w:r>
              <w:rPr>
                <w:lang w:val="en"/>
              </w:rPr>
              <w:t>The user enters the address.</w:t>
            </w:r>
          </w:p>
          <w:p w14:paraId="79E4E7A9" w14:textId="77777777" w:rsidR="007E0DB1" w:rsidRDefault="007E0DB1" w:rsidP="007E0DB1">
            <w:pPr>
              <w:pStyle w:val="ListParagraph"/>
              <w:numPr>
                <w:ilvl w:val="0"/>
                <w:numId w:val="10"/>
              </w:numPr>
              <w:spacing w:after="160" w:line="360" w:lineRule="auto"/>
              <w:jc w:val="both"/>
              <w:rPr>
                <w:rFonts w:eastAsia="Calibri"/>
              </w:rPr>
            </w:pPr>
            <w:r>
              <w:rPr>
                <w:lang w:val="en"/>
              </w:rPr>
              <w:t>The user enters a password.</w:t>
            </w:r>
          </w:p>
          <w:p w14:paraId="5D982844" w14:textId="77777777" w:rsidR="007E0DB1" w:rsidRPr="00AA43F5" w:rsidRDefault="007E0DB1" w:rsidP="007E0DB1">
            <w:pPr>
              <w:pStyle w:val="ListParagraph"/>
              <w:numPr>
                <w:ilvl w:val="0"/>
                <w:numId w:val="10"/>
              </w:numPr>
              <w:spacing w:after="160" w:line="360" w:lineRule="auto"/>
              <w:jc w:val="both"/>
              <w:rPr>
                <w:rFonts w:eastAsia="Calibri"/>
              </w:rPr>
            </w:pPr>
            <w:r>
              <w:rPr>
                <w:lang w:val="en"/>
              </w:rPr>
              <w:t>The user presses the register button.</w:t>
            </w:r>
          </w:p>
        </w:tc>
      </w:tr>
      <w:tr w:rsidR="007E0DB1" w:rsidRPr="0091455A" w14:paraId="12B83FA2" w14:textId="77777777" w:rsidTr="002E2DB6">
        <w:tc>
          <w:tcPr>
            <w:tcW w:w="2405" w:type="dxa"/>
          </w:tcPr>
          <w:p w14:paraId="0BC74476" w14:textId="252DE99C" w:rsidR="007E0DB1" w:rsidRPr="0091455A" w:rsidRDefault="007E0DB1" w:rsidP="005E5720">
            <w:pPr>
              <w:spacing w:line="360" w:lineRule="auto"/>
              <w:ind w:right="682"/>
              <w:jc w:val="both"/>
              <w:rPr>
                <w:lang w:val="vi-VN"/>
              </w:rPr>
            </w:pPr>
            <w:r w:rsidRPr="0091455A">
              <w:rPr>
                <w:lang w:val="en"/>
              </w:rPr>
              <w:t>Secondary</w:t>
            </w:r>
            <w:r w:rsidR="005E5720">
              <w:rPr>
                <w:lang w:val="en"/>
              </w:rPr>
              <w:t xml:space="preserve"> </w:t>
            </w:r>
            <w:r w:rsidRPr="0091455A">
              <w:rPr>
                <w:lang w:val="en"/>
              </w:rPr>
              <w:t>event</w:t>
            </w:r>
            <w:r w:rsidR="005E5720">
              <w:rPr>
                <w:lang w:val="en"/>
              </w:rPr>
              <w:t xml:space="preserve"> </w:t>
            </w:r>
            <w:r w:rsidRPr="0091455A">
              <w:rPr>
                <w:lang w:val="en"/>
              </w:rPr>
              <w:t>streams</w:t>
            </w:r>
          </w:p>
        </w:tc>
        <w:tc>
          <w:tcPr>
            <w:tcW w:w="6612" w:type="dxa"/>
          </w:tcPr>
          <w:p w14:paraId="769A0A0D" w14:textId="77777777" w:rsidR="007E0DB1" w:rsidRPr="00177B20" w:rsidRDefault="007E0DB1" w:rsidP="007E0DB1">
            <w:pPr>
              <w:pStyle w:val="ListParagraph"/>
              <w:numPr>
                <w:ilvl w:val="1"/>
                <w:numId w:val="11"/>
              </w:numPr>
              <w:spacing w:line="360" w:lineRule="auto"/>
              <w:ind w:left="726"/>
              <w:jc w:val="both"/>
              <w:rPr>
                <w:lang w:val="vi-VN"/>
              </w:rPr>
            </w:pPr>
            <w:r w:rsidRPr="00177B20">
              <w:rPr>
                <w:lang w:val="en"/>
              </w:rPr>
              <w:t>The user entered the wrong student or staff number.</w:t>
            </w:r>
          </w:p>
          <w:p w14:paraId="0E8094DA" w14:textId="77777777" w:rsidR="007E0DB1" w:rsidRPr="00177B20" w:rsidRDefault="007E0DB1" w:rsidP="007E0DB1">
            <w:pPr>
              <w:pStyle w:val="ListParagraph"/>
              <w:numPr>
                <w:ilvl w:val="1"/>
                <w:numId w:val="11"/>
              </w:numPr>
              <w:spacing w:line="360" w:lineRule="auto"/>
              <w:ind w:left="726" w:right="92"/>
              <w:jc w:val="both"/>
              <w:rPr>
                <w:lang w:val="vi-VN"/>
              </w:rPr>
            </w:pPr>
            <w:r w:rsidRPr="00177B20">
              <w:rPr>
                <w:lang w:val="en"/>
              </w:rPr>
              <w:t>The user incorrectly enters 5 tail numbers when compared to the 5 serial numbers of the student email.</w:t>
            </w:r>
          </w:p>
          <w:p w14:paraId="75DB3A0C" w14:textId="77777777" w:rsidR="007E0DB1" w:rsidRPr="00177B20" w:rsidRDefault="007E0DB1" w:rsidP="007E0DB1">
            <w:pPr>
              <w:pStyle w:val="ListParagraph"/>
              <w:numPr>
                <w:ilvl w:val="1"/>
                <w:numId w:val="11"/>
              </w:numPr>
              <w:spacing w:line="360" w:lineRule="auto"/>
              <w:ind w:left="726" w:right="92"/>
              <w:jc w:val="both"/>
              <w:rPr>
                <w:lang w:val="vi-VN"/>
              </w:rPr>
            </w:pPr>
            <w:r w:rsidRPr="00177B20">
              <w:rPr>
                <w:lang w:val="en"/>
              </w:rPr>
              <w:t>The blank user doesn't fill in the student or staff number.</w:t>
            </w:r>
          </w:p>
          <w:p w14:paraId="764EC9CE" w14:textId="77777777" w:rsidR="007E0DB1" w:rsidRPr="00177B20" w:rsidRDefault="007E0DB1" w:rsidP="007E0DB1">
            <w:pPr>
              <w:pStyle w:val="ListParagraph"/>
              <w:numPr>
                <w:ilvl w:val="1"/>
                <w:numId w:val="12"/>
              </w:numPr>
              <w:spacing w:line="360" w:lineRule="auto"/>
              <w:ind w:left="726" w:right="92"/>
              <w:jc w:val="both"/>
              <w:rPr>
                <w:lang w:val="vi-VN"/>
              </w:rPr>
            </w:pPr>
            <w:r w:rsidRPr="00177B20">
              <w:rPr>
                <w:lang w:val="en"/>
              </w:rPr>
              <w:t>The blank user does not fill in his full name.</w:t>
            </w:r>
          </w:p>
          <w:p w14:paraId="47A0CFF5" w14:textId="77777777" w:rsidR="007E0DB1" w:rsidRPr="00177B20" w:rsidRDefault="007E0DB1" w:rsidP="007E0DB1">
            <w:pPr>
              <w:pStyle w:val="ListParagraph"/>
              <w:numPr>
                <w:ilvl w:val="1"/>
                <w:numId w:val="13"/>
              </w:numPr>
              <w:spacing w:line="360" w:lineRule="auto"/>
              <w:ind w:left="726" w:right="92"/>
              <w:jc w:val="both"/>
              <w:rPr>
                <w:lang w:val="vi-VN"/>
              </w:rPr>
            </w:pPr>
            <w:r w:rsidRPr="00177B20">
              <w:rPr>
                <w:lang w:val="en"/>
              </w:rPr>
              <w:t>The blank user doesn't fill in the email.</w:t>
            </w:r>
          </w:p>
          <w:p w14:paraId="7F56C809" w14:textId="77777777" w:rsidR="007E0DB1" w:rsidRPr="00177B20" w:rsidRDefault="007E0DB1" w:rsidP="007E0DB1">
            <w:pPr>
              <w:pStyle w:val="ListParagraph"/>
              <w:numPr>
                <w:ilvl w:val="1"/>
                <w:numId w:val="13"/>
              </w:numPr>
              <w:spacing w:line="360" w:lineRule="auto"/>
              <w:ind w:left="726" w:right="92"/>
              <w:jc w:val="both"/>
              <w:rPr>
                <w:lang w:val="vi-VN"/>
              </w:rPr>
            </w:pPr>
            <w:r w:rsidRPr="00177B20">
              <w:rPr>
                <w:lang w:val="en"/>
              </w:rPr>
              <w:t>The user incorrectly enters the last 5 digits of the student email number with the student number.</w:t>
            </w:r>
          </w:p>
          <w:p w14:paraId="3F44FFE6" w14:textId="77777777" w:rsidR="007E0DB1" w:rsidRPr="00177B20" w:rsidRDefault="007E0DB1" w:rsidP="007E0DB1">
            <w:pPr>
              <w:pStyle w:val="ListParagraph"/>
              <w:numPr>
                <w:ilvl w:val="1"/>
                <w:numId w:val="14"/>
              </w:numPr>
              <w:spacing w:line="360" w:lineRule="auto"/>
              <w:ind w:left="726" w:right="92"/>
              <w:jc w:val="both"/>
              <w:rPr>
                <w:lang w:val="vi-VN"/>
              </w:rPr>
            </w:pPr>
            <w:r w:rsidRPr="00177B20">
              <w:rPr>
                <w:lang w:val="en"/>
              </w:rPr>
              <w:t>The blank user does not fill in the phone number.</w:t>
            </w:r>
          </w:p>
          <w:p w14:paraId="5519F37E" w14:textId="77777777" w:rsidR="007E0DB1" w:rsidRPr="00177B20" w:rsidRDefault="007E0DB1" w:rsidP="007E0DB1">
            <w:pPr>
              <w:pStyle w:val="ListParagraph"/>
              <w:numPr>
                <w:ilvl w:val="1"/>
                <w:numId w:val="15"/>
              </w:numPr>
              <w:spacing w:line="360" w:lineRule="auto"/>
              <w:ind w:left="726" w:right="92"/>
              <w:jc w:val="both"/>
              <w:rPr>
                <w:lang w:val="vi-VN"/>
              </w:rPr>
            </w:pPr>
            <w:r w:rsidRPr="00177B20">
              <w:rPr>
                <w:lang w:val="en"/>
              </w:rPr>
              <w:t>The user left blank does not fill in the address.</w:t>
            </w:r>
          </w:p>
          <w:p w14:paraId="5F9F19EA" w14:textId="77777777" w:rsidR="007E0DB1" w:rsidRPr="00177B20" w:rsidRDefault="007E0DB1" w:rsidP="007E0DB1">
            <w:pPr>
              <w:pStyle w:val="ListParagraph"/>
              <w:numPr>
                <w:ilvl w:val="1"/>
                <w:numId w:val="16"/>
              </w:numPr>
              <w:spacing w:line="360" w:lineRule="auto"/>
              <w:ind w:right="92"/>
              <w:jc w:val="both"/>
              <w:rPr>
                <w:lang w:val="vi-VN"/>
              </w:rPr>
            </w:pPr>
            <w:r w:rsidRPr="00177B20">
              <w:rPr>
                <w:lang w:val="en"/>
              </w:rPr>
              <w:t>The blank user does not fill in the password.</w:t>
            </w:r>
          </w:p>
          <w:p w14:paraId="75B20A7C" w14:textId="77777777" w:rsidR="007E0DB1" w:rsidRPr="00177B20" w:rsidRDefault="007E0DB1" w:rsidP="007E0DB1">
            <w:pPr>
              <w:pStyle w:val="ListParagraph"/>
              <w:numPr>
                <w:ilvl w:val="1"/>
                <w:numId w:val="16"/>
              </w:numPr>
              <w:spacing w:line="360" w:lineRule="auto"/>
              <w:ind w:right="92"/>
              <w:jc w:val="both"/>
              <w:rPr>
                <w:lang w:val="vi-VN"/>
              </w:rPr>
            </w:pPr>
            <w:r w:rsidRPr="00177B20">
              <w:rPr>
                <w:lang w:val="en"/>
              </w:rPr>
              <w:t>The user enters a password with less than 6 digits.</w:t>
            </w:r>
          </w:p>
          <w:p w14:paraId="4A492724" w14:textId="77777777" w:rsidR="007E0DB1" w:rsidRDefault="007E0DB1" w:rsidP="007E0DB1">
            <w:pPr>
              <w:pStyle w:val="ListParagraph"/>
              <w:numPr>
                <w:ilvl w:val="1"/>
                <w:numId w:val="10"/>
              </w:numPr>
              <w:spacing w:line="360" w:lineRule="auto"/>
              <w:ind w:right="92"/>
              <w:jc w:val="both"/>
            </w:pPr>
            <w:r>
              <w:rPr>
                <w:lang w:val="en"/>
              </w:rPr>
              <w:t>Switch to opt page if registration is successful</w:t>
            </w:r>
          </w:p>
          <w:p w14:paraId="736F5FB9" w14:textId="77777777" w:rsidR="007E0DB1" w:rsidRPr="00B900BD" w:rsidRDefault="007E0DB1" w:rsidP="005E5720">
            <w:pPr>
              <w:pStyle w:val="ListParagraph"/>
              <w:keepNext/>
              <w:numPr>
                <w:ilvl w:val="1"/>
                <w:numId w:val="10"/>
              </w:numPr>
              <w:spacing w:line="360" w:lineRule="auto"/>
              <w:ind w:right="92"/>
              <w:jc w:val="both"/>
            </w:pPr>
            <w:r>
              <w:rPr>
                <w:lang w:val="en"/>
              </w:rPr>
              <w:t>Error message if registration information is invalid</w:t>
            </w:r>
          </w:p>
        </w:tc>
      </w:tr>
    </w:tbl>
    <w:p w14:paraId="5E5B2A51" w14:textId="366F8BF0" w:rsidR="007E0DB1" w:rsidRDefault="005E5720" w:rsidP="005E5720">
      <w:pPr>
        <w:pStyle w:val="Caption"/>
        <w:jc w:val="center"/>
        <w:rPr>
          <w:rFonts w:ascii="Arial" w:hAnsi="Arial" w:cs="Arial"/>
          <w:sz w:val="28"/>
          <w:szCs w:val="28"/>
        </w:rPr>
      </w:pPr>
      <w:r>
        <w:t xml:space="preserve">Hình  </w:t>
      </w:r>
      <w:r>
        <w:fldChar w:fldCharType="begin"/>
      </w:r>
      <w:r>
        <w:instrText xml:space="preserve"> SEQ Hình_ \* ARABIC </w:instrText>
      </w:r>
      <w:r>
        <w:fldChar w:fldCharType="separate"/>
      </w:r>
      <w:r w:rsidR="00184843">
        <w:rPr>
          <w:noProof/>
        </w:rPr>
        <w:t>1</w:t>
      </w:r>
      <w:r>
        <w:fldChar w:fldCharType="end"/>
      </w:r>
      <w:r>
        <w:t>.Usecase Register</w:t>
      </w:r>
    </w:p>
    <w:p w14:paraId="72541DC5" w14:textId="2FECA06C" w:rsidR="005E5720" w:rsidRDefault="007E0DB1">
      <w:pPr>
        <w:rPr>
          <w:rFonts w:ascii="Arial" w:hAnsi="Arial" w:cs="Arial"/>
          <w:color w:val="44546A" w:themeColor="text2"/>
          <w:sz w:val="28"/>
          <w:szCs w:val="28"/>
        </w:rPr>
      </w:pPr>
      <w:r>
        <w:rPr>
          <w:rFonts w:ascii="Arial" w:hAnsi="Arial" w:cs="Arial"/>
          <w:color w:val="44546A" w:themeColor="text2"/>
          <w:sz w:val="28"/>
          <w:szCs w:val="28"/>
        </w:rPr>
        <w:br w:type="page"/>
      </w:r>
    </w:p>
    <w:tbl>
      <w:tblPr>
        <w:tblStyle w:val="TableGrid"/>
        <w:tblW w:w="0" w:type="auto"/>
        <w:jc w:val="center"/>
        <w:tblLook w:val="04A0" w:firstRow="1" w:lastRow="0" w:firstColumn="1" w:lastColumn="0" w:noHBand="0" w:noVBand="1"/>
      </w:tblPr>
      <w:tblGrid>
        <w:gridCol w:w="2405"/>
        <w:gridCol w:w="6612"/>
      </w:tblGrid>
      <w:tr w:rsidR="005E5720" w:rsidRPr="0091455A" w14:paraId="2583A36E" w14:textId="77777777" w:rsidTr="005E5720">
        <w:trPr>
          <w:jc w:val="center"/>
        </w:trPr>
        <w:tc>
          <w:tcPr>
            <w:tcW w:w="2405" w:type="dxa"/>
            <w:shd w:val="clear" w:color="auto" w:fill="D0CECE" w:themeFill="background2" w:themeFillShade="E6"/>
          </w:tcPr>
          <w:p w14:paraId="2006F6DE" w14:textId="77777777" w:rsidR="005E5720" w:rsidRPr="0091455A" w:rsidRDefault="005E5720" w:rsidP="002E2DB6">
            <w:pPr>
              <w:spacing w:line="360" w:lineRule="auto"/>
              <w:jc w:val="both"/>
            </w:pPr>
            <w:r w:rsidRPr="0091455A">
              <w:rPr>
                <w:lang w:val="en"/>
              </w:rPr>
              <w:lastRenderedPageBreak/>
              <w:t>Use case</w:t>
            </w:r>
          </w:p>
        </w:tc>
        <w:tc>
          <w:tcPr>
            <w:tcW w:w="6612" w:type="dxa"/>
            <w:shd w:val="clear" w:color="auto" w:fill="D0CECE" w:themeFill="background2" w:themeFillShade="E6"/>
          </w:tcPr>
          <w:p w14:paraId="4639767E" w14:textId="77777777" w:rsidR="005E5720" w:rsidRPr="0091455A" w:rsidRDefault="005E5720" w:rsidP="002E2DB6">
            <w:pPr>
              <w:spacing w:line="360" w:lineRule="auto"/>
              <w:jc w:val="both"/>
            </w:pPr>
            <w:r w:rsidRPr="0091455A">
              <w:rPr>
                <w:lang w:val="en"/>
              </w:rPr>
              <w:t>Content</w:t>
            </w:r>
          </w:p>
        </w:tc>
      </w:tr>
      <w:tr w:rsidR="005E5720" w:rsidRPr="0091455A" w14:paraId="0A35EE3C" w14:textId="77777777" w:rsidTr="005E5720">
        <w:trPr>
          <w:jc w:val="center"/>
        </w:trPr>
        <w:tc>
          <w:tcPr>
            <w:tcW w:w="2405" w:type="dxa"/>
          </w:tcPr>
          <w:p w14:paraId="46217CC4" w14:textId="77777777" w:rsidR="005E5720" w:rsidRPr="0091455A" w:rsidRDefault="005E5720" w:rsidP="002E2DB6">
            <w:pPr>
              <w:spacing w:line="360" w:lineRule="auto"/>
              <w:jc w:val="both"/>
            </w:pPr>
            <w:r w:rsidRPr="0091455A">
              <w:rPr>
                <w:lang w:val="en"/>
              </w:rPr>
              <w:t>Use-Case Name</w:t>
            </w:r>
          </w:p>
        </w:tc>
        <w:tc>
          <w:tcPr>
            <w:tcW w:w="6612" w:type="dxa"/>
          </w:tcPr>
          <w:p w14:paraId="0DBC41D3" w14:textId="77777777" w:rsidR="005E5720" w:rsidRPr="0091455A" w:rsidRDefault="005E5720" w:rsidP="002E2DB6">
            <w:pPr>
              <w:spacing w:line="360" w:lineRule="auto"/>
            </w:pPr>
            <w:r>
              <w:rPr>
                <w:lang w:val="en"/>
              </w:rPr>
              <w:t>Log in</w:t>
            </w:r>
          </w:p>
        </w:tc>
      </w:tr>
      <w:tr w:rsidR="005E5720" w:rsidRPr="00177B20" w14:paraId="28ABECD0" w14:textId="77777777" w:rsidTr="005E5720">
        <w:trPr>
          <w:jc w:val="center"/>
        </w:trPr>
        <w:tc>
          <w:tcPr>
            <w:tcW w:w="2405" w:type="dxa"/>
          </w:tcPr>
          <w:p w14:paraId="52011836" w14:textId="77777777" w:rsidR="005E5720" w:rsidRPr="0091455A" w:rsidRDefault="005E5720" w:rsidP="002E2DB6">
            <w:pPr>
              <w:spacing w:line="360" w:lineRule="auto"/>
              <w:rPr>
                <w:lang w:val="vi-VN"/>
              </w:rPr>
            </w:pPr>
            <w:r w:rsidRPr="0091455A">
              <w:rPr>
                <w:lang w:val="en"/>
              </w:rPr>
              <w:t>Describe</w:t>
            </w:r>
          </w:p>
        </w:tc>
        <w:tc>
          <w:tcPr>
            <w:tcW w:w="6612" w:type="dxa"/>
          </w:tcPr>
          <w:p w14:paraId="0F0AB419" w14:textId="77777777" w:rsidR="005E5720" w:rsidRPr="00177B20" w:rsidRDefault="005E5720" w:rsidP="002E2DB6">
            <w:pPr>
              <w:spacing w:line="360" w:lineRule="auto"/>
              <w:rPr>
                <w:lang w:val="vi-VN"/>
              </w:rPr>
            </w:pPr>
            <w:r w:rsidRPr="00177B20">
              <w:rPr>
                <w:lang w:val="en"/>
              </w:rPr>
              <w:t xml:space="preserve">Log </w:t>
            </w:r>
            <w:r>
              <w:rPr>
                <w:lang w:val="en"/>
              </w:rPr>
              <w:t>in</w:t>
            </w:r>
            <w:r w:rsidRPr="00177B20">
              <w:rPr>
                <w:lang w:val="en"/>
              </w:rPr>
              <w:t xml:space="preserve"> to the user account.</w:t>
            </w:r>
          </w:p>
        </w:tc>
      </w:tr>
      <w:tr w:rsidR="005E5720" w:rsidRPr="0091455A" w14:paraId="408E309D" w14:textId="77777777" w:rsidTr="005E5720">
        <w:trPr>
          <w:jc w:val="center"/>
        </w:trPr>
        <w:tc>
          <w:tcPr>
            <w:tcW w:w="2405" w:type="dxa"/>
          </w:tcPr>
          <w:p w14:paraId="66A8B736" w14:textId="77777777" w:rsidR="005E5720" w:rsidRPr="0091455A" w:rsidRDefault="005E5720" w:rsidP="002E2DB6">
            <w:pPr>
              <w:spacing w:line="360" w:lineRule="auto"/>
              <w:rPr>
                <w:lang w:val="vi-VN"/>
              </w:rPr>
            </w:pPr>
            <w:r w:rsidRPr="0091455A">
              <w:rPr>
                <w:lang w:val="en"/>
              </w:rPr>
              <w:t>Actor</w:t>
            </w:r>
          </w:p>
        </w:tc>
        <w:tc>
          <w:tcPr>
            <w:tcW w:w="6612" w:type="dxa"/>
          </w:tcPr>
          <w:p w14:paraId="71896FAD" w14:textId="77777777" w:rsidR="005E5720" w:rsidRPr="0091455A" w:rsidRDefault="005E5720" w:rsidP="002E2DB6">
            <w:pPr>
              <w:spacing w:line="360" w:lineRule="auto"/>
            </w:pPr>
            <w:r>
              <w:rPr>
                <w:lang w:val="en"/>
              </w:rPr>
              <w:t>Client users.</w:t>
            </w:r>
          </w:p>
        </w:tc>
      </w:tr>
      <w:tr w:rsidR="005E5720" w:rsidRPr="0091455A" w14:paraId="689383F9" w14:textId="77777777" w:rsidTr="005E5720">
        <w:trPr>
          <w:jc w:val="center"/>
        </w:trPr>
        <w:tc>
          <w:tcPr>
            <w:tcW w:w="2405" w:type="dxa"/>
          </w:tcPr>
          <w:p w14:paraId="29EBDF1D" w14:textId="77777777" w:rsidR="005E5720" w:rsidRPr="0091455A" w:rsidRDefault="005E5720" w:rsidP="002E2DB6">
            <w:pPr>
              <w:spacing w:line="360" w:lineRule="auto"/>
              <w:rPr>
                <w:lang w:val="vi-VN"/>
              </w:rPr>
            </w:pPr>
            <w:r w:rsidRPr="0091455A">
              <w:rPr>
                <w:lang w:val="en"/>
              </w:rPr>
              <w:t>Related Use-Cases</w:t>
            </w:r>
          </w:p>
        </w:tc>
        <w:tc>
          <w:tcPr>
            <w:tcW w:w="6612" w:type="dxa"/>
          </w:tcPr>
          <w:p w14:paraId="58DB1A79" w14:textId="77777777" w:rsidR="005E5720" w:rsidRPr="0091455A" w:rsidRDefault="005E5720" w:rsidP="002E2DB6">
            <w:pPr>
              <w:spacing w:line="360" w:lineRule="auto"/>
            </w:pPr>
            <w:r>
              <w:rPr>
                <w:lang w:val="en"/>
              </w:rPr>
              <w:t>Sign up.</w:t>
            </w:r>
          </w:p>
        </w:tc>
      </w:tr>
      <w:tr w:rsidR="005E5720" w:rsidRPr="0091455A" w14:paraId="6E367CAD" w14:textId="77777777" w:rsidTr="005E5720">
        <w:trPr>
          <w:jc w:val="center"/>
        </w:trPr>
        <w:tc>
          <w:tcPr>
            <w:tcW w:w="2405" w:type="dxa"/>
          </w:tcPr>
          <w:p w14:paraId="7E3AD67F" w14:textId="77777777" w:rsidR="005E5720" w:rsidRPr="0091455A" w:rsidRDefault="005E5720" w:rsidP="002E2DB6">
            <w:pPr>
              <w:spacing w:line="360" w:lineRule="auto"/>
              <w:rPr>
                <w:lang w:val="vi-VN"/>
              </w:rPr>
            </w:pPr>
            <w:r w:rsidRPr="0091455A">
              <w:rPr>
                <w:lang w:val="en"/>
              </w:rPr>
              <w:t xml:space="preserve">Activation conditions </w:t>
            </w:r>
          </w:p>
        </w:tc>
        <w:tc>
          <w:tcPr>
            <w:tcW w:w="6612" w:type="dxa"/>
          </w:tcPr>
          <w:p w14:paraId="3243CDAF" w14:textId="77777777" w:rsidR="005E5720" w:rsidRPr="0091455A" w:rsidRDefault="005E5720" w:rsidP="002E2DB6">
            <w:pPr>
              <w:spacing w:line="360" w:lineRule="auto"/>
            </w:pPr>
            <w:r>
              <w:rPr>
                <w:lang w:val="en"/>
              </w:rPr>
              <w:t>Go to the website.</w:t>
            </w:r>
          </w:p>
        </w:tc>
      </w:tr>
      <w:tr w:rsidR="005E5720" w:rsidRPr="00177B20" w14:paraId="4FAAEBBF" w14:textId="77777777" w:rsidTr="005E5720">
        <w:trPr>
          <w:jc w:val="center"/>
        </w:trPr>
        <w:tc>
          <w:tcPr>
            <w:tcW w:w="2405" w:type="dxa"/>
          </w:tcPr>
          <w:p w14:paraId="3B59EB57" w14:textId="77777777" w:rsidR="005E5720" w:rsidRPr="0091455A" w:rsidRDefault="005E5720" w:rsidP="002E2DB6">
            <w:pPr>
              <w:spacing w:line="360" w:lineRule="auto"/>
              <w:rPr>
                <w:lang w:val="vi-VN"/>
              </w:rPr>
            </w:pPr>
            <w:r w:rsidRPr="0091455A">
              <w:rPr>
                <w:lang w:val="en"/>
              </w:rPr>
              <w:t>Pre-conditions</w:t>
            </w:r>
          </w:p>
        </w:tc>
        <w:tc>
          <w:tcPr>
            <w:tcW w:w="6612" w:type="dxa"/>
          </w:tcPr>
          <w:p w14:paraId="03A63111" w14:textId="77777777" w:rsidR="005E5720" w:rsidRPr="00177B20" w:rsidRDefault="005E5720" w:rsidP="002E2DB6">
            <w:pPr>
              <w:spacing w:line="360" w:lineRule="auto"/>
              <w:rPr>
                <w:rFonts w:eastAsia="Calibri"/>
                <w:lang w:val="vi-VN"/>
              </w:rPr>
            </w:pPr>
            <w:r w:rsidRPr="00177B20">
              <w:rPr>
                <w:lang w:val="en"/>
              </w:rPr>
              <w:t>The user presses the login button at the header.</w:t>
            </w:r>
          </w:p>
          <w:p w14:paraId="19B4FF18" w14:textId="77777777" w:rsidR="005E5720" w:rsidRPr="00177B20" w:rsidRDefault="005E5720" w:rsidP="002E2DB6">
            <w:pPr>
              <w:spacing w:line="360" w:lineRule="auto"/>
              <w:rPr>
                <w:lang w:val="vi-VN"/>
              </w:rPr>
            </w:pPr>
            <w:r w:rsidRPr="00177B20">
              <w:rPr>
                <w:lang w:val="en"/>
              </w:rPr>
              <w:t>The user presses the login button at the registration page.</w:t>
            </w:r>
          </w:p>
        </w:tc>
      </w:tr>
      <w:tr w:rsidR="005E5720" w:rsidRPr="00177B20" w14:paraId="6F7AE16A" w14:textId="77777777" w:rsidTr="005E5720">
        <w:trPr>
          <w:jc w:val="center"/>
        </w:trPr>
        <w:tc>
          <w:tcPr>
            <w:tcW w:w="2405" w:type="dxa"/>
          </w:tcPr>
          <w:p w14:paraId="6B22E8C8" w14:textId="77777777" w:rsidR="005E5720" w:rsidRPr="0091455A" w:rsidRDefault="005E5720" w:rsidP="002E2DB6">
            <w:pPr>
              <w:spacing w:line="360" w:lineRule="auto"/>
              <w:rPr>
                <w:lang w:val="vi-VN"/>
              </w:rPr>
            </w:pPr>
            <w:r w:rsidRPr="0091455A">
              <w:rPr>
                <w:lang w:val="en"/>
              </w:rPr>
              <w:t>Post-conditional</w:t>
            </w:r>
          </w:p>
        </w:tc>
        <w:tc>
          <w:tcPr>
            <w:tcW w:w="6612" w:type="dxa"/>
          </w:tcPr>
          <w:p w14:paraId="35493E2A" w14:textId="77777777" w:rsidR="005E5720" w:rsidRPr="00177B20" w:rsidRDefault="005E5720" w:rsidP="002E2DB6">
            <w:pPr>
              <w:spacing w:line="360" w:lineRule="auto"/>
              <w:rPr>
                <w:lang w:val="vi-VN"/>
              </w:rPr>
            </w:pPr>
            <w:r w:rsidRPr="00177B20">
              <w:rPr>
                <w:lang w:val="en"/>
              </w:rPr>
              <w:t>Switch to the home page if the login is successful.</w:t>
            </w:r>
          </w:p>
          <w:p w14:paraId="55E28E53" w14:textId="77777777" w:rsidR="005E5720" w:rsidRPr="00177B20" w:rsidRDefault="005E5720" w:rsidP="002E2DB6">
            <w:pPr>
              <w:spacing w:line="360" w:lineRule="auto"/>
              <w:rPr>
                <w:lang w:val="vi-VN"/>
              </w:rPr>
            </w:pPr>
            <w:r w:rsidRPr="00177B20">
              <w:rPr>
                <w:lang w:val="en"/>
              </w:rPr>
              <w:t>Return a notification if you log in to the wrong account or password.</w:t>
            </w:r>
          </w:p>
        </w:tc>
      </w:tr>
      <w:tr w:rsidR="005E5720" w:rsidRPr="00177B20" w14:paraId="6E232293" w14:textId="77777777" w:rsidTr="005E5720">
        <w:trPr>
          <w:jc w:val="center"/>
        </w:trPr>
        <w:tc>
          <w:tcPr>
            <w:tcW w:w="2405" w:type="dxa"/>
          </w:tcPr>
          <w:p w14:paraId="5826827D" w14:textId="77777777" w:rsidR="005E5720" w:rsidRPr="0091455A" w:rsidRDefault="005E5720" w:rsidP="002E2DB6">
            <w:pPr>
              <w:spacing w:line="360" w:lineRule="auto"/>
              <w:rPr>
                <w:lang w:val="vi-VN"/>
              </w:rPr>
            </w:pPr>
            <w:r w:rsidRPr="0091455A">
              <w:rPr>
                <w:lang w:val="en"/>
              </w:rPr>
              <w:t xml:space="preserve">Main event stream </w:t>
            </w:r>
          </w:p>
        </w:tc>
        <w:tc>
          <w:tcPr>
            <w:tcW w:w="6612" w:type="dxa"/>
          </w:tcPr>
          <w:p w14:paraId="5868CD4D" w14:textId="77777777" w:rsidR="005E5720" w:rsidRPr="00177B20" w:rsidRDefault="005E5720" w:rsidP="005E5720">
            <w:pPr>
              <w:pStyle w:val="ListParagraph"/>
              <w:numPr>
                <w:ilvl w:val="0"/>
                <w:numId w:val="17"/>
              </w:numPr>
              <w:spacing w:after="160" w:line="360" w:lineRule="auto"/>
              <w:jc w:val="both"/>
              <w:rPr>
                <w:rFonts w:eastAsia="Calibri"/>
                <w:lang w:val="vi-VN"/>
              </w:rPr>
            </w:pPr>
            <w:r w:rsidRPr="00177B20">
              <w:rPr>
                <w:lang w:val="en"/>
              </w:rPr>
              <w:t>The user enters the account as email.</w:t>
            </w:r>
          </w:p>
          <w:p w14:paraId="4798DF49" w14:textId="77777777" w:rsidR="005E5720" w:rsidRPr="00177B20" w:rsidRDefault="005E5720" w:rsidP="005E5720">
            <w:pPr>
              <w:pStyle w:val="ListParagraph"/>
              <w:numPr>
                <w:ilvl w:val="0"/>
                <w:numId w:val="17"/>
              </w:numPr>
              <w:spacing w:after="160" w:line="360" w:lineRule="auto"/>
              <w:jc w:val="both"/>
              <w:rPr>
                <w:rFonts w:eastAsia="Calibri"/>
                <w:lang w:val="vi-VN"/>
              </w:rPr>
            </w:pPr>
            <w:r w:rsidRPr="00177B20">
              <w:rPr>
                <w:lang w:val="en"/>
              </w:rPr>
              <w:t>The user imports the update.</w:t>
            </w:r>
          </w:p>
          <w:p w14:paraId="4EBAC4F7" w14:textId="77777777" w:rsidR="005E5720" w:rsidRPr="00177B20" w:rsidRDefault="005E5720" w:rsidP="005E5720">
            <w:pPr>
              <w:pStyle w:val="ListParagraph"/>
              <w:numPr>
                <w:ilvl w:val="0"/>
                <w:numId w:val="17"/>
              </w:numPr>
              <w:spacing w:after="160" w:line="360" w:lineRule="auto"/>
              <w:jc w:val="both"/>
              <w:rPr>
                <w:rFonts w:eastAsia="Calibri"/>
                <w:lang w:val="vi-VN"/>
              </w:rPr>
            </w:pPr>
            <w:r w:rsidRPr="00177B20">
              <w:rPr>
                <w:lang w:val="en"/>
              </w:rPr>
              <w:t>The user presses the login button</w:t>
            </w:r>
          </w:p>
        </w:tc>
      </w:tr>
      <w:tr w:rsidR="005E5720" w:rsidRPr="00B900BD" w14:paraId="4DF01522" w14:textId="77777777" w:rsidTr="005E5720">
        <w:trPr>
          <w:jc w:val="center"/>
        </w:trPr>
        <w:tc>
          <w:tcPr>
            <w:tcW w:w="2405" w:type="dxa"/>
          </w:tcPr>
          <w:p w14:paraId="54F2625A" w14:textId="77777777" w:rsidR="005E5720" w:rsidRPr="0091455A" w:rsidRDefault="005E5720" w:rsidP="002E2DB6">
            <w:pPr>
              <w:spacing w:line="360" w:lineRule="auto"/>
              <w:jc w:val="both"/>
              <w:rPr>
                <w:lang w:val="vi-VN"/>
              </w:rPr>
            </w:pPr>
            <w:r w:rsidRPr="0091455A">
              <w:rPr>
                <w:lang w:val="en"/>
              </w:rPr>
              <w:t>Secondary event streams</w:t>
            </w:r>
          </w:p>
        </w:tc>
        <w:tc>
          <w:tcPr>
            <w:tcW w:w="6612" w:type="dxa"/>
          </w:tcPr>
          <w:p w14:paraId="71B407C2" w14:textId="77777777" w:rsidR="005E5720" w:rsidRDefault="005E5720" w:rsidP="005E5720">
            <w:pPr>
              <w:pStyle w:val="ListParagraph"/>
              <w:numPr>
                <w:ilvl w:val="1"/>
                <w:numId w:val="17"/>
              </w:numPr>
              <w:spacing w:line="360" w:lineRule="auto"/>
              <w:ind w:right="92"/>
              <w:jc w:val="both"/>
            </w:pPr>
            <w:r>
              <w:rPr>
                <w:lang w:val="en"/>
              </w:rPr>
              <w:t>Report an error if the user doesn't have an account.</w:t>
            </w:r>
          </w:p>
          <w:p w14:paraId="229AA15A" w14:textId="77777777" w:rsidR="005E5720" w:rsidRDefault="005E5720" w:rsidP="005E5720">
            <w:pPr>
              <w:pStyle w:val="ListParagraph"/>
              <w:numPr>
                <w:ilvl w:val="1"/>
                <w:numId w:val="17"/>
              </w:numPr>
              <w:spacing w:line="360" w:lineRule="auto"/>
              <w:ind w:right="92"/>
              <w:jc w:val="both"/>
            </w:pPr>
            <w:r>
              <w:rPr>
                <w:lang w:val="en"/>
              </w:rPr>
              <w:t>Error message if user enters wrong account.</w:t>
            </w:r>
          </w:p>
          <w:p w14:paraId="212CC78C" w14:textId="77777777" w:rsidR="005E5720" w:rsidRPr="007F18C2" w:rsidRDefault="005E5720" w:rsidP="00A600C2">
            <w:pPr>
              <w:pStyle w:val="ListParagraph"/>
              <w:keepNext/>
              <w:numPr>
                <w:ilvl w:val="1"/>
                <w:numId w:val="17"/>
              </w:numPr>
              <w:spacing w:line="360" w:lineRule="auto"/>
              <w:ind w:right="92"/>
              <w:jc w:val="both"/>
            </w:pPr>
            <w:r>
              <w:rPr>
                <w:lang w:val="en"/>
              </w:rPr>
              <w:t>Error message if user enters wrong password.</w:t>
            </w:r>
          </w:p>
        </w:tc>
      </w:tr>
    </w:tbl>
    <w:p w14:paraId="4130F2EF" w14:textId="275D117D" w:rsidR="00A600C2" w:rsidRDefault="00A600C2" w:rsidP="00A600C2">
      <w:pPr>
        <w:pStyle w:val="Caption"/>
        <w:jc w:val="center"/>
      </w:pPr>
      <w:r>
        <w:t xml:space="preserve">Hình  </w:t>
      </w:r>
      <w:r>
        <w:fldChar w:fldCharType="begin"/>
      </w:r>
      <w:r>
        <w:instrText xml:space="preserve"> SEQ Hình_ \* ARABIC </w:instrText>
      </w:r>
      <w:r>
        <w:fldChar w:fldCharType="separate"/>
      </w:r>
      <w:r w:rsidR="00184843">
        <w:rPr>
          <w:noProof/>
        </w:rPr>
        <w:t>2</w:t>
      </w:r>
      <w:r>
        <w:fldChar w:fldCharType="end"/>
      </w:r>
      <w:r>
        <w:t>.Usecase Login</w:t>
      </w:r>
    </w:p>
    <w:p w14:paraId="4A4BEA42" w14:textId="77777777" w:rsidR="005E5720" w:rsidRDefault="005E5720">
      <w:pPr>
        <w:rPr>
          <w:rFonts w:ascii="Arial" w:hAnsi="Arial" w:cs="Arial"/>
          <w:color w:val="44546A" w:themeColor="text2"/>
          <w:sz w:val="28"/>
          <w:szCs w:val="28"/>
        </w:rPr>
      </w:pPr>
      <w:r>
        <w:rPr>
          <w:rFonts w:ascii="Arial" w:hAnsi="Arial" w:cs="Arial"/>
          <w:color w:val="44546A" w:themeColor="text2"/>
          <w:sz w:val="28"/>
          <w:szCs w:val="28"/>
        </w:rPr>
        <w:br w:type="page"/>
      </w:r>
    </w:p>
    <w:p w14:paraId="69396C17" w14:textId="10DE1BFB" w:rsidR="00A600C2" w:rsidRDefault="00A600C2" w:rsidP="00A600C2">
      <w:pPr>
        <w:pStyle w:val="Caption"/>
        <w:framePr w:hSpace="180" w:wrap="around" w:vAnchor="text" w:hAnchor="page" w:x="3955" w:y="6020"/>
        <w:jc w:val="center"/>
      </w:pPr>
      <w:r>
        <w:lastRenderedPageBreak/>
        <w:t xml:space="preserve">Hình  </w:t>
      </w:r>
      <w:r>
        <w:fldChar w:fldCharType="begin"/>
      </w:r>
      <w:r>
        <w:instrText xml:space="preserve"> SEQ Hình_ \* ARABIC </w:instrText>
      </w:r>
      <w:r>
        <w:fldChar w:fldCharType="separate"/>
      </w:r>
      <w:r w:rsidR="00184843">
        <w:rPr>
          <w:noProof/>
        </w:rPr>
        <w:t>3</w:t>
      </w:r>
      <w:r>
        <w:fldChar w:fldCharType="end"/>
      </w:r>
      <w:r>
        <w:t>.Usecase Forgot Password</w:t>
      </w:r>
    </w:p>
    <w:p w14:paraId="00227D4F" w14:textId="1DCDBA6C" w:rsidR="005E5720" w:rsidRDefault="005E5720">
      <w:pPr>
        <w:rPr>
          <w:rFonts w:ascii="Arial" w:hAnsi="Arial" w:cs="Arial"/>
          <w:color w:val="44546A" w:themeColor="text2"/>
          <w:sz w:val="28"/>
          <w:szCs w:val="28"/>
        </w:rPr>
      </w:pPr>
    </w:p>
    <w:tbl>
      <w:tblPr>
        <w:tblStyle w:val="TableGrid"/>
        <w:tblpPr w:leftFromText="180" w:rightFromText="180" w:vertAnchor="text" w:horzAnchor="margin" w:tblpY="-50"/>
        <w:tblW w:w="0" w:type="auto"/>
        <w:tblLook w:val="04A0" w:firstRow="1" w:lastRow="0" w:firstColumn="1" w:lastColumn="0" w:noHBand="0" w:noVBand="1"/>
      </w:tblPr>
      <w:tblGrid>
        <w:gridCol w:w="2405"/>
        <w:gridCol w:w="6612"/>
      </w:tblGrid>
      <w:tr w:rsidR="00A600C2" w:rsidRPr="0091455A" w14:paraId="378AAB69" w14:textId="77777777" w:rsidTr="00A600C2">
        <w:tc>
          <w:tcPr>
            <w:tcW w:w="2405" w:type="dxa"/>
            <w:shd w:val="clear" w:color="auto" w:fill="D0CECE" w:themeFill="background2" w:themeFillShade="E6"/>
          </w:tcPr>
          <w:p w14:paraId="459F42DA" w14:textId="77777777" w:rsidR="00A600C2" w:rsidRPr="0091455A" w:rsidRDefault="00A600C2" w:rsidP="00A600C2">
            <w:pPr>
              <w:spacing w:line="360" w:lineRule="auto"/>
              <w:jc w:val="both"/>
            </w:pPr>
            <w:r w:rsidRPr="0091455A">
              <w:rPr>
                <w:lang w:val="en"/>
              </w:rPr>
              <w:t>Use case</w:t>
            </w:r>
          </w:p>
        </w:tc>
        <w:tc>
          <w:tcPr>
            <w:tcW w:w="6612" w:type="dxa"/>
            <w:shd w:val="clear" w:color="auto" w:fill="D0CECE" w:themeFill="background2" w:themeFillShade="E6"/>
          </w:tcPr>
          <w:p w14:paraId="09D47B4B" w14:textId="77777777" w:rsidR="00A600C2" w:rsidRPr="0091455A" w:rsidRDefault="00A600C2" w:rsidP="00A600C2">
            <w:pPr>
              <w:spacing w:line="360" w:lineRule="auto"/>
              <w:jc w:val="both"/>
            </w:pPr>
            <w:r w:rsidRPr="0091455A">
              <w:rPr>
                <w:lang w:val="en"/>
              </w:rPr>
              <w:t>Content</w:t>
            </w:r>
          </w:p>
        </w:tc>
      </w:tr>
      <w:tr w:rsidR="00A600C2" w:rsidRPr="0091455A" w14:paraId="0CA6C1D9" w14:textId="77777777" w:rsidTr="00A600C2">
        <w:tc>
          <w:tcPr>
            <w:tcW w:w="2405" w:type="dxa"/>
          </w:tcPr>
          <w:p w14:paraId="5DDEB9B4" w14:textId="77777777" w:rsidR="00A600C2" w:rsidRPr="0091455A" w:rsidRDefault="00A600C2" w:rsidP="00A600C2">
            <w:pPr>
              <w:spacing w:line="360" w:lineRule="auto"/>
              <w:jc w:val="both"/>
            </w:pPr>
            <w:r w:rsidRPr="0091455A">
              <w:rPr>
                <w:lang w:val="en"/>
              </w:rPr>
              <w:t>Use-Case Name</w:t>
            </w:r>
          </w:p>
        </w:tc>
        <w:tc>
          <w:tcPr>
            <w:tcW w:w="6612" w:type="dxa"/>
          </w:tcPr>
          <w:p w14:paraId="44871112" w14:textId="77777777" w:rsidR="00A600C2" w:rsidRPr="0091455A" w:rsidRDefault="00A600C2" w:rsidP="00A600C2">
            <w:pPr>
              <w:spacing w:line="360" w:lineRule="auto"/>
            </w:pPr>
            <w:r>
              <w:rPr>
                <w:lang w:val="en"/>
              </w:rPr>
              <w:t>Forgot password</w:t>
            </w:r>
          </w:p>
        </w:tc>
      </w:tr>
      <w:tr w:rsidR="00A600C2" w:rsidRPr="0091455A" w14:paraId="21E5098F" w14:textId="77777777" w:rsidTr="00A600C2">
        <w:tc>
          <w:tcPr>
            <w:tcW w:w="2405" w:type="dxa"/>
          </w:tcPr>
          <w:p w14:paraId="7467614B" w14:textId="77777777" w:rsidR="00A600C2" w:rsidRPr="0091455A" w:rsidRDefault="00A600C2" w:rsidP="00A600C2">
            <w:pPr>
              <w:spacing w:line="360" w:lineRule="auto"/>
              <w:rPr>
                <w:lang w:val="vi-VN"/>
              </w:rPr>
            </w:pPr>
            <w:r w:rsidRPr="0091455A">
              <w:rPr>
                <w:lang w:val="en"/>
              </w:rPr>
              <w:t>Describe</w:t>
            </w:r>
          </w:p>
        </w:tc>
        <w:tc>
          <w:tcPr>
            <w:tcW w:w="6612" w:type="dxa"/>
          </w:tcPr>
          <w:p w14:paraId="3D0C74AE" w14:textId="77777777" w:rsidR="00A600C2" w:rsidRPr="0091455A" w:rsidRDefault="00A600C2" w:rsidP="00A600C2">
            <w:pPr>
              <w:spacing w:line="360" w:lineRule="auto"/>
            </w:pPr>
            <w:r>
              <w:rPr>
                <w:lang w:val="en"/>
              </w:rPr>
              <w:t>Password reset.</w:t>
            </w:r>
          </w:p>
        </w:tc>
      </w:tr>
      <w:tr w:rsidR="00A600C2" w:rsidRPr="0091455A" w14:paraId="54E06494" w14:textId="77777777" w:rsidTr="00A600C2">
        <w:tc>
          <w:tcPr>
            <w:tcW w:w="2405" w:type="dxa"/>
          </w:tcPr>
          <w:p w14:paraId="6AAC7E53" w14:textId="77777777" w:rsidR="00A600C2" w:rsidRPr="0091455A" w:rsidRDefault="00A600C2" w:rsidP="00A600C2">
            <w:pPr>
              <w:spacing w:line="360" w:lineRule="auto"/>
              <w:rPr>
                <w:lang w:val="vi-VN"/>
              </w:rPr>
            </w:pPr>
            <w:r w:rsidRPr="0091455A">
              <w:rPr>
                <w:lang w:val="en"/>
              </w:rPr>
              <w:t>Actor</w:t>
            </w:r>
          </w:p>
        </w:tc>
        <w:tc>
          <w:tcPr>
            <w:tcW w:w="6612" w:type="dxa"/>
          </w:tcPr>
          <w:p w14:paraId="76772C03" w14:textId="77777777" w:rsidR="00A600C2" w:rsidRPr="0091455A" w:rsidRDefault="00A600C2" w:rsidP="00A600C2">
            <w:pPr>
              <w:spacing w:line="360" w:lineRule="auto"/>
            </w:pPr>
            <w:r>
              <w:rPr>
                <w:lang w:val="en"/>
              </w:rPr>
              <w:t>Client users.</w:t>
            </w:r>
          </w:p>
        </w:tc>
      </w:tr>
      <w:tr w:rsidR="00A600C2" w:rsidRPr="0091455A" w14:paraId="3CB23312" w14:textId="77777777" w:rsidTr="00A600C2">
        <w:tc>
          <w:tcPr>
            <w:tcW w:w="2405" w:type="dxa"/>
          </w:tcPr>
          <w:p w14:paraId="3F7F5469" w14:textId="77777777" w:rsidR="00A600C2" w:rsidRPr="0091455A" w:rsidRDefault="00A600C2" w:rsidP="00A600C2">
            <w:pPr>
              <w:spacing w:line="360" w:lineRule="auto"/>
              <w:rPr>
                <w:lang w:val="vi-VN"/>
              </w:rPr>
            </w:pPr>
            <w:r w:rsidRPr="0091455A">
              <w:rPr>
                <w:lang w:val="en"/>
              </w:rPr>
              <w:t>Related Use-Cases</w:t>
            </w:r>
          </w:p>
        </w:tc>
        <w:tc>
          <w:tcPr>
            <w:tcW w:w="6612" w:type="dxa"/>
          </w:tcPr>
          <w:p w14:paraId="12D62766" w14:textId="77777777" w:rsidR="00A600C2" w:rsidRPr="0091455A" w:rsidRDefault="00A600C2" w:rsidP="00A600C2">
            <w:pPr>
              <w:spacing w:line="360" w:lineRule="auto"/>
            </w:pPr>
            <w:r>
              <w:rPr>
                <w:lang w:val="en"/>
              </w:rPr>
              <w:t>Edit user information.</w:t>
            </w:r>
          </w:p>
        </w:tc>
      </w:tr>
      <w:tr w:rsidR="00A600C2" w:rsidRPr="0091455A" w14:paraId="258A807C" w14:textId="77777777" w:rsidTr="00A600C2">
        <w:tc>
          <w:tcPr>
            <w:tcW w:w="2405" w:type="dxa"/>
          </w:tcPr>
          <w:p w14:paraId="1B5E0A2A" w14:textId="77777777" w:rsidR="00A600C2" w:rsidRPr="0091455A" w:rsidRDefault="00A600C2" w:rsidP="00A600C2">
            <w:pPr>
              <w:spacing w:line="360" w:lineRule="auto"/>
              <w:rPr>
                <w:lang w:val="vi-VN"/>
              </w:rPr>
            </w:pPr>
            <w:r w:rsidRPr="0091455A">
              <w:rPr>
                <w:lang w:val="en"/>
              </w:rPr>
              <w:t xml:space="preserve">Activation conditions </w:t>
            </w:r>
          </w:p>
        </w:tc>
        <w:tc>
          <w:tcPr>
            <w:tcW w:w="6612" w:type="dxa"/>
          </w:tcPr>
          <w:p w14:paraId="01B8B1D2" w14:textId="77777777" w:rsidR="00A600C2" w:rsidRPr="0091455A" w:rsidRDefault="00A600C2" w:rsidP="00A600C2">
            <w:pPr>
              <w:spacing w:line="360" w:lineRule="auto"/>
            </w:pPr>
            <w:r>
              <w:rPr>
                <w:lang w:val="en"/>
              </w:rPr>
              <w:t>Go to the website.</w:t>
            </w:r>
          </w:p>
        </w:tc>
      </w:tr>
      <w:tr w:rsidR="00A600C2" w:rsidRPr="0091455A" w14:paraId="409F6627" w14:textId="77777777" w:rsidTr="00A600C2">
        <w:tc>
          <w:tcPr>
            <w:tcW w:w="2405" w:type="dxa"/>
          </w:tcPr>
          <w:p w14:paraId="4D6FDB8E" w14:textId="77777777" w:rsidR="00A600C2" w:rsidRPr="0091455A" w:rsidRDefault="00A600C2" w:rsidP="00A600C2">
            <w:pPr>
              <w:spacing w:line="360" w:lineRule="auto"/>
              <w:rPr>
                <w:lang w:val="vi-VN"/>
              </w:rPr>
            </w:pPr>
            <w:r w:rsidRPr="0091455A">
              <w:rPr>
                <w:lang w:val="en"/>
              </w:rPr>
              <w:t>Pre-conditions</w:t>
            </w:r>
          </w:p>
        </w:tc>
        <w:tc>
          <w:tcPr>
            <w:tcW w:w="6612" w:type="dxa"/>
          </w:tcPr>
          <w:p w14:paraId="5746C481" w14:textId="77777777" w:rsidR="00A600C2" w:rsidRDefault="00A600C2" w:rsidP="00A600C2">
            <w:pPr>
              <w:spacing w:line="360" w:lineRule="auto"/>
              <w:rPr>
                <w:rFonts w:eastAsia="Calibri"/>
              </w:rPr>
            </w:pPr>
            <w:r>
              <w:rPr>
                <w:lang w:val="en"/>
              </w:rPr>
              <w:t>The user presses the login button at the header.</w:t>
            </w:r>
          </w:p>
          <w:p w14:paraId="50ED749C" w14:textId="77777777" w:rsidR="00A600C2" w:rsidRPr="0091455A" w:rsidRDefault="00A600C2" w:rsidP="00A600C2">
            <w:pPr>
              <w:spacing w:line="360" w:lineRule="auto"/>
            </w:pPr>
            <w:r>
              <w:rPr>
                <w:lang w:val="en"/>
              </w:rPr>
              <w:t>The user presses the login button at the registration page.</w:t>
            </w:r>
          </w:p>
        </w:tc>
      </w:tr>
      <w:tr w:rsidR="00A600C2" w:rsidRPr="0091455A" w14:paraId="758160D7" w14:textId="77777777" w:rsidTr="00A600C2">
        <w:tc>
          <w:tcPr>
            <w:tcW w:w="2405" w:type="dxa"/>
          </w:tcPr>
          <w:p w14:paraId="3E1ECC12" w14:textId="77777777" w:rsidR="00A600C2" w:rsidRPr="0091455A" w:rsidRDefault="00A600C2" w:rsidP="00A600C2">
            <w:pPr>
              <w:spacing w:line="360" w:lineRule="auto"/>
              <w:rPr>
                <w:lang w:val="vi-VN"/>
              </w:rPr>
            </w:pPr>
            <w:r w:rsidRPr="0091455A">
              <w:rPr>
                <w:lang w:val="en"/>
              </w:rPr>
              <w:t>Post-conditional</w:t>
            </w:r>
          </w:p>
        </w:tc>
        <w:tc>
          <w:tcPr>
            <w:tcW w:w="6612" w:type="dxa"/>
          </w:tcPr>
          <w:p w14:paraId="3E87A994" w14:textId="77777777" w:rsidR="00A600C2" w:rsidRPr="0091455A" w:rsidRDefault="00A600C2" w:rsidP="00A600C2">
            <w:pPr>
              <w:spacing w:line="360" w:lineRule="auto"/>
            </w:pPr>
            <w:r>
              <w:rPr>
                <w:lang w:val="en"/>
              </w:rPr>
              <w:t>Switch to the forgotten password page.</w:t>
            </w:r>
          </w:p>
        </w:tc>
      </w:tr>
      <w:tr w:rsidR="00A600C2" w:rsidRPr="00571E7B" w14:paraId="68358B11" w14:textId="77777777" w:rsidTr="00A600C2">
        <w:tc>
          <w:tcPr>
            <w:tcW w:w="2405" w:type="dxa"/>
          </w:tcPr>
          <w:p w14:paraId="7F6CFC48" w14:textId="77777777" w:rsidR="00A600C2" w:rsidRPr="0091455A" w:rsidRDefault="00A600C2" w:rsidP="00A600C2">
            <w:pPr>
              <w:spacing w:line="360" w:lineRule="auto"/>
              <w:rPr>
                <w:lang w:val="vi-VN"/>
              </w:rPr>
            </w:pPr>
            <w:r w:rsidRPr="0091455A">
              <w:rPr>
                <w:lang w:val="en"/>
              </w:rPr>
              <w:t xml:space="preserve">Main event stream </w:t>
            </w:r>
          </w:p>
        </w:tc>
        <w:tc>
          <w:tcPr>
            <w:tcW w:w="6612" w:type="dxa"/>
          </w:tcPr>
          <w:p w14:paraId="131750D1" w14:textId="77777777" w:rsidR="00A600C2" w:rsidRDefault="00A600C2" w:rsidP="00A600C2">
            <w:pPr>
              <w:pStyle w:val="ListParagraph"/>
              <w:numPr>
                <w:ilvl w:val="0"/>
                <w:numId w:val="18"/>
              </w:numPr>
              <w:spacing w:after="160" w:line="360" w:lineRule="auto"/>
              <w:jc w:val="both"/>
              <w:rPr>
                <w:rFonts w:eastAsia="Calibri"/>
              </w:rPr>
            </w:pPr>
            <w:r>
              <w:rPr>
                <w:lang w:val="en"/>
              </w:rPr>
              <w:t>The user enters the email registered for the account.</w:t>
            </w:r>
          </w:p>
          <w:p w14:paraId="008422BE" w14:textId="77777777" w:rsidR="00A600C2" w:rsidRPr="00571E7B" w:rsidRDefault="00A600C2" w:rsidP="00A600C2">
            <w:pPr>
              <w:pStyle w:val="ListParagraph"/>
              <w:numPr>
                <w:ilvl w:val="0"/>
                <w:numId w:val="18"/>
              </w:numPr>
              <w:spacing w:after="160" w:line="360" w:lineRule="auto"/>
              <w:jc w:val="both"/>
              <w:rPr>
                <w:rFonts w:eastAsia="Calibri"/>
              </w:rPr>
            </w:pPr>
            <w:r>
              <w:rPr>
                <w:lang w:val="en"/>
              </w:rPr>
              <w:t>The user presses the password reset button</w:t>
            </w:r>
          </w:p>
        </w:tc>
      </w:tr>
      <w:tr w:rsidR="00A600C2" w:rsidRPr="00177B20" w14:paraId="56B3C4AE" w14:textId="77777777" w:rsidTr="00A600C2">
        <w:tc>
          <w:tcPr>
            <w:tcW w:w="2405" w:type="dxa"/>
          </w:tcPr>
          <w:p w14:paraId="69250648" w14:textId="77777777" w:rsidR="00A600C2" w:rsidRPr="0091455A" w:rsidRDefault="00A600C2" w:rsidP="00A600C2">
            <w:pPr>
              <w:spacing w:line="360" w:lineRule="auto"/>
              <w:jc w:val="both"/>
              <w:rPr>
                <w:lang w:val="vi-VN"/>
              </w:rPr>
            </w:pPr>
            <w:r w:rsidRPr="0091455A">
              <w:rPr>
                <w:lang w:val="en"/>
              </w:rPr>
              <w:t>Secondary event streams</w:t>
            </w:r>
          </w:p>
        </w:tc>
        <w:tc>
          <w:tcPr>
            <w:tcW w:w="6612" w:type="dxa"/>
          </w:tcPr>
          <w:p w14:paraId="4C6EEE2B" w14:textId="77777777" w:rsidR="00A600C2" w:rsidRPr="00177B20" w:rsidRDefault="00A600C2" w:rsidP="00A600C2">
            <w:pPr>
              <w:pStyle w:val="ListParagraph"/>
              <w:keepNext/>
              <w:numPr>
                <w:ilvl w:val="1"/>
                <w:numId w:val="19"/>
              </w:numPr>
              <w:spacing w:line="360" w:lineRule="auto"/>
              <w:ind w:right="92"/>
              <w:jc w:val="both"/>
              <w:rPr>
                <w:lang w:val="vi-VN"/>
              </w:rPr>
            </w:pPr>
            <w:r w:rsidRPr="00177B20">
              <w:rPr>
                <w:lang w:val="en"/>
              </w:rPr>
              <w:t>User leaves the email registration box blank.s</w:t>
            </w:r>
          </w:p>
        </w:tc>
      </w:tr>
    </w:tbl>
    <w:tbl>
      <w:tblPr>
        <w:tblStyle w:val="TableGrid"/>
        <w:tblW w:w="0" w:type="auto"/>
        <w:tblLook w:val="04A0" w:firstRow="1" w:lastRow="0" w:firstColumn="1" w:lastColumn="0" w:noHBand="0" w:noVBand="1"/>
      </w:tblPr>
      <w:tblGrid>
        <w:gridCol w:w="2405"/>
        <w:gridCol w:w="6612"/>
      </w:tblGrid>
      <w:tr w:rsidR="00A600C2" w:rsidRPr="0091455A" w14:paraId="27FF2A8C" w14:textId="77777777" w:rsidTr="002E2DB6">
        <w:tc>
          <w:tcPr>
            <w:tcW w:w="2405" w:type="dxa"/>
            <w:shd w:val="clear" w:color="auto" w:fill="D0CECE" w:themeFill="background2" w:themeFillShade="E6"/>
          </w:tcPr>
          <w:p w14:paraId="05BEF0D6" w14:textId="77777777" w:rsidR="00A600C2" w:rsidRPr="0091455A" w:rsidRDefault="00A600C2" w:rsidP="002E2DB6">
            <w:pPr>
              <w:spacing w:line="360" w:lineRule="auto"/>
              <w:jc w:val="both"/>
            </w:pPr>
            <w:r w:rsidRPr="0091455A">
              <w:rPr>
                <w:lang w:val="en"/>
              </w:rPr>
              <w:t>Use case</w:t>
            </w:r>
          </w:p>
        </w:tc>
        <w:tc>
          <w:tcPr>
            <w:tcW w:w="6612" w:type="dxa"/>
            <w:shd w:val="clear" w:color="auto" w:fill="D0CECE" w:themeFill="background2" w:themeFillShade="E6"/>
          </w:tcPr>
          <w:p w14:paraId="0929E9E8" w14:textId="77777777" w:rsidR="00A600C2" w:rsidRPr="0091455A" w:rsidRDefault="00A600C2" w:rsidP="002E2DB6">
            <w:pPr>
              <w:spacing w:line="360" w:lineRule="auto"/>
              <w:jc w:val="both"/>
            </w:pPr>
            <w:r w:rsidRPr="0091455A">
              <w:rPr>
                <w:lang w:val="en"/>
              </w:rPr>
              <w:t>Content</w:t>
            </w:r>
          </w:p>
        </w:tc>
      </w:tr>
      <w:tr w:rsidR="00A600C2" w:rsidRPr="0091455A" w14:paraId="176000B4" w14:textId="77777777" w:rsidTr="002E2DB6">
        <w:tc>
          <w:tcPr>
            <w:tcW w:w="2405" w:type="dxa"/>
          </w:tcPr>
          <w:p w14:paraId="030FF85B" w14:textId="77777777" w:rsidR="00A600C2" w:rsidRPr="0091455A" w:rsidRDefault="00A600C2" w:rsidP="002E2DB6">
            <w:pPr>
              <w:spacing w:line="360" w:lineRule="auto"/>
              <w:jc w:val="both"/>
            </w:pPr>
            <w:r w:rsidRPr="0091455A">
              <w:rPr>
                <w:lang w:val="en"/>
              </w:rPr>
              <w:t>Use-Case Name</w:t>
            </w:r>
          </w:p>
        </w:tc>
        <w:tc>
          <w:tcPr>
            <w:tcW w:w="6612" w:type="dxa"/>
          </w:tcPr>
          <w:p w14:paraId="16B77714" w14:textId="77777777" w:rsidR="00A600C2" w:rsidRPr="0091455A" w:rsidRDefault="00A600C2" w:rsidP="002E2DB6">
            <w:pPr>
              <w:spacing w:line="360" w:lineRule="auto"/>
            </w:pPr>
            <w:r>
              <w:rPr>
                <w:lang w:val="en"/>
              </w:rPr>
              <w:t>OTP confirmation</w:t>
            </w:r>
          </w:p>
        </w:tc>
      </w:tr>
      <w:tr w:rsidR="00A600C2" w:rsidRPr="00177B20" w14:paraId="193F900C" w14:textId="77777777" w:rsidTr="002E2DB6">
        <w:tc>
          <w:tcPr>
            <w:tcW w:w="2405" w:type="dxa"/>
          </w:tcPr>
          <w:p w14:paraId="5907B9FA" w14:textId="77777777" w:rsidR="00A600C2" w:rsidRPr="0091455A" w:rsidRDefault="00A600C2" w:rsidP="002E2DB6">
            <w:pPr>
              <w:spacing w:line="360" w:lineRule="auto"/>
              <w:rPr>
                <w:lang w:val="vi-VN"/>
              </w:rPr>
            </w:pPr>
            <w:r w:rsidRPr="0091455A">
              <w:rPr>
                <w:lang w:val="en"/>
              </w:rPr>
              <w:t>Describe</w:t>
            </w:r>
          </w:p>
        </w:tc>
        <w:tc>
          <w:tcPr>
            <w:tcW w:w="6612" w:type="dxa"/>
          </w:tcPr>
          <w:p w14:paraId="18769BB1" w14:textId="77777777" w:rsidR="00A600C2" w:rsidRPr="00177B20" w:rsidRDefault="00A600C2" w:rsidP="002E2DB6">
            <w:pPr>
              <w:spacing w:line="360" w:lineRule="auto"/>
              <w:rPr>
                <w:lang w:val="vi-VN"/>
              </w:rPr>
            </w:pPr>
            <w:r w:rsidRPr="00177B20">
              <w:rPr>
                <w:lang w:val="en"/>
              </w:rPr>
              <w:t>Validate the opt code to make sure the user email is correct.</w:t>
            </w:r>
          </w:p>
        </w:tc>
      </w:tr>
      <w:tr w:rsidR="00A600C2" w:rsidRPr="0091455A" w14:paraId="4735C328" w14:textId="77777777" w:rsidTr="002E2DB6">
        <w:tc>
          <w:tcPr>
            <w:tcW w:w="2405" w:type="dxa"/>
          </w:tcPr>
          <w:p w14:paraId="3685DF6C" w14:textId="77777777" w:rsidR="00A600C2" w:rsidRPr="0091455A" w:rsidRDefault="00A600C2" w:rsidP="002E2DB6">
            <w:pPr>
              <w:spacing w:line="360" w:lineRule="auto"/>
              <w:rPr>
                <w:lang w:val="vi-VN"/>
              </w:rPr>
            </w:pPr>
            <w:r w:rsidRPr="0091455A">
              <w:rPr>
                <w:lang w:val="en"/>
              </w:rPr>
              <w:t>Actor</w:t>
            </w:r>
          </w:p>
        </w:tc>
        <w:tc>
          <w:tcPr>
            <w:tcW w:w="6612" w:type="dxa"/>
          </w:tcPr>
          <w:p w14:paraId="48D8FB84" w14:textId="77777777" w:rsidR="00A600C2" w:rsidRPr="0091455A" w:rsidRDefault="00A600C2" w:rsidP="002E2DB6">
            <w:pPr>
              <w:spacing w:line="360" w:lineRule="auto"/>
            </w:pPr>
            <w:r>
              <w:rPr>
                <w:lang w:val="en"/>
              </w:rPr>
              <w:t>Client users.</w:t>
            </w:r>
          </w:p>
        </w:tc>
      </w:tr>
      <w:tr w:rsidR="00A600C2" w:rsidRPr="00177B20" w14:paraId="0868E2BD" w14:textId="77777777" w:rsidTr="002E2DB6">
        <w:tc>
          <w:tcPr>
            <w:tcW w:w="2405" w:type="dxa"/>
          </w:tcPr>
          <w:p w14:paraId="748CA4F4" w14:textId="77777777" w:rsidR="00A600C2" w:rsidRPr="0091455A" w:rsidRDefault="00A600C2" w:rsidP="002E2DB6">
            <w:pPr>
              <w:spacing w:line="360" w:lineRule="auto"/>
              <w:rPr>
                <w:lang w:val="vi-VN"/>
              </w:rPr>
            </w:pPr>
            <w:r w:rsidRPr="0091455A">
              <w:rPr>
                <w:lang w:val="en"/>
              </w:rPr>
              <w:t>Related Use-Cases</w:t>
            </w:r>
          </w:p>
        </w:tc>
        <w:tc>
          <w:tcPr>
            <w:tcW w:w="6612" w:type="dxa"/>
          </w:tcPr>
          <w:p w14:paraId="52A11329" w14:textId="77777777" w:rsidR="00A600C2" w:rsidRPr="00177B20" w:rsidRDefault="00A600C2" w:rsidP="002E2DB6">
            <w:pPr>
              <w:spacing w:line="360" w:lineRule="auto"/>
              <w:rPr>
                <w:lang w:val="vi-VN"/>
              </w:rPr>
            </w:pPr>
            <w:r w:rsidRPr="00177B20">
              <w:rPr>
                <w:lang w:val="en"/>
              </w:rPr>
              <w:t>Sign up, add user information.</w:t>
            </w:r>
          </w:p>
        </w:tc>
      </w:tr>
      <w:tr w:rsidR="00A600C2" w:rsidRPr="00177B20" w14:paraId="19BC102A" w14:textId="77777777" w:rsidTr="002E2DB6">
        <w:tc>
          <w:tcPr>
            <w:tcW w:w="2405" w:type="dxa"/>
          </w:tcPr>
          <w:p w14:paraId="3ACF3424" w14:textId="77777777" w:rsidR="00A600C2" w:rsidRPr="0091455A" w:rsidRDefault="00A600C2" w:rsidP="002E2DB6">
            <w:pPr>
              <w:spacing w:line="360" w:lineRule="auto"/>
              <w:rPr>
                <w:lang w:val="vi-VN"/>
              </w:rPr>
            </w:pPr>
            <w:r w:rsidRPr="0091455A">
              <w:rPr>
                <w:lang w:val="en"/>
              </w:rPr>
              <w:t xml:space="preserve">Activation conditions </w:t>
            </w:r>
          </w:p>
        </w:tc>
        <w:tc>
          <w:tcPr>
            <w:tcW w:w="6612" w:type="dxa"/>
          </w:tcPr>
          <w:p w14:paraId="3A102DDB" w14:textId="77777777" w:rsidR="00A600C2" w:rsidRPr="00177B20" w:rsidRDefault="00A600C2" w:rsidP="002E2DB6">
            <w:pPr>
              <w:spacing w:line="360" w:lineRule="auto"/>
              <w:rPr>
                <w:lang w:val="vi-VN"/>
              </w:rPr>
            </w:pPr>
            <w:r w:rsidRPr="00177B20">
              <w:rPr>
                <w:lang w:val="en"/>
              </w:rPr>
              <w:t>Successful registration at the registration page.</w:t>
            </w:r>
          </w:p>
        </w:tc>
      </w:tr>
      <w:tr w:rsidR="00A600C2" w:rsidRPr="00177B20" w14:paraId="2828316E" w14:textId="77777777" w:rsidTr="002E2DB6">
        <w:tc>
          <w:tcPr>
            <w:tcW w:w="2405" w:type="dxa"/>
          </w:tcPr>
          <w:p w14:paraId="5EC4DA6C" w14:textId="77777777" w:rsidR="00A600C2" w:rsidRPr="0091455A" w:rsidRDefault="00A600C2" w:rsidP="002E2DB6">
            <w:pPr>
              <w:spacing w:line="360" w:lineRule="auto"/>
              <w:rPr>
                <w:lang w:val="vi-VN"/>
              </w:rPr>
            </w:pPr>
            <w:r w:rsidRPr="0091455A">
              <w:rPr>
                <w:lang w:val="en"/>
              </w:rPr>
              <w:t>Pre-conditions</w:t>
            </w:r>
          </w:p>
        </w:tc>
        <w:tc>
          <w:tcPr>
            <w:tcW w:w="6612" w:type="dxa"/>
          </w:tcPr>
          <w:p w14:paraId="40FC3FCB" w14:textId="77777777" w:rsidR="00A600C2" w:rsidRPr="00177B20" w:rsidRDefault="00A600C2" w:rsidP="002E2DB6">
            <w:pPr>
              <w:spacing w:line="360" w:lineRule="auto"/>
              <w:rPr>
                <w:lang w:val="vi-VN"/>
              </w:rPr>
            </w:pPr>
            <w:r w:rsidRPr="00177B20">
              <w:rPr>
                <w:lang w:val="en"/>
              </w:rPr>
              <w:t>Successful registration at the registration page.</w:t>
            </w:r>
          </w:p>
        </w:tc>
      </w:tr>
      <w:tr w:rsidR="00A600C2" w:rsidRPr="00177B20" w14:paraId="0D5510B4" w14:textId="77777777" w:rsidTr="002E2DB6">
        <w:tc>
          <w:tcPr>
            <w:tcW w:w="2405" w:type="dxa"/>
          </w:tcPr>
          <w:p w14:paraId="28FD04E8" w14:textId="77777777" w:rsidR="00A600C2" w:rsidRPr="0091455A" w:rsidRDefault="00A600C2" w:rsidP="002E2DB6">
            <w:pPr>
              <w:spacing w:line="360" w:lineRule="auto"/>
              <w:rPr>
                <w:lang w:val="vi-VN"/>
              </w:rPr>
            </w:pPr>
            <w:r w:rsidRPr="0091455A">
              <w:rPr>
                <w:lang w:val="en"/>
              </w:rPr>
              <w:t>Post-conditional</w:t>
            </w:r>
          </w:p>
        </w:tc>
        <w:tc>
          <w:tcPr>
            <w:tcW w:w="6612" w:type="dxa"/>
          </w:tcPr>
          <w:p w14:paraId="0DB1F7C0" w14:textId="77777777" w:rsidR="00A600C2" w:rsidRPr="00177B20" w:rsidRDefault="00A600C2" w:rsidP="002E2DB6">
            <w:pPr>
              <w:spacing w:line="360" w:lineRule="auto"/>
              <w:rPr>
                <w:lang w:val="vi-VN"/>
              </w:rPr>
            </w:pPr>
            <w:r w:rsidRPr="00177B20">
              <w:rPr>
                <w:lang w:val="en"/>
              </w:rPr>
              <w:t>Enter the correct OTP.</w:t>
            </w:r>
          </w:p>
          <w:p w14:paraId="7F7A2E74" w14:textId="77777777" w:rsidR="00A600C2" w:rsidRPr="00177B20" w:rsidRDefault="00A600C2" w:rsidP="002E2DB6">
            <w:pPr>
              <w:spacing w:line="360" w:lineRule="auto"/>
              <w:rPr>
                <w:lang w:val="vi-VN"/>
              </w:rPr>
            </w:pPr>
            <w:r w:rsidRPr="00177B20">
              <w:rPr>
                <w:lang w:val="en"/>
              </w:rPr>
              <w:t>Enter the wrong OTP.</w:t>
            </w:r>
          </w:p>
        </w:tc>
      </w:tr>
      <w:tr w:rsidR="00A600C2" w:rsidRPr="00571E7B" w14:paraId="6241EA87" w14:textId="77777777" w:rsidTr="002E2DB6">
        <w:tc>
          <w:tcPr>
            <w:tcW w:w="2405" w:type="dxa"/>
          </w:tcPr>
          <w:p w14:paraId="136E86E9" w14:textId="77777777" w:rsidR="00A600C2" w:rsidRPr="009669A4" w:rsidRDefault="00A600C2" w:rsidP="002E2DB6">
            <w:pPr>
              <w:spacing w:line="360" w:lineRule="auto"/>
            </w:pPr>
            <w:r w:rsidRPr="0091455A">
              <w:rPr>
                <w:lang w:val="en"/>
              </w:rPr>
              <w:t xml:space="preserve">Main event stream </w:t>
            </w:r>
          </w:p>
        </w:tc>
        <w:tc>
          <w:tcPr>
            <w:tcW w:w="6612" w:type="dxa"/>
          </w:tcPr>
          <w:p w14:paraId="123A50FE" w14:textId="77777777" w:rsidR="00A600C2" w:rsidRPr="00571E7B" w:rsidRDefault="00A600C2" w:rsidP="00A600C2">
            <w:pPr>
              <w:pStyle w:val="ListParagraph"/>
              <w:numPr>
                <w:ilvl w:val="0"/>
                <w:numId w:val="20"/>
              </w:numPr>
              <w:spacing w:after="160" w:line="360" w:lineRule="auto"/>
              <w:jc w:val="both"/>
              <w:rPr>
                <w:rFonts w:eastAsia="Calibri"/>
              </w:rPr>
            </w:pPr>
            <w:r>
              <w:rPr>
                <w:lang w:val="en"/>
              </w:rPr>
              <w:t>Enter the OTP.</w:t>
            </w:r>
          </w:p>
        </w:tc>
      </w:tr>
      <w:tr w:rsidR="00A600C2" w:rsidRPr="00177B20" w14:paraId="51BD7150" w14:textId="77777777" w:rsidTr="002E2DB6">
        <w:tc>
          <w:tcPr>
            <w:tcW w:w="2405" w:type="dxa"/>
          </w:tcPr>
          <w:p w14:paraId="15CF171C" w14:textId="77777777" w:rsidR="00A600C2" w:rsidRPr="0091455A" w:rsidRDefault="00A600C2" w:rsidP="002E2DB6">
            <w:pPr>
              <w:spacing w:line="360" w:lineRule="auto"/>
              <w:jc w:val="both"/>
              <w:rPr>
                <w:lang w:val="vi-VN"/>
              </w:rPr>
            </w:pPr>
            <w:r w:rsidRPr="0091455A">
              <w:rPr>
                <w:lang w:val="en"/>
              </w:rPr>
              <w:t>Secondary event streams</w:t>
            </w:r>
          </w:p>
        </w:tc>
        <w:tc>
          <w:tcPr>
            <w:tcW w:w="6612" w:type="dxa"/>
          </w:tcPr>
          <w:p w14:paraId="44B64D63" w14:textId="77777777" w:rsidR="00A600C2" w:rsidRPr="00177B20" w:rsidRDefault="00A600C2" w:rsidP="00A600C2">
            <w:pPr>
              <w:pStyle w:val="ListParagraph"/>
              <w:numPr>
                <w:ilvl w:val="1"/>
                <w:numId w:val="20"/>
              </w:numPr>
              <w:spacing w:line="360" w:lineRule="auto"/>
              <w:ind w:right="92"/>
              <w:jc w:val="both"/>
              <w:rPr>
                <w:lang w:val="vi-VN"/>
              </w:rPr>
            </w:pPr>
            <w:r w:rsidRPr="00177B20">
              <w:rPr>
                <w:lang w:val="en"/>
              </w:rPr>
              <w:t>The user entered the wrong OTP.</w:t>
            </w:r>
          </w:p>
          <w:p w14:paraId="20C39BFE" w14:textId="77777777" w:rsidR="00A600C2" w:rsidRPr="00177B20" w:rsidRDefault="00A600C2" w:rsidP="00A600C2">
            <w:pPr>
              <w:pStyle w:val="ListParagraph"/>
              <w:numPr>
                <w:ilvl w:val="1"/>
                <w:numId w:val="20"/>
              </w:numPr>
              <w:spacing w:line="360" w:lineRule="auto"/>
              <w:ind w:right="92"/>
              <w:jc w:val="both"/>
              <w:rPr>
                <w:lang w:val="vi-VN"/>
              </w:rPr>
            </w:pPr>
            <w:r w:rsidRPr="00177B20">
              <w:rPr>
                <w:lang w:val="en"/>
              </w:rPr>
              <w:t>The user leaves the OTP input box blank.</w:t>
            </w:r>
          </w:p>
          <w:p w14:paraId="0B442EA0" w14:textId="77777777" w:rsidR="00A600C2" w:rsidRPr="00177B20" w:rsidRDefault="00A600C2" w:rsidP="00A600C2">
            <w:pPr>
              <w:pStyle w:val="ListParagraph"/>
              <w:keepNext/>
              <w:numPr>
                <w:ilvl w:val="1"/>
                <w:numId w:val="20"/>
              </w:numPr>
              <w:spacing w:line="360" w:lineRule="auto"/>
              <w:ind w:right="92"/>
              <w:jc w:val="both"/>
              <w:rPr>
                <w:lang w:val="vi-VN"/>
              </w:rPr>
            </w:pPr>
            <w:r w:rsidRPr="00177B20">
              <w:rPr>
                <w:lang w:val="en"/>
              </w:rPr>
              <w:t>Failure to receive code may press the resubmit button.</w:t>
            </w:r>
          </w:p>
        </w:tc>
      </w:tr>
    </w:tbl>
    <w:p w14:paraId="217931B8" w14:textId="14C83A2E" w:rsidR="00A600C2" w:rsidRDefault="00A600C2" w:rsidP="00A600C2">
      <w:pPr>
        <w:pStyle w:val="Caption"/>
        <w:jc w:val="center"/>
      </w:pPr>
      <w:r>
        <w:t xml:space="preserve">Hình  </w:t>
      </w:r>
      <w:r>
        <w:fldChar w:fldCharType="begin"/>
      </w:r>
      <w:r>
        <w:instrText xml:space="preserve"> SEQ Hình_ \* ARABIC </w:instrText>
      </w:r>
      <w:r>
        <w:fldChar w:fldCharType="separate"/>
      </w:r>
      <w:r w:rsidR="00184843">
        <w:rPr>
          <w:noProof/>
        </w:rPr>
        <w:t>4</w:t>
      </w:r>
      <w:r>
        <w:fldChar w:fldCharType="end"/>
      </w:r>
      <w:r>
        <w:t>.Usecase Validate OTP</w:t>
      </w:r>
    </w:p>
    <w:p w14:paraId="1F4DE8DB" w14:textId="77777777" w:rsidR="00A600C2" w:rsidRDefault="005E5720">
      <w:pPr>
        <w:rPr>
          <w:rFonts w:ascii="Arial" w:hAnsi="Arial" w:cs="Arial"/>
          <w:color w:val="44546A" w:themeColor="text2"/>
          <w:sz w:val="28"/>
          <w:szCs w:val="28"/>
        </w:rPr>
      </w:pPr>
      <w:r>
        <w:rPr>
          <w:rFonts w:ascii="Arial" w:hAnsi="Arial" w:cs="Arial"/>
          <w:color w:val="44546A" w:themeColor="text2"/>
          <w:sz w:val="28"/>
          <w:szCs w:val="28"/>
        </w:rPr>
        <w:br w:type="page"/>
      </w:r>
    </w:p>
    <w:tbl>
      <w:tblPr>
        <w:tblStyle w:val="TableGrid"/>
        <w:tblW w:w="0" w:type="auto"/>
        <w:tblLook w:val="04A0" w:firstRow="1" w:lastRow="0" w:firstColumn="1" w:lastColumn="0" w:noHBand="0" w:noVBand="1"/>
      </w:tblPr>
      <w:tblGrid>
        <w:gridCol w:w="2405"/>
        <w:gridCol w:w="6612"/>
      </w:tblGrid>
      <w:tr w:rsidR="00A600C2" w:rsidRPr="0091455A" w14:paraId="2678F029" w14:textId="77777777" w:rsidTr="002E2DB6">
        <w:tc>
          <w:tcPr>
            <w:tcW w:w="2405" w:type="dxa"/>
            <w:shd w:val="clear" w:color="auto" w:fill="D0CECE" w:themeFill="background2" w:themeFillShade="E6"/>
          </w:tcPr>
          <w:p w14:paraId="0AEAEDC8" w14:textId="77777777" w:rsidR="00A600C2" w:rsidRPr="0091455A" w:rsidRDefault="00A600C2" w:rsidP="002E2DB6">
            <w:pPr>
              <w:spacing w:line="360" w:lineRule="auto"/>
              <w:jc w:val="both"/>
            </w:pPr>
            <w:r w:rsidRPr="0091455A">
              <w:rPr>
                <w:lang w:val="en"/>
              </w:rPr>
              <w:lastRenderedPageBreak/>
              <w:t>Use case</w:t>
            </w:r>
          </w:p>
        </w:tc>
        <w:tc>
          <w:tcPr>
            <w:tcW w:w="6612" w:type="dxa"/>
            <w:shd w:val="clear" w:color="auto" w:fill="D0CECE" w:themeFill="background2" w:themeFillShade="E6"/>
          </w:tcPr>
          <w:p w14:paraId="71B0CB6C" w14:textId="77777777" w:rsidR="00A600C2" w:rsidRPr="0091455A" w:rsidRDefault="00A600C2" w:rsidP="002E2DB6">
            <w:pPr>
              <w:spacing w:line="360" w:lineRule="auto"/>
              <w:jc w:val="both"/>
            </w:pPr>
            <w:r w:rsidRPr="0091455A">
              <w:rPr>
                <w:lang w:val="en"/>
              </w:rPr>
              <w:t>Content</w:t>
            </w:r>
          </w:p>
        </w:tc>
      </w:tr>
      <w:tr w:rsidR="00A600C2" w:rsidRPr="0091455A" w14:paraId="7F896C3B" w14:textId="77777777" w:rsidTr="002E2DB6">
        <w:tc>
          <w:tcPr>
            <w:tcW w:w="2405" w:type="dxa"/>
          </w:tcPr>
          <w:p w14:paraId="08A22D8A" w14:textId="77777777" w:rsidR="00A600C2" w:rsidRPr="0091455A" w:rsidRDefault="00A600C2" w:rsidP="002E2DB6">
            <w:pPr>
              <w:spacing w:line="360" w:lineRule="auto"/>
              <w:jc w:val="both"/>
            </w:pPr>
            <w:r w:rsidRPr="0091455A">
              <w:rPr>
                <w:lang w:val="en"/>
              </w:rPr>
              <w:t>Use-Case Name</w:t>
            </w:r>
          </w:p>
        </w:tc>
        <w:tc>
          <w:tcPr>
            <w:tcW w:w="6612" w:type="dxa"/>
          </w:tcPr>
          <w:p w14:paraId="50B9B60A" w14:textId="77777777" w:rsidR="00A600C2" w:rsidRPr="0091455A" w:rsidRDefault="00A600C2" w:rsidP="002E2DB6">
            <w:pPr>
              <w:spacing w:line="360" w:lineRule="auto"/>
            </w:pPr>
            <w:r>
              <w:rPr>
                <w:lang w:val="en"/>
              </w:rPr>
              <w:t>Search for products.</w:t>
            </w:r>
          </w:p>
        </w:tc>
      </w:tr>
      <w:tr w:rsidR="00A600C2" w:rsidRPr="00177B20" w14:paraId="6F371A8C" w14:textId="77777777" w:rsidTr="002E2DB6">
        <w:tc>
          <w:tcPr>
            <w:tcW w:w="2405" w:type="dxa"/>
          </w:tcPr>
          <w:p w14:paraId="560A0207" w14:textId="77777777" w:rsidR="00A600C2" w:rsidRPr="0091455A" w:rsidRDefault="00A600C2" w:rsidP="002E2DB6">
            <w:pPr>
              <w:spacing w:line="360" w:lineRule="auto"/>
              <w:rPr>
                <w:lang w:val="vi-VN"/>
              </w:rPr>
            </w:pPr>
            <w:r w:rsidRPr="0091455A">
              <w:rPr>
                <w:lang w:val="en"/>
              </w:rPr>
              <w:t>Describe</w:t>
            </w:r>
          </w:p>
        </w:tc>
        <w:tc>
          <w:tcPr>
            <w:tcW w:w="6612" w:type="dxa"/>
          </w:tcPr>
          <w:p w14:paraId="58FCA447" w14:textId="77777777" w:rsidR="00A600C2" w:rsidRPr="00177B20" w:rsidRDefault="00A600C2" w:rsidP="002E2DB6">
            <w:pPr>
              <w:spacing w:line="360" w:lineRule="auto"/>
              <w:rPr>
                <w:lang w:val="vi-VN"/>
              </w:rPr>
            </w:pPr>
            <w:r w:rsidRPr="00177B20">
              <w:rPr>
                <w:lang w:val="en"/>
              </w:rPr>
              <w:t>Search for products that users need.</w:t>
            </w:r>
          </w:p>
        </w:tc>
      </w:tr>
      <w:tr w:rsidR="00A600C2" w:rsidRPr="00177B20" w14:paraId="31094BC4" w14:textId="77777777" w:rsidTr="002E2DB6">
        <w:tc>
          <w:tcPr>
            <w:tcW w:w="2405" w:type="dxa"/>
          </w:tcPr>
          <w:p w14:paraId="30025623" w14:textId="77777777" w:rsidR="00A600C2" w:rsidRPr="0091455A" w:rsidRDefault="00A600C2" w:rsidP="002E2DB6">
            <w:pPr>
              <w:spacing w:line="360" w:lineRule="auto"/>
              <w:rPr>
                <w:lang w:val="vi-VN"/>
              </w:rPr>
            </w:pPr>
            <w:r w:rsidRPr="0091455A">
              <w:rPr>
                <w:lang w:val="en"/>
              </w:rPr>
              <w:t>Actor</w:t>
            </w:r>
          </w:p>
        </w:tc>
        <w:tc>
          <w:tcPr>
            <w:tcW w:w="6612" w:type="dxa"/>
          </w:tcPr>
          <w:p w14:paraId="64AF3822" w14:textId="77777777" w:rsidR="00A600C2" w:rsidRPr="00177B20" w:rsidRDefault="00A600C2" w:rsidP="002E2DB6">
            <w:pPr>
              <w:spacing w:line="360" w:lineRule="auto"/>
              <w:rPr>
                <w:lang w:val="vi-VN"/>
              </w:rPr>
            </w:pPr>
            <w:r w:rsidRPr="00177B20">
              <w:rPr>
                <w:lang w:val="en"/>
              </w:rPr>
              <w:t>Customer users and administrators.</w:t>
            </w:r>
          </w:p>
        </w:tc>
      </w:tr>
      <w:tr w:rsidR="00A600C2" w:rsidRPr="0091455A" w14:paraId="44F78AD1" w14:textId="77777777" w:rsidTr="002E2DB6">
        <w:tc>
          <w:tcPr>
            <w:tcW w:w="2405" w:type="dxa"/>
          </w:tcPr>
          <w:p w14:paraId="4CAC68C2" w14:textId="77777777" w:rsidR="00A600C2" w:rsidRPr="0091455A" w:rsidRDefault="00A600C2" w:rsidP="002E2DB6">
            <w:pPr>
              <w:spacing w:line="360" w:lineRule="auto"/>
              <w:rPr>
                <w:lang w:val="vi-VN"/>
              </w:rPr>
            </w:pPr>
            <w:r w:rsidRPr="0091455A">
              <w:rPr>
                <w:lang w:val="en"/>
              </w:rPr>
              <w:t>Related Use-Cases</w:t>
            </w:r>
          </w:p>
        </w:tc>
        <w:tc>
          <w:tcPr>
            <w:tcW w:w="6612" w:type="dxa"/>
          </w:tcPr>
          <w:p w14:paraId="0D3BAA0E" w14:textId="77777777" w:rsidR="00A600C2" w:rsidRPr="0091455A" w:rsidRDefault="00A600C2" w:rsidP="002E2DB6">
            <w:pPr>
              <w:spacing w:line="360" w:lineRule="auto"/>
            </w:pPr>
            <w:r>
              <w:rPr>
                <w:lang w:val="en"/>
              </w:rPr>
              <w:t>Store</w:t>
            </w:r>
          </w:p>
        </w:tc>
      </w:tr>
      <w:tr w:rsidR="00A600C2" w:rsidRPr="00177B20" w14:paraId="322BDA47" w14:textId="77777777" w:rsidTr="002E2DB6">
        <w:tc>
          <w:tcPr>
            <w:tcW w:w="2405" w:type="dxa"/>
          </w:tcPr>
          <w:p w14:paraId="67954273" w14:textId="77777777" w:rsidR="00A600C2" w:rsidRPr="0091455A" w:rsidRDefault="00A600C2" w:rsidP="002E2DB6">
            <w:pPr>
              <w:spacing w:line="360" w:lineRule="auto"/>
              <w:rPr>
                <w:lang w:val="vi-VN"/>
              </w:rPr>
            </w:pPr>
            <w:r w:rsidRPr="0091455A">
              <w:rPr>
                <w:lang w:val="en"/>
              </w:rPr>
              <w:t xml:space="preserve">Activation conditions </w:t>
            </w:r>
          </w:p>
        </w:tc>
        <w:tc>
          <w:tcPr>
            <w:tcW w:w="6612" w:type="dxa"/>
          </w:tcPr>
          <w:p w14:paraId="64231D67" w14:textId="77777777" w:rsidR="00A600C2" w:rsidRPr="00177B20" w:rsidRDefault="00A600C2" w:rsidP="002E2DB6">
            <w:pPr>
              <w:spacing w:line="360" w:lineRule="auto"/>
              <w:rPr>
                <w:lang w:val="vi-VN"/>
              </w:rPr>
            </w:pPr>
            <w:r w:rsidRPr="00177B20">
              <w:rPr>
                <w:lang w:val="en"/>
              </w:rPr>
              <w:t>Visit the website's store.</w:t>
            </w:r>
          </w:p>
        </w:tc>
      </w:tr>
      <w:tr w:rsidR="00A600C2" w:rsidRPr="00177B20" w14:paraId="52976C96" w14:textId="77777777" w:rsidTr="002E2DB6">
        <w:tc>
          <w:tcPr>
            <w:tcW w:w="2405" w:type="dxa"/>
          </w:tcPr>
          <w:p w14:paraId="576191CF" w14:textId="77777777" w:rsidR="00A600C2" w:rsidRPr="0091455A" w:rsidRDefault="00A600C2" w:rsidP="002E2DB6">
            <w:pPr>
              <w:spacing w:line="360" w:lineRule="auto"/>
              <w:rPr>
                <w:lang w:val="vi-VN"/>
              </w:rPr>
            </w:pPr>
            <w:r w:rsidRPr="0091455A">
              <w:rPr>
                <w:lang w:val="en"/>
              </w:rPr>
              <w:t>Pre-conditions</w:t>
            </w:r>
          </w:p>
        </w:tc>
        <w:tc>
          <w:tcPr>
            <w:tcW w:w="6612" w:type="dxa"/>
          </w:tcPr>
          <w:p w14:paraId="55239EFE" w14:textId="77777777" w:rsidR="00A600C2" w:rsidRPr="00177B20" w:rsidRDefault="00A600C2" w:rsidP="002E2DB6">
            <w:pPr>
              <w:spacing w:line="360" w:lineRule="auto"/>
              <w:rPr>
                <w:lang w:val="vi-VN"/>
              </w:rPr>
            </w:pPr>
            <w:r w:rsidRPr="00177B20">
              <w:rPr>
                <w:lang w:val="en"/>
              </w:rPr>
              <w:t>Visit the website's store.</w:t>
            </w:r>
          </w:p>
        </w:tc>
      </w:tr>
      <w:tr w:rsidR="00A600C2" w:rsidRPr="00177B20" w14:paraId="72E68137" w14:textId="77777777" w:rsidTr="002E2DB6">
        <w:tc>
          <w:tcPr>
            <w:tcW w:w="2405" w:type="dxa"/>
          </w:tcPr>
          <w:p w14:paraId="162D8911" w14:textId="77777777" w:rsidR="00A600C2" w:rsidRPr="0091455A" w:rsidRDefault="00A600C2" w:rsidP="002E2DB6">
            <w:pPr>
              <w:spacing w:line="360" w:lineRule="auto"/>
              <w:rPr>
                <w:lang w:val="vi-VN"/>
              </w:rPr>
            </w:pPr>
            <w:r w:rsidRPr="0091455A">
              <w:rPr>
                <w:lang w:val="en"/>
              </w:rPr>
              <w:t>Post-conditional</w:t>
            </w:r>
          </w:p>
        </w:tc>
        <w:tc>
          <w:tcPr>
            <w:tcW w:w="6612" w:type="dxa"/>
          </w:tcPr>
          <w:p w14:paraId="6BF00B18" w14:textId="77777777" w:rsidR="00A600C2" w:rsidRPr="00177B20" w:rsidRDefault="00A600C2" w:rsidP="002E2DB6">
            <w:pPr>
              <w:spacing w:line="360" w:lineRule="auto"/>
              <w:rPr>
                <w:lang w:val="vi-VN"/>
              </w:rPr>
            </w:pPr>
            <w:r w:rsidRPr="00177B20">
              <w:rPr>
                <w:lang w:val="en"/>
              </w:rPr>
              <w:t>Pay out the products that customers need to find.</w:t>
            </w:r>
          </w:p>
        </w:tc>
      </w:tr>
      <w:tr w:rsidR="00A600C2" w:rsidRPr="00177B20" w14:paraId="5F1DCB74" w14:textId="77777777" w:rsidTr="002E2DB6">
        <w:tc>
          <w:tcPr>
            <w:tcW w:w="2405" w:type="dxa"/>
          </w:tcPr>
          <w:p w14:paraId="0FF81198" w14:textId="77777777" w:rsidR="00A600C2" w:rsidRPr="0091455A" w:rsidRDefault="00A600C2" w:rsidP="002E2DB6">
            <w:pPr>
              <w:spacing w:line="360" w:lineRule="auto"/>
              <w:rPr>
                <w:rFonts w:eastAsia="Calibri"/>
                <w:lang w:val="vi-VN"/>
              </w:rPr>
            </w:pPr>
            <w:r w:rsidRPr="0091455A">
              <w:rPr>
                <w:lang w:val="en"/>
              </w:rPr>
              <w:t xml:space="preserve">Main event stream </w:t>
            </w:r>
          </w:p>
        </w:tc>
        <w:tc>
          <w:tcPr>
            <w:tcW w:w="6612" w:type="dxa"/>
          </w:tcPr>
          <w:p w14:paraId="3AC7BC60" w14:textId="77777777" w:rsidR="00A600C2" w:rsidRPr="00177B20" w:rsidRDefault="00A600C2" w:rsidP="00A600C2">
            <w:pPr>
              <w:pStyle w:val="ListParagraph"/>
              <w:numPr>
                <w:ilvl w:val="0"/>
                <w:numId w:val="21"/>
              </w:numPr>
              <w:spacing w:line="360" w:lineRule="auto"/>
              <w:rPr>
                <w:lang w:val="vi-VN"/>
              </w:rPr>
            </w:pPr>
            <w:r w:rsidRPr="00177B20">
              <w:rPr>
                <w:lang w:val="en"/>
              </w:rPr>
              <w:t>Enter the product to be found in the product search box.</w:t>
            </w:r>
          </w:p>
          <w:p w14:paraId="1B9285A5" w14:textId="77777777" w:rsidR="00A600C2" w:rsidRPr="00177B20" w:rsidRDefault="00A600C2" w:rsidP="00A600C2">
            <w:pPr>
              <w:pStyle w:val="ListParagraph"/>
              <w:numPr>
                <w:ilvl w:val="0"/>
                <w:numId w:val="21"/>
              </w:numPr>
              <w:spacing w:line="360" w:lineRule="auto"/>
              <w:rPr>
                <w:lang w:val="vi-VN"/>
              </w:rPr>
            </w:pPr>
            <w:r w:rsidRPr="00177B20">
              <w:rPr>
                <w:lang w:val="en"/>
              </w:rPr>
              <w:t>Press enter or the search icon button.</w:t>
            </w:r>
          </w:p>
        </w:tc>
      </w:tr>
      <w:tr w:rsidR="00A600C2" w:rsidRPr="00177B20" w14:paraId="22950EF9" w14:textId="77777777" w:rsidTr="002E2DB6">
        <w:tc>
          <w:tcPr>
            <w:tcW w:w="2405" w:type="dxa"/>
          </w:tcPr>
          <w:p w14:paraId="15130A0B" w14:textId="77777777" w:rsidR="00A600C2" w:rsidRPr="0091455A" w:rsidRDefault="00A600C2" w:rsidP="002E2DB6">
            <w:pPr>
              <w:spacing w:line="360" w:lineRule="auto"/>
              <w:rPr>
                <w:rFonts w:eastAsia="Calibri"/>
                <w:lang w:val="vi-VN"/>
              </w:rPr>
            </w:pPr>
            <w:r w:rsidRPr="0091455A">
              <w:rPr>
                <w:lang w:val="en"/>
              </w:rPr>
              <w:t>Secondary event streams</w:t>
            </w:r>
          </w:p>
        </w:tc>
        <w:tc>
          <w:tcPr>
            <w:tcW w:w="6612" w:type="dxa"/>
          </w:tcPr>
          <w:p w14:paraId="167506DD" w14:textId="77777777" w:rsidR="00A600C2" w:rsidRPr="00177B20" w:rsidRDefault="00A600C2" w:rsidP="00A600C2">
            <w:pPr>
              <w:pStyle w:val="ListParagraph"/>
              <w:keepNext/>
              <w:numPr>
                <w:ilvl w:val="1"/>
                <w:numId w:val="21"/>
              </w:numPr>
              <w:spacing w:line="360" w:lineRule="auto"/>
              <w:rPr>
                <w:lang w:val="vi-VN"/>
              </w:rPr>
            </w:pPr>
            <w:r w:rsidRPr="00177B20">
              <w:rPr>
                <w:lang w:val="en"/>
              </w:rPr>
              <w:t>The product does not exist.</w:t>
            </w:r>
          </w:p>
        </w:tc>
      </w:tr>
    </w:tbl>
    <w:p w14:paraId="787570F6" w14:textId="18C1E545" w:rsidR="005E5720" w:rsidRDefault="00A600C2" w:rsidP="00A600C2">
      <w:pPr>
        <w:pStyle w:val="Caption"/>
        <w:jc w:val="center"/>
        <w:rPr>
          <w:rFonts w:ascii="Arial" w:hAnsi="Arial" w:cs="Arial"/>
          <w:sz w:val="28"/>
          <w:szCs w:val="28"/>
        </w:rPr>
      </w:pPr>
      <w:r>
        <w:t xml:space="preserve">Hình  </w:t>
      </w:r>
      <w:r>
        <w:fldChar w:fldCharType="begin"/>
      </w:r>
      <w:r>
        <w:instrText xml:space="preserve"> SEQ Hình_ \* ARABIC </w:instrText>
      </w:r>
      <w:r>
        <w:fldChar w:fldCharType="separate"/>
      </w:r>
      <w:r w:rsidR="00184843">
        <w:rPr>
          <w:noProof/>
        </w:rPr>
        <w:t>5</w:t>
      </w:r>
      <w:r>
        <w:fldChar w:fldCharType="end"/>
      </w:r>
      <w:r>
        <w:t>.Usecase Search Product</w:t>
      </w:r>
    </w:p>
    <w:tbl>
      <w:tblPr>
        <w:tblStyle w:val="TableGrid"/>
        <w:tblW w:w="0" w:type="auto"/>
        <w:tblLook w:val="04A0" w:firstRow="1" w:lastRow="0" w:firstColumn="1" w:lastColumn="0" w:noHBand="0" w:noVBand="1"/>
      </w:tblPr>
      <w:tblGrid>
        <w:gridCol w:w="2405"/>
        <w:gridCol w:w="6612"/>
      </w:tblGrid>
      <w:tr w:rsidR="00A600C2" w:rsidRPr="0091455A" w14:paraId="6EF8FFCC" w14:textId="77777777" w:rsidTr="002E2DB6">
        <w:tc>
          <w:tcPr>
            <w:tcW w:w="2405" w:type="dxa"/>
            <w:shd w:val="clear" w:color="auto" w:fill="D0CECE" w:themeFill="background2" w:themeFillShade="E6"/>
          </w:tcPr>
          <w:p w14:paraId="37B0EA4B" w14:textId="77777777" w:rsidR="00A600C2" w:rsidRPr="0091455A" w:rsidRDefault="00A600C2" w:rsidP="002E2DB6">
            <w:pPr>
              <w:spacing w:line="360" w:lineRule="auto"/>
              <w:jc w:val="both"/>
            </w:pPr>
            <w:r w:rsidRPr="0091455A">
              <w:rPr>
                <w:lang w:val="en"/>
              </w:rPr>
              <w:t>Use case</w:t>
            </w:r>
          </w:p>
        </w:tc>
        <w:tc>
          <w:tcPr>
            <w:tcW w:w="6612" w:type="dxa"/>
            <w:shd w:val="clear" w:color="auto" w:fill="D0CECE" w:themeFill="background2" w:themeFillShade="E6"/>
          </w:tcPr>
          <w:p w14:paraId="1918FEF0" w14:textId="77777777" w:rsidR="00A600C2" w:rsidRPr="0091455A" w:rsidRDefault="00A600C2" w:rsidP="002E2DB6">
            <w:pPr>
              <w:spacing w:line="360" w:lineRule="auto"/>
              <w:jc w:val="both"/>
            </w:pPr>
            <w:r w:rsidRPr="0091455A">
              <w:rPr>
                <w:lang w:val="en"/>
              </w:rPr>
              <w:t>Content</w:t>
            </w:r>
          </w:p>
        </w:tc>
      </w:tr>
      <w:tr w:rsidR="00A600C2" w:rsidRPr="0091455A" w14:paraId="6B6407E0" w14:textId="77777777" w:rsidTr="002E2DB6">
        <w:tc>
          <w:tcPr>
            <w:tcW w:w="2405" w:type="dxa"/>
          </w:tcPr>
          <w:p w14:paraId="617A214E" w14:textId="77777777" w:rsidR="00A600C2" w:rsidRPr="0091455A" w:rsidRDefault="00A600C2" w:rsidP="002E2DB6">
            <w:pPr>
              <w:spacing w:line="360" w:lineRule="auto"/>
              <w:jc w:val="both"/>
            </w:pPr>
            <w:r w:rsidRPr="0091455A">
              <w:rPr>
                <w:lang w:val="en"/>
              </w:rPr>
              <w:t>Use-Case Name</w:t>
            </w:r>
          </w:p>
        </w:tc>
        <w:tc>
          <w:tcPr>
            <w:tcW w:w="6612" w:type="dxa"/>
          </w:tcPr>
          <w:p w14:paraId="255C9244" w14:textId="77777777" w:rsidR="00A600C2" w:rsidRPr="0091455A" w:rsidRDefault="00A600C2" w:rsidP="002E2DB6">
            <w:pPr>
              <w:spacing w:line="360" w:lineRule="auto"/>
            </w:pPr>
            <w:r>
              <w:rPr>
                <w:lang w:val="en"/>
              </w:rPr>
              <w:t>Filter products.</w:t>
            </w:r>
          </w:p>
        </w:tc>
      </w:tr>
      <w:tr w:rsidR="00A600C2" w:rsidRPr="00177B20" w14:paraId="646127FE" w14:textId="77777777" w:rsidTr="002E2DB6">
        <w:tc>
          <w:tcPr>
            <w:tcW w:w="2405" w:type="dxa"/>
          </w:tcPr>
          <w:p w14:paraId="778F2005" w14:textId="77777777" w:rsidR="00A600C2" w:rsidRPr="0091455A" w:rsidRDefault="00A600C2" w:rsidP="002E2DB6">
            <w:pPr>
              <w:spacing w:line="360" w:lineRule="auto"/>
              <w:rPr>
                <w:lang w:val="vi-VN"/>
              </w:rPr>
            </w:pPr>
            <w:r w:rsidRPr="0091455A">
              <w:rPr>
                <w:lang w:val="en"/>
              </w:rPr>
              <w:t>Describe</w:t>
            </w:r>
          </w:p>
        </w:tc>
        <w:tc>
          <w:tcPr>
            <w:tcW w:w="6612" w:type="dxa"/>
          </w:tcPr>
          <w:p w14:paraId="48CC6590" w14:textId="77777777" w:rsidR="00A600C2" w:rsidRPr="00177B20" w:rsidRDefault="00A600C2" w:rsidP="002E2DB6">
            <w:pPr>
              <w:spacing w:line="360" w:lineRule="auto"/>
              <w:rPr>
                <w:lang w:val="vi-VN"/>
              </w:rPr>
            </w:pPr>
            <w:r w:rsidRPr="00177B20">
              <w:rPr>
                <w:lang w:val="en"/>
              </w:rPr>
              <w:t>Filter each product type by the individual type that users need.</w:t>
            </w:r>
          </w:p>
        </w:tc>
      </w:tr>
      <w:tr w:rsidR="00A600C2" w:rsidRPr="00177B20" w14:paraId="32BB475D" w14:textId="77777777" w:rsidTr="002E2DB6">
        <w:tc>
          <w:tcPr>
            <w:tcW w:w="2405" w:type="dxa"/>
          </w:tcPr>
          <w:p w14:paraId="7E481D93" w14:textId="77777777" w:rsidR="00A600C2" w:rsidRPr="0091455A" w:rsidRDefault="00A600C2" w:rsidP="002E2DB6">
            <w:pPr>
              <w:spacing w:line="360" w:lineRule="auto"/>
              <w:rPr>
                <w:lang w:val="vi-VN"/>
              </w:rPr>
            </w:pPr>
            <w:r w:rsidRPr="0091455A">
              <w:rPr>
                <w:lang w:val="en"/>
              </w:rPr>
              <w:t>Actor</w:t>
            </w:r>
          </w:p>
        </w:tc>
        <w:tc>
          <w:tcPr>
            <w:tcW w:w="6612" w:type="dxa"/>
          </w:tcPr>
          <w:p w14:paraId="2FA39C98" w14:textId="77777777" w:rsidR="00A600C2" w:rsidRPr="00177B20" w:rsidRDefault="00A600C2" w:rsidP="002E2DB6">
            <w:pPr>
              <w:spacing w:line="360" w:lineRule="auto"/>
              <w:rPr>
                <w:lang w:val="vi-VN"/>
              </w:rPr>
            </w:pPr>
            <w:r w:rsidRPr="00177B20">
              <w:rPr>
                <w:lang w:val="en"/>
              </w:rPr>
              <w:t>Customer users and administrators.</w:t>
            </w:r>
          </w:p>
        </w:tc>
      </w:tr>
      <w:tr w:rsidR="00A600C2" w:rsidRPr="0091455A" w14:paraId="64BEA57B" w14:textId="77777777" w:rsidTr="002E2DB6">
        <w:tc>
          <w:tcPr>
            <w:tcW w:w="2405" w:type="dxa"/>
          </w:tcPr>
          <w:p w14:paraId="55AD93F3" w14:textId="77777777" w:rsidR="00A600C2" w:rsidRPr="0091455A" w:rsidRDefault="00A600C2" w:rsidP="002E2DB6">
            <w:pPr>
              <w:spacing w:line="360" w:lineRule="auto"/>
              <w:rPr>
                <w:lang w:val="vi-VN"/>
              </w:rPr>
            </w:pPr>
            <w:r w:rsidRPr="0091455A">
              <w:rPr>
                <w:lang w:val="en"/>
              </w:rPr>
              <w:t>Related Use-Cases</w:t>
            </w:r>
          </w:p>
        </w:tc>
        <w:tc>
          <w:tcPr>
            <w:tcW w:w="6612" w:type="dxa"/>
          </w:tcPr>
          <w:p w14:paraId="7F11B0F5" w14:textId="77777777" w:rsidR="00A600C2" w:rsidRPr="0091455A" w:rsidRDefault="00A600C2" w:rsidP="002E2DB6">
            <w:pPr>
              <w:spacing w:line="360" w:lineRule="auto"/>
            </w:pPr>
            <w:r>
              <w:rPr>
                <w:lang w:val="en"/>
              </w:rPr>
              <w:t>Store</w:t>
            </w:r>
          </w:p>
        </w:tc>
      </w:tr>
      <w:tr w:rsidR="00A600C2" w:rsidRPr="00177B20" w14:paraId="415BB2F9" w14:textId="77777777" w:rsidTr="002E2DB6">
        <w:tc>
          <w:tcPr>
            <w:tcW w:w="2405" w:type="dxa"/>
          </w:tcPr>
          <w:p w14:paraId="00DF50E8" w14:textId="77777777" w:rsidR="00A600C2" w:rsidRPr="0091455A" w:rsidRDefault="00A600C2" w:rsidP="002E2DB6">
            <w:pPr>
              <w:spacing w:line="360" w:lineRule="auto"/>
              <w:rPr>
                <w:lang w:val="vi-VN"/>
              </w:rPr>
            </w:pPr>
            <w:r w:rsidRPr="0091455A">
              <w:rPr>
                <w:lang w:val="en"/>
              </w:rPr>
              <w:t xml:space="preserve">Activation conditions </w:t>
            </w:r>
          </w:p>
        </w:tc>
        <w:tc>
          <w:tcPr>
            <w:tcW w:w="6612" w:type="dxa"/>
          </w:tcPr>
          <w:p w14:paraId="122F7301" w14:textId="77777777" w:rsidR="00A600C2" w:rsidRPr="00177B20" w:rsidRDefault="00A600C2" w:rsidP="002E2DB6">
            <w:pPr>
              <w:spacing w:line="360" w:lineRule="auto"/>
              <w:rPr>
                <w:lang w:val="vi-VN"/>
              </w:rPr>
            </w:pPr>
            <w:r w:rsidRPr="00177B20">
              <w:rPr>
                <w:lang w:val="en"/>
              </w:rPr>
              <w:t>Visit the website's store.</w:t>
            </w:r>
          </w:p>
        </w:tc>
      </w:tr>
      <w:tr w:rsidR="00A600C2" w:rsidRPr="00177B20" w14:paraId="152F374E" w14:textId="77777777" w:rsidTr="002E2DB6">
        <w:tc>
          <w:tcPr>
            <w:tcW w:w="2405" w:type="dxa"/>
          </w:tcPr>
          <w:p w14:paraId="75EDD5FB" w14:textId="77777777" w:rsidR="00A600C2" w:rsidRPr="0091455A" w:rsidRDefault="00A600C2" w:rsidP="002E2DB6">
            <w:pPr>
              <w:spacing w:line="360" w:lineRule="auto"/>
              <w:rPr>
                <w:lang w:val="vi-VN"/>
              </w:rPr>
            </w:pPr>
            <w:r w:rsidRPr="0091455A">
              <w:rPr>
                <w:lang w:val="en"/>
              </w:rPr>
              <w:t>Pre-conditions</w:t>
            </w:r>
          </w:p>
        </w:tc>
        <w:tc>
          <w:tcPr>
            <w:tcW w:w="6612" w:type="dxa"/>
          </w:tcPr>
          <w:p w14:paraId="4036E656" w14:textId="77777777" w:rsidR="00A600C2" w:rsidRPr="00177B20" w:rsidRDefault="00A600C2" w:rsidP="002E2DB6">
            <w:pPr>
              <w:spacing w:line="360" w:lineRule="auto"/>
              <w:rPr>
                <w:lang w:val="vi-VN"/>
              </w:rPr>
            </w:pPr>
            <w:r w:rsidRPr="00177B20">
              <w:rPr>
                <w:lang w:val="en"/>
              </w:rPr>
              <w:t>Visit the website's store.</w:t>
            </w:r>
          </w:p>
        </w:tc>
      </w:tr>
      <w:tr w:rsidR="00A600C2" w:rsidRPr="00177B20" w14:paraId="2A5E657B" w14:textId="77777777" w:rsidTr="002E2DB6">
        <w:tc>
          <w:tcPr>
            <w:tcW w:w="2405" w:type="dxa"/>
          </w:tcPr>
          <w:p w14:paraId="4F695871" w14:textId="77777777" w:rsidR="00A600C2" w:rsidRPr="0091455A" w:rsidRDefault="00A600C2" w:rsidP="002E2DB6">
            <w:pPr>
              <w:spacing w:line="360" w:lineRule="auto"/>
              <w:rPr>
                <w:lang w:val="vi-VN"/>
              </w:rPr>
            </w:pPr>
            <w:r w:rsidRPr="0091455A">
              <w:rPr>
                <w:lang w:val="en"/>
              </w:rPr>
              <w:t>Post-conditional</w:t>
            </w:r>
          </w:p>
        </w:tc>
        <w:tc>
          <w:tcPr>
            <w:tcW w:w="6612" w:type="dxa"/>
          </w:tcPr>
          <w:p w14:paraId="1772CE3B" w14:textId="77777777" w:rsidR="00A600C2" w:rsidRPr="00177B20" w:rsidRDefault="00A600C2" w:rsidP="002E2DB6">
            <w:pPr>
              <w:spacing w:line="360" w:lineRule="auto"/>
              <w:rPr>
                <w:lang w:val="vi-VN"/>
              </w:rPr>
            </w:pPr>
            <w:r w:rsidRPr="00177B20">
              <w:rPr>
                <w:lang w:val="en"/>
              </w:rPr>
              <w:t>Pay out the types of products that customers need to find.</w:t>
            </w:r>
          </w:p>
        </w:tc>
      </w:tr>
      <w:tr w:rsidR="00A600C2" w:rsidRPr="00177B20" w14:paraId="2E52946F" w14:textId="77777777" w:rsidTr="002E2DB6">
        <w:tc>
          <w:tcPr>
            <w:tcW w:w="2405" w:type="dxa"/>
          </w:tcPr>
          <w:p w14:paraId="0267F46E" w14:textId="77777777" w:rsidR="00A600C2" w:rsidRPr="0091455A" w:rsidRDefault="00A600C2" w:rsidP="002E2DB6">
            <w:pPr>
              <w:spacing w:line="360" w:lineRule="auto"/>
              <w:rPr>
                <w:rFonts w:eastAsia="Calibri"/>
                <w:lang w:val="vi-VN"/>
              </w:rPr>
            </w:pPr>
            <w:r w:rsidRPr="0091455A">
              <w:rPr>
                <w:lang w:val="en"/>
              </w:rPr>
              <w:t xml:space="preserve">Main event stream </w:t>
            </w:r>
          </w:p>
        </w:tc>
        <w:tc>
          <w:tcPr>
            <w:tcW w:w="6612" w:type="dxa"/>
          </w:tcPr>
          <w:p w14:paraId="6918E425" w14:textId="77777777" w:rsidR="00A600C2" w:rsidRPr="00177B20" w:rsidRDefault="00A600C2" w:rsidP="00A600C2">
            <w:pPr>
              <w:pStyle w:val="ListParagraph"/>
              <w:numPr>
                <w:ilvl w:val="0"/>
                <w:numId w:val="22"/>
              </w:numPr>
              <w:spacing w:line="360" w:lineRule="auto"/>
              <w:rPr>
                <w:lang w:val="vi-VN"/>
              </w:rPr>
            </w:pPr>
            <w:r w:rsidRPr="00177B20">
              <w:rPr>
                <w:lang w:val="en"/>
              </w:rPr>
              <w:t>Select the product filter box.</w:t>
            </w:r>
          </w:p>
          <w:p w14:paraId="7AF54485" w14:textId="77777777" w:rsidR="00A600C2" w:rsidRPr="00177B20" w:rsidRDefault="00A600C2" w:rsidP="00A600C2">
            <w:pPr>
              <w:pStyle w:val="ListParagraph"/>
              <w:numPr>
                <w:ilvl w:val="0"/>
                <w:numId w:val="22"/>
              </w:numPr>
              <w:spacing w:line="360" w:lineRule="auto"/>
              <w:rPr>
                <w:lang w:val="vi-VN"/>
              </w:rPr>
            </w:pPr>
            <w:r w:rsidRPr="00177B20">
              <w:rPr>
                <w:lang w:val="en"/>
              </w:rPr>
              <w:t>Select the product category type you want to search.</w:t>
            </w:r>
          </w:p>
        </w:tc>
      </w:tr>
      <w:tr w:rsidR="00A600C2" w:rsidRPr="00EA696B" w14:paraId="7E9CD3F7" w14:textId="77777777" w:rsidTr="002E2DB6">
        <w:tc>
          <w:tcPr>
            <w:tcW w:w="2405" w:type="dxa"/>
          </w:tcPr>
          <w:p w14:paraId="31153261" w14:textId="77777777" w:rsidR="00A600C2" w:rsidRPr="0091455A" w:rsidRDefault="00A600C2" w:rsidP="002E2DB6">
            <w:pPr>
              <w:spacing w:line="360" w:lineRule="auto"/>
              <w:rPr>
                <w:rFonts w:eastAsia="Calibri"/>
                <w:lang w:val="vi-VN"/>
              </w:rPr>
            </w:pPr>
            <w:r w:rsidRPr="0091455A">
              <w:rPr>
                <w:lang w:val="en"/>
              </w:rPr>
              <w:t>Secondary event streams</w:t>
            </w:r>
          </w:p>
        </w:tc>
        <w:tc>
          <w:tcPr>
            <w:tcW w:w="6612" w:type="dxa"/>
          </w:tcPr>
          <w:p w14:paraId="153A74BB" w14:textId="77777777" w:rsidR="00A600C2" w:rsidRPr="00EA696B" w:rsidRDefault="00A600C2" w:rsidP="00A600C2">
            <w:pPr>
              <w:keepNext/>
              <w:spacing w:line="360" w:lineRule="auto"/>
            </w:pPr>
          </w:p>
        </w:tc>
      </w:tr>
    </w:tbl>
    <w:p w14:paraId="1D3538B8" w14:textId="175D47DD" w:rsidR="005E5720" w:rsidRDefault="00A600C2" w:rsidP="00A600C2">
      <w:pPr>
        <w:pStyle w:val="Caption"/>
        <w:jc w:val="center"/>
        <w:rPr>
          <w:rFonts w:ascii="Arial" w:hAnsi="Arial" w:cs="Arial"/>
          <w:sz w:val="28"/>
          <w:szCs w:val="28"/>
        </w:rPr>
      </w:pPr>
      <w:r>
        <w:t xml:space="preserve">Hình  </w:t>
      </w:r>
      <w:r>
        <w:fldChar w:fldCharType="begin"/>
      </w:r>
      <w:r>
        <w:instrText xml:space="preserve"> SEQ Hình_ \* ARABIC </w:instrText>
      </w:r>
      <w:r>
        <w:fldChar w:fldCharType="separate"/>
      </w:r>
      <w:r w:rsidR="00184843">
        <w:rPr>
          <w:noProof/>
        </w:rPr>
        <w:t>6</w:t>
      </w:r>
      <w:r>
        <w:fldChar w:fldCharType="end"/>
      </w:r>
      <w:r>
        <w:t>.Usecase Filter Product</w:t>
      </w:r>
    </w:p>
    <w:p w14:paraId="4A157E49" w14:textId="77777777" w:rsidR="00A600C2" w:rsidRDefault="00A600C2">
      <w:pPr>
        <w:rPr>
          <w:rFonts w:ascii="Arial" w:hAnsi="Arial" w:cs="Arial"/>
          <w:color w:val="44546A" w:themeColor="text2"/>
          <w:sz w:val="28"/>
          <w:szCs w:val="28"/>
        </w:rPr>
      </w:pPr>
      <w:r>
        <w:rPr>
          <w:rFonts w:ascii="Arial" w:hAnsi="Arial" w:cs="Arial"/>
          <w:color w:val="44546A" w:themeColor="text2"/>
          <w:sz w:val="28"/>
          <w:szCs w:val="28"/>
        </w:rPr>
        <w:br w:type="page"/>
      </w:r>
    </w:p>
    <w:tbl>
      <w:tblPr>
        <w:tblStyle w:val="TableGrid"/>
        <w:tblW w:w="0" w:type="auto"/>
        <w:tblLook w:val="04A0" w:firstRow="1" w:lastRow="0" w:firstColumn="1" w:lastColumn="0" w:noHBand="0" w:noVBand="1"/>
      </w:tblPr>
      <w:tblGrid>
        <w:gridCol w:w="2405"/>
        <w:gridCol w:w="6612"/>
      </w:tblGrid>
      <w:tr w:rsidR="00A600C2" w:rsidRPr="0091455A" w14:paraId="6BE78B4B" w14:textId="77777777" w:rsidTr="002E2DB6">
        <w:tc>
          <w:tcPr>
            <w:tcW w:w="2405" w:type="dxa"/>
            <w:shd w:val="clear" w:color="auto" w:fill="D0CECE" w:themeFill="background2" w:themeFillShade="E6"/>
          </w:tcPr>
          <w:p w14:paraId="359A8EDC" w14:textId="77777777" w:rsidR="00A600C2" w:rsidRPr="0091455A" w:rsidRDefault="00A600C2" w:rsidP="002E2DB6">
            <w:pPr>
              <w:spacing w:line="360" w:lineRule="auto"/>
              <w:jc w:val="both"/>
            </w:pPr>
            <w:r w:rsidRPr="0091455A">
              <w:rPr>
                <w:lang w:val="en"/>
              </w:rPr>
              <w:lastRenderedPageBreak/>
              <w:t>Use case</w:t>
            </w:r>
          </w:p>
        </w:tc>
        <w:tc>
          <w:tcPr>
            <w:tcW w:w="6612" w:type="dxa"/>
            <w:shd w:val="clear" w:color="auto" w:fill="D0CECE" w:themeFill="background2" w:themeFillShade="E6"/>
          </w:tcPr>
          <w:p w14:paraId="05676DAF" w14:textId="77777777" w:rsidR="00A600C2" w:rsidRPr="0091455A" w:rsidRDefault="00A600C2" w:rsidP="002E2DB6">
            <w:pPr>
              <w:spacing w:line="360" w:lineRule="auto"/>
              <w:jc w:val="both"/>
            </w:pPr>
            <w:r w:rsidRPr="0091455A">
              <w:rPr>
                <w:lang w:val="en"/>
              </w:rPr>
              <w:t>Content</w:t>
            </w:r>
          </w:p>
        </w:tc>
      </w:tr>
      <w:tr w:rsidR="00A600C2" w:rsidRPr="0091455A" w14:paraId="5201F00C" w14:textId="77777777" w:rsidTr="002E2DB6">
        <w:tc>
          <w:tcPr>
            <w:tcW w:w="2405" w:type="dxa"/>
          </w:tcPr>
          <w:p w14:paraId="2CD7A958" w14:textId="77777777" w:rsidR="00A600C2" w:rsidRPr="0091455A" w:rsidRDefault="00A600C2" w:rsidP="002E2DB6">
            <w:pPr>
              <w:spacing w:line="360" w:lineRule="auto"/>
              <w:jc w:val="both"/>
            </w:pPr>
            <w:r w:rsidRPr="0091455A">
              <w:rPr>
                <w:lang w:val="en"/>
              </w:rPr>
              <w:t>Use-Case Name</w:t>
            </w:r>
          </w:p>
        </w:tc>
        <w:tc>
          <w:tcPr>
            <w:tcW w:w="6612" w:type="dxa"/>
          </w:tcPr>
          <w:p w14:paraId="68885A6D" w14:textId="77777777" w:rsidR="00A600C2" w:rsidRPr="0091455A" w:rsidRDefault="00A600C2" w:rsidP="002E2DB6">
            <w:pPr>
              <w:spacing w:line="360" w:lineRule="auto"/>
            </w:pPr>
            <w:r>
              <w:rPr>
                <w:lang w:val="en"/>
              </w:rPr>
              <w:t>Sort products.</w:t>
            </w:r>
          </w:p>
        </w:tc>
      </w:tr>
      <w:tr w:rsidR="00A600C2" w:rsidRPr="00177B20" w14:paraId="7AC73A53" w14:textId="77777777" w:rsidTr="002E2DB6">
        <w:tc>
          <w:tcPr>
            <w:tcW w:w="2405" w:type="dxa"/>
          </w:tcPr>
          <w:p w14:paraId="2F62DE24" w14:textId="77777777" w:rsidR="00A600C2" w:rsidRPr="0091455A" w:rsidRDefault="00A600C2" w:rsidP="002E2DB6">
            <w:pPr>
              <w:spacing w:line="360" w:lineRule="auto"/>
              <w:rPr>
                <w:lang w:val="vi-VN"/>
              </w:rPr>
            </w:pPr>
            <w:r w:rsidRPr="0091455A">
              <w:rPr>
                <w:lang w:val="en"/>
              </w:rPr>
              <w:t>Describe</w:t>
            </w:r>
          </w:p>
        </w:tc>
        <w:tc>
          <w:tcPr>
            <w:tcW w:w="6612" w:type="dxa"/>
          </w:tcPr>
          <w:p w14:paraId="7EF0E67D" w14:textId="77777777" w:rsidR="00A600C2" w:rsidRPr="00177B20" w:rsidRDefault="00A600C2" w:rsidP="002E2DB6">
            <w:pPr>
              <w:spacing w:line="360" w:lineRule="auto"/>
              <w:rPr>
                <w:lang w:val="vi-VN"/>
              </w:rPr>
            </w:pPr>
            <w:r w:rsidRPr="00177B20">
              <w:rPr>
                <w:lang w:val="en"/>
              </w:rPr>
              <w:t>Arrange products according to the requirements that users need such as arranging prices incrementally, decreasing floors, best-selling sales.</w:t>
            </w:r>
          </w:p>
        </w:tc>
      </w:tr>
      <w:tr w:rsidR="00A600C2" w:rsidRPr="00177B20" w14:paraId="4374B410" w14:textId="77777777" w:rsidTr="002E2DB6">
        <w:tc>
          <w:tcPr>
            <w:tcW w:w="2405" w:type="dxa"/>
          </w:tcPr>
          <w:p w14:paraId="4815782A" w14:textId="77777777" w:rsidR="00A600C2" w:rsidRPr="0091455A" w:rsidRDefault="00A600C2" w:rsidP="002E2DB6">
            <w:pPr>
              <w:spacing w:line="360" w:lineRule="auto"/>
              <w:rPr>
                <w:lang w:val="vi-VN"/>
              </w:rPr>
            </w:pPr>
            <w:r w:rsidRPr="0091455A">
              <w:rPr>
                <w:lang w:val="en"/>
              </w:rPr>
              <w:t>Actor</w:t>
            </w:r>
          </w:p>
        </w:tc>
        <w:tc>
          <w:tcPr>
            <w:tcW w:w="6612" w:type="dxa"/>
          </w:tcPr>
          <w:p w14:paraId="7AAFC064" w14:textId="77777777" w:rsidR="00A600C2" w:rsidRPr="00177B20" w:rsidRDefault="00A600C2" w:rsidP="002E2DB6">
            <w:pPr>
              <w:spacing w:line="360" w:lineRule="auto"/>
              <w:rPr>
                <w:lang w:val="vi-VN"/>
              </w:rPr>
            </w:pPr>
            <w:r w:rsidRPr="00177B20">
              <w:rPr>
                <w:lang w:val="en"/>
              </w:rPr>
              <w:t>Customer users and administrators.</w:t>
            </w:r>
          </w:p>
        </w:tc>
      </w:tr>
      <w:tr w:rsidR="00A600C2" w:rsidRPr="0091455A" w14:paraId="06B49747" w14:textId="77777777" w:rsidTr="002E2DB6">
        <w:tc>
          <w:tcPr>
            <w:tcW w:w="2405" w:type="dxa"/>
          </w:tcPr>
          <w:p w14:paraId="6F2CADD7" w14:textId="77777777" w:rsidR="00A600C2" w:rsidRPr="0091455A" w:rsidRDefault="00A600C2" w:rsidP="002E2DB6">
            <w:pPr>
              <w:spacing w:line="360" w:lineRule="auto"/>
              <w:rPr>
                <w:lang w:val="vi-VN"/>
              </w:rPr>
            </w:pPr>
            <w:r w:rsidRPr="0091455A">
              <w:rPr>
                <w:lang w:val="en"/>
              </w:rPr>
              <w:t>Related Use-Cases</w:t>
            </w:r>
          </w:p>
        </w:tc>
        <w:tc>
          <w:tcPr>
            <w:tcW w:w="6612" w:type="dxa"/>
          </w:tcPr>
          <w:p w14:paraId="2015FDC1" w14:textId="77777777" w:rsidR="00A600C2" w:rsidRPr="0091455A" w:rsidRDefault="00A600C2" w:rsidP="002E2DB6">
            <w:pPr>
              <w:spacing w:line="360" w:lineRule="auto"/>
            </w:pPr>
            <w:r>
              <w:rPr>
                <w:lang w:val="en"/>
              </w:rPr>
              <w:t>Store</w:t>
            </w:r>
          </w:p>
        </w:tc>
      </w:tr>
      <w:tr w:rsidR="00A600C2" w:rsidRPr="00177B20" w14:paraId="314C464B" w14:textId="77777777" w:rsidTr="002E2DB6">
        <w:tc>
          <w:tcPr>
            <w:tcW w:w="2405" w:type="dxa"/>
          </w:tcPr>
          <w:p w14:paraId="591C412E" w14:textId="77777777" w:rsidR="00A600C2" w:rsidRPr="0091455A" w:rsidRDefault="00A600C2" w:rsidP="002E2DB6">
            <w:pPr>
              <w:spacing w:line="360" w:lineRule="auto"/>
              <w:rPr>
                <w:lang w:val="vi-VN"/>
              </w:rPr>
            </w:pPr>
            <w:r w:rsidRPr="0091455A">
              <w:rPr>
                <w:lang w:val="en"/>
              </w:rPr>
              <w:t xml:space="preserve">Activation conditions </w:t>
            </w:r>
          </w:p>
        </w:tc>
        <w:tc>
          <w:tcPr>
            <w:tcW w:w="6612" w:type="dxa"/>
          </w:tcPr>
          <w:p w14:paraId="2BFD5901" w14:textId="77777777" w:rsidR="00A600C2" w:rsidRPr="00177B20" w:rsidRDefault="00A600C2" w:rsidP="002E2DB6">
            <w:pPr>
              <w:spacing w:line="360" w:lineRule="auto"/>
              <w:rPr>
                <w:lang w:val="vi-VN"/>
              </w:rPr>
            </w:pPr>
            <w:r w:rsidRPr="00177B20">
              <w:rPr>
                <w:lang w:val="en"/>
              </w:rPr>
              <w:t>Visit the website's store.</w:t>
            </w:r>
          </w:p>
        </w:tc>
      </w:tr>
      <w:tr w:rsidR="00A600C2" w:rsidRPr="00177B20" w14:paraId="08C52D45" w14:textId="77777777" w:rsidTr="002E2DB6">
        <w:tc>
          <w:tcPr>
            <w:tcW w:w="2405" w:type="dxa"/>
          </w:tcPr>
          <w:p w14:paraId="5631774C" w14:textId="77777777" w:rsidR="00A600C2" w:rsidRPr="0091455A" w:rsidRDefault="00A600C2" w:rsidP="002E2DB6">
            <w:pPr>
              <w:spacing w:line="360" w:lineRule="auto"/>
              <w:rPr>
                <w:lang w:val="vi-VN"/>
              </w:rPr>
            </w:pPr>
            <w:r w:rsidRPr="0091455A">
              <w:rPr>
                <w:lang w:val="en"/>
              </w:rPr>
              <w:t>Pre-conditions</w:t>
            </w:r>
          </w:p>
        </w:tc>
        <w:tc>
          <w:tcPr>
            <w:tcW w:w="6612" w:type="dxa"/>
          </w:tcPr>
          <w:p w14:paraId="42BA8676" w14:textId="77777777" w:rsidR="00A600C2" w:rsidRPr="00177B20" w:rsidRDefault="00A600C2" w:rsidP="002E2DB6">
            <w:pPr>
              <w:spacing w:line="360" w:lineRule="auto"/>
              <w:rPr>
                <w:lang w:val="vi-VN"/>
              </w:rPr>
            </w:pPr>
            <w:r w:rsidRPr="00177B20">
              <w:rPr>
                <w:lang w:val="en"/>
              </w:rPr>
              <w:t>Visit the website's store.</w:t>
            </w:r>
          </w:p>
        </w:tc>
      </w:tr>
      <w:tr w:rsidR="00A600C2" w:rsidRPr="00177B20" w14:paraId="08643B97" w14:textId="77777777" w:rsidTr="002E2DB6">
        <w:tc>
          <w:tcPr>
            <w:tcW w:w="2405" w:type="dxa"/>
          </w:tcPr>
          <w:p w14:paraId="0F665FB9" w14:textId="77777777" w:rsidR="00A600C2" w:rsidRPr="0091455A" w:rsidRDefault="00A600C2" w:rsidP="002E2DB6">
            <w:pPr>
              <w:spacing w:line="360" w:lineRule="auto"/>
              <w:rPr>
                <w:lang w:val="vi-VN"/>
              </w:rPr>
            </w:pPr>
            <w:r w:rsidRPr="0091455A">
              <w:rPr>
                <w:lang w:val="en"/>
              </w:rPr>
              <w:t>Post-conditional</w:t>
            </w:r>
          </w:p>
        </w:tc>
        <w:tc>
          <w:tcPr>
            <w:tcW w:w="6612" w:type="dxa"/>
          </w:tcPr>
          <w:p w14:paraId="657303C3" w14:textId="77777777" w:rsidR="00A600C2" w:rsidRPr="00177B20" w:rsidRDefault="00A600C2" w:rsidP="002E2DB6">
            <w:pPr>
              <w:spacing w:line="360" w:lineRule="auto"/>
              <w:rPr>
                <w:lang w:val="vi-VN"/>
              </w:rPr>
            </w:pPr>
            <w:r w:rsidRPr="00177B20">
              <w:rPr>
                <w:lang w:val="en"/>
              </w:rPr>
              <w:t>Pay out the types of products that customers need to find.</w:t>
            </w:r>
          </w:p>
        </w:tc>
      </w:tr>
      <w:tr w:rsidR="00A600C2" w:rsidRPr="00177B20" w14:paraId="575ADC75" w14:textId="77777777" w:rsidTr="002E2DB6">
        <w:tc>
          <w:tcPr>
            <w:tcW w:w="2405" w:type="dxa"/>
          </w:tcPr>
          <w:p w14:paraId="084ECAFA" w14:textId="77777777" w:rsidR="00A600C2" w:rsidRPr="0091455A" w:rsidRDefault="00A600C2" w:rsidP="002E2DB6">
            <w:pPr>
              <w:spacing w:line="360" w:lineRule="auto"/>
              <w:rPr>
                <w:rFonts w:eastAsia="Calibri"/>
                <w:lang w:val="vi-VN"/>
              </w:rPr>
            </w:pPr>
            <w:r w:rsidRPr="0091455A">
              <w:rPr>
                <w:lang w:val="en"/>
              </w:rPr>
              <w:t xml:space="preserve">Main event stream </w:t>
            </w:r>
          </w:p>
        </w:tc>
        <w:tc>
          <w:tcPr>
            <w:tcW w:w="6612" w:type="dxa"/>
          </w:tcPr>
          <w:p w14:paraId="51CD985C" w14:textId="77777777" w:rsidR="00A600C2" w:rsidRPr="00177B20" w:rsidRDefault="00A600C2" w:rsidP="00A600C2">
            <w:pPr>
              <w:pStyle w:val="ListParagraph"/>
              <w:numPr>
                <w:ilvl w:val="0"/>
                <w:numId w:val="23"/>
              </w:numPr>
              <w:spacing w:line="360" w:lineRule="auto"/>
              <w:rPr>
                <w:lang w:val="vi-VN"/>
              </w:rPr>
            </w:pPr>
            <w:r w:rsidRPr="00177B20">
              <w:rPr>
                <w:lang w:val="en"/>
              </w:rPr>
              <w:t>Select the Sort products box.</w:t>
            </w:r>
          </w:p>
        </w:tc>
      </w:tr>
      <w:tr w:rsidR="00A600C2" w:rsidRPr="00EA696B" w14:paraId="173DDF28" w14:textId="77777777" w:rsidTr="002E2DB6">
        <w:tc>
          <w:tcPr>
            <w:tcW w:w="2405" w:type="dxa"/>
          </w:tcPr>
          <w:p w14:paraId="53C868F1" w14:textId="77777777" w:rsidR="00A600C2" w:rsidRPr="0091455A" w:rsidRDefault="00A600C2" w:rsidP="002E2DB6">
            <w:pPr>
              <w:spacing w:line="360" w:lineRule="auto"/>
              <w:rPr>
                <w:rFonts w:eastAsia="Calibri"/>
                <w:lang w:val="vi-VN"/>
              </w:rPr>
            </w:pPr>
            <w:r w:rsidRPr="0091455A">
              <w:rPr>
                <w:lang w:val="en"/>
              </w:rPr>
              <w:t>Secondary event streams</w:t>
            </w:r>
          </w:p>
        </w:tc>
        <w:tc>
          <w:tcPr>
            <w:tcW w:w="6612" w:type="dxa"/>
          </w:tcPr>
          <w:p w14:paraId="4A6EC9BB" w14:textId="77777777" w:rsidR="00A600C2" w:rsidRPr="00EA696B" w:rsidRDefault="00A600C2" w:rsidP="00A600C2">
            <w:pPr>
              <w:keepNext/>
              <w:spacing w:line="360" w:lineRule="auto"/>
            </w:pPr>
          </w:p>
        </w:tc>
      </w:tr>
    </w:tbl>
    <w:p w14:paraId="1A5F041C" w14:textId="3EF2D4A0" w:rsidR="00A600C2" w:rsidRDefault="00A600C2" w:rsidP="00A600C2">
      <w:pPr>
        <w:pStyle w:val="Caption"/>
        <w:jc w:val="center"/>
        <w:rPr>
          <w:rFonts w:ascii="Arial" w:hAnsi="Arial" w:cs="Arial"/>
          <w:sz w:val="28"/>
          <w:szCs w:val="28"/>
        </w:rPr>
      </w:pPr>
      <w:r>
        <w:t xml:space="preserve">Hình  </w:t>
      </w:r>
      <w:r>
        <w:fldChar w:fldCharType="begin"/>
      </w:r>
      <w:r>
        <w:instrText xml:space="preserve"> SEQ Hình_ \* ARABIC </w:instrText>
      </w:r>
      <w:r>
        <w:fldChar w:fldCharType="separate"/>
      </w:r>
      <w:r w:rsidR="00184843">
        <w:rPr>
          <w:noProof/>
        </w:rPr>
        <w:t>7</w:t>
      </w:r>
      <w:r>
        <w:fldChar w:fldCharType="end"/>
      </w:r>
      <w:r>
        <w:t>.Usecase Sort Product</w:t>
      </w:r>
    </w:p>
    <w:tbl>
      <w:tblPr>
        <w:tblStyle w:val="TableGrid"/>
        <w:tblW w:w="0" w:type="auto"/>
        <w:tblLook w:val="04A0" w:firstRow="1" w:lastRow="0" w:firstColumn="1" w:lastColumn="0" w:noHBand="0" w:noVBand="1"/>
      </w:tblPr>
      <w:tblGrid>
        <w:gridCol w:w="2405"/>
        <w:gridCol w:w="6612"/>
      </w:tblGrid>
      <w:tr w:rsidR="00A600C2" w:rsidRPr="0091455A" w14:paraId="1F7A209A" w14:textId="77777777" w:rsidTr="002E2DB6">
        <w:tc>
          <w:tcPr>
            <w:tcW w:w="2405" w:type="dxa"/>
            <w:shd w:val="clear" w:color="auto" w:fill="D0CECE" w:themeFill="background2" w:themeFillShade="E6"/>
          </w:tcPr>
          <w:p w14:paraId="1AD6F5FF" w14:textId="77777777" w:rsidR="00A600C2" w:rsidRPr="0091455A" w:rsidRDefault="00A600C2" w:rsidP="002E2DB6">
            <w:pPr>
              <w:spacing w:line="360" w:lineRule="auto"/>
              <w:jc w:val="both"/>
            </w:pPr>
            <w:r w:rsidRPr="0091455A">
              <w:rPr>
                <w:lang w:val="en"/>
              </w:rPr>
              <w:t>Use case</w:t>
            </w:r>
          </w:p>
        </w:tc>
        <w:tc>
          <w:tcPr>
            <w:tcW w:w="6612" w:type="dxa"/>
            <w:shd w:val="clear" w:color="auto" w:fill="D0CECE" w:themeFill="background2" w:themeFillShade="E6"/>
          </w:tcPr>
          <w:p w14:paraId="43A802A4" w14:textId="77777777" w:rsidR="00A600C2" w:rsidRPr="0091455A" w:rsidRDefault="00A600C2" w:rsidP="002E2DB6">
            <w:pPr>
              <w:spacing w:line="360" w:lineRule="auto"/>
              <w:jc w:val="both"/>
            </w:pPr>
            <w:r w:rsidRPr="0091455A">
              <w:rPr>
                <w:lang w:val="en"/>
              </w:rPr>
              <w:t>Content</w:t>
            </w:r>
          </w:p>
        </w:tc>
      </w:tr>
      <w:tr w:rsidR="00A600C2" w:rsidRPr="0091455A" w14:paraId="376C163D" w14:textId="77777777" w:rsidTr="002E2DB6">
        <w:tc>
          <w:tcPr>
            <w:tcW w:w="2405" w:type="dxa"/>
          </w:tcPr>
          <w:p w14:paraId="2B417150" w14:textId="77777777" w:rsidR="00A600C2" w:rsidRPr="0091455A" w:rsidRDefault="00A600C2" w:rsidP="002E2DB6">
            <w:pPr>
              <w:spacing w:line="360" w:lineRule="auto"/>
              <w:jc w:val="both"/>
            </w:pPr>
            <w:r w:rsidRPr="0091455A">
              <w:rPr>
                <w:lang w:val="en"/>
              </w:rPr>
              <w:t>Use-Case Name</w:t>
            </w:r>
          </w:p>
        </w:tc>
        <w:tc>
          <w:tcPr>
            <w:tcW w:w="6612" w:type="dxa"/>
          </w:tcPr>
          <w:p w14:paraId="08A4DAD7" w14:textId="77777777" w:rsidR="00A600C2" w:rsidRPr="0091455A" w:rsidRDefault="00A600C2" w:rsidP="002E2DB6">
            <w:pPr>
              <w:spacing w:line="360" w:lineRule="auto"/>
            </w:pPr>
            <w:r>
              <w:rPr>
                <w:lang w:val="en"/>
              </w:rPr>
              <w:t>Abandon the product basket.</w:t>
            </w:r>
          </w:p>
        </w:tc>
      </w:tr>
      <w:tr w:rsidR="00A600C2" w:rsidRPr="00177B20" w14:paraId="7CFE83A3" w14:textId="77777777" w:rsidTr="002E2DB6">
        <w:tc>
          <w:tcPr>
            <w:tcW w:w="2405" w:type="dxa"/>
          </w:tcPr>
          <w:p w14:paraId="489DFB79" w14:textId="77777777" w:rsidR="00A600C2" w:rsidRPr="0091455A" w:rsidRDefault="00A600C2" w:rsidP="002E2DB6">
            <w:pPr>
              <w:spacing w:line="360" w:lineRule="auto"/>
              <w:rPr>
                <w:lang w:val="vi-VN"/>
              </w:rPr>
            </w:pPr>
            <w:r w:rsidRPr="0091455A">
              <w:rPr>
                <w:lang w:val="en"/>
              </w:rPr>
              <w:t>Describe</w:t>
            </w:r>
          </w:p>
        </w:tc>
        <w:tc>
          <w:tcPr>
            <w:tcW w:w="6612" w:type="dxa"/>
          </w:tcPr>
          <w:p w14:paraId="6FC53E93" w14:textId="77777777" w:rsidR="00A600C2" w:rsidRPr="00177B20" w:rsidRDefault="00A600C2" w:rsidP="002E2DB6">
            <w:pPr>
              <w:spacing w:line="360" w:lineRule="auto"/>
              <w:rPr>
                <w:lang w:val="vi-VN"/>
              </w:rPr>
            </w:pPr>
            <w:r w:rsidRPr="00177B20">
              <w:rPr>
                <w:lang w:val="en"/>
              </w:rPr>
              <w:t>Put in the cart the products that customers want to rent.</w:t>
            </w:r>
          </w:p>
        </w:tc>
      </w:tr>
      <w:tr w:rsidR="00A600C2" w:rsidRPr="00177B20" w14:paraId="46722050" w14:textId="77777777" w:rsidTr="002E2DB6">
        <w:tc>
          <w:tcPr>
            <w:tcW w:w="2405" w:type="dxa"/>
          </w:tcPr>
          <w:p w14:paraId="4B0CF655" w14:textId="77777777" w:rsidR="00A600C2" w:rsidRPr="0091455A" w:rsidRDefault="00A600C2" w:rsidP="002E2DB6">
            <w:pPr>
              <w:spacing w:line="360" w:lineRule="auto"/>
              <w:rPr>
                <w:lang w:val="vi-VN"/>
              </w:rPr>
            </w:pPr>
            <w:r w:rsidRPr="0091455A">
              <w:rPr>
                <w:lang w:val="en"/>
              </w:rPr>
              <w:t>Actor</w:t>
            </w:r>
          </w:p>
        </w:tc>
        <w:tc>
          <w:tcPr>
            <w:tcW w:w="6612" w:type="dxa"/>
          </w:tcPr>
          <w:p w14:paraId="4B52E6EE" w14:textId="77777777" w:rsidR="00A600C2" w:rsidRPr="00177B20" w:rsidRDefault="00A600C2" w:rsidP="002E2DB6">
            <w:pPr>
              <w:spacing w:line="360" w:lineRule="auto"/>
              <w:rPr>
                <w:lang w:val="vi-VN"/>
              </w:rPr>
            </w:pPr>
            <w:r w:rsidRPr="00177B20">
              <w:rPr>
                <w:lang w:val="en"/>
              </w:rPr>
              <w:t>Customer users and administrators.</w:t>
            </w:r>
          </w:p>
        </w:tc>
      </w:tr>
      <w:tr w:rsidR="00A600C2" w:rsidRPr="0091455A" w14:paraId="6EE95505" w14:textId="77777777" w:rsidTr="002E2DB6">
        <w:tc>
          <w:tcPr>
            <w:tcW w:w="2405" w:type="dxa"/>
          </w:tcPr>
          <w:p w14:paraId="234E6D76" w14:textId="77777777" w:rsidR="00A600C2" w:rsidRPr="0091455A" w:rsidRDefault="00A600C2" w:rsidP="002E2DB6">
            <w:pPr>
              <w:spacing w:line="360" w:lineRule="auto"/>
              <w:rPr>
                <w:lang w:val="vi-VN"/>
              </w:rPr>
            </w:pPr>
            <w:r w:rsidRPr="0091455A">
              <w:rPr>
                <w:lang w:val="en"/>
              </w:rPr>
              <w:t>Related Use-Cases</w:t>
            </w:r>
          </w:p>
        </w:tc>
        <w:tc>
          <w:tcPr>
            <w:tcW w:w="6612" w:type="dxa"/>
          </w:tcPr>
          <w:p w14:paraId="12CA1DE3" w14:textId="77777777" w:rsidR="00A600C2" w:rsidRPr="0091455A" w:rsidRDefault="00A600C2" w:rsidP="002E2DB6">
            <w:pPr>
              <w:spacing w:line="360" w:lineRule="auto"/>
            </w:pPr>
            <w:r>
              <w:rPr>
                <w:lang w:val="en"/>
              </w:rPr>
              <w:t>Abandon the product basket.</w:t>
            </w:r>
          </w:p>
        </w:tc>
      </w:tr>
      <w:tr w:rsidR="00A600C2" w:rsidRPr="00177B20" w14:paraId="02047E65" w14:textId="77777777" w:rsidTr="002E2DB6">
        <w:tc>
          <w:tcPr>
            <w:tcW w:w="2405" w:type="dxa"/>
          </w:tcPr>
          <w:p w14:paraId="086F8C91" w14:textId="77777777" w:rsidR="00A600C2" w:rsidRPr="0091455A" w:rsidRDefault="00A600C2" w:rsidP="002E2DB6">
            <w:pPr>
              <w:spacing w:line="360" w:lineRule="auto"/>
              <w:rPr>
                <w:lang w:val="vi-VN"/>
              </w:rPr>
            </w:pPr>
            <w:r w:rsidRPr="0091455A">
              <w:rPr>
                <w:lang w:val="en"/>
              </w:rPr>
              <w:t xml:space="preserve">Activation conditions </w:t>
            </w:r>
          </w:p>
        </w:tc>
        <w:tc>
          <w:tcPr>
            <w:tcW w:w="6612" w:type="dxa"/>
          </w:tcPr>
          <w:p w14:paraId="3A7051F2" w14:textId="77777777" w:rsidR="00A600C2" w:rsidRPr="00177B20" w:rsidRDefault="00A600C2" w:rsidP="002E2DB6">
            <w:pPr>
              <w:spacing w:line="360" w:lineRule="auto"/>
              <w:rPr>
                <w:lang w:val="vi-VN"/>
              </w:rPr>
            </w:pPr>
            <w:r w:rsidRPr="00177B20">
              <w:rPr>
                <w:lang w:val="en"/>
              </w:rPr>
              <w:t>Visit the website's store.</w:t>
            </w:r>
          </w:p>
        </w:tc>
      </w:tr>
      <w:tr w:rsidR="00A600C2" w:rsidRPr="00177B20" w14:paraId="358E1EE9" w14:textId="77777777" w:rsidTr="002E2DB6">
        <w:tc>
          <w:tcPr>
            <w:tcW w:w="2405" w:type="dxa"/>
          </w:tcPr>
          <w:p w14:paraId="01719521" w14:textId="77777777" w:rsidR="00A600C2" w:rsidRPr="0091455A" w:rsidRDefault="00A600C2" w:rsidP="002E2DB6">
            <w:pPr>
              <w:spacing w:line="360" w:lineRule="auto"/>
              <w:rPr>
                <w:lang w:val="vi-VN"/>
              </w:rPr>
            </w:pPr>
            <w:r w:rsidRPr="0091455A">
              <w:rPr>
                <w:lang w:val="en"/>
              </w:rPr>
              <w:t>Pre-conditions</w:t>
            </w:r>
          </w:p>
        </w:tc>
        <w:tc>
          <w:tcPr>
            <w:tcW w:w="6612" w:type="dxa"/>
          </w:tcPr>
          <w:p w14:paraId="7D72BB73" w14:textId="77777777" w:rsidR="00A600C2" w:rsidRPr="00177B20" w:rsidRDefault="00A600C2" w:rsidP="002E2DB6">
            <w:pPr>
              <w:spacing w:line="360" w:lineRule="auto"/>
              <w:rPr>
                <w:lang w:val="vi-VN"/>
              </w:rPr>
            </w:pPr>
            <w:r w:rsidRPr="00177B20">
              <w:rPr>
                <w:lang w:val="en"/>
              </w:rPr>
              <w:t>Successful logon to the user system.</w:t>
            </w:r>
          </w:p>
        </w:tc>
      </w:tr>
      <w:tr w:rsidR="00A600C2" w:rsidRPr="00177B20" w14:paraId="1AB9E19D" w14:textId="77777777" w:rsidTr="002E2DB6">
        <w:tc>
          <w:tcPr>
            <w:tcW w:w="2405" w:type="dxa"/>
          </w:tcPr>
          <w:p w14:paraId="2844AC49" w14:textId="77777777" w:rsidR="00A600C2" w:rsidRPr="0091455A" w:rsidRDefault="00A600C2" w:rsidP="002E2DB6">
            <w:pPr>
              <w:spacing w:line="360" w:lineRule="auto"/>
              <w:rPr>
                <w:lang w:val="vi-VN"/>
              </w:rPr>
            </w:pPr>
            <w:r w:rsidRPr="0091455A">
              <w:rPr>
                <w:lang w:val="en"/>
              </w:rPr>
              <w:t>Post-conditional</w:t>
            </w:r>
          </w:p>
        </w:tc>
        <w:tc>
          <w:tcPr>
            <w:tcW w:w="6612" w:type="dxa"/>
          </w:tcPr>
          <w:p w14:paraId="6D92259D" w14:textId="77777777" w:rsidR="00A600C2" w:rsidRPr="00177B20" w:rsidRDefault="00A600C2" w:rsidP="002E2DB6">
            <w:pPr>
              <w:spacing w:line="360" w:lineRule="auto"/>
              <w:rPr>
                <w:lang w:val="vi-VN"/>
              </w:rPr>
            </w:pPr>
            <w:r w:rsidRPr="00177B20">
              <w:rPr>
                <w:lang w:val="en"/>
              </w:rPr>
              <w:t>The product that the customer selects will be moved to the cart.</w:t>
            </w:r>
          </w:p>
        </w:tc>
      </w:tr>
      <w:tr w:rsidR="00A600C2" w:rsidRPr="00177B20" w14:paraId="26458973" w14:textId="77777777" w:rsidTr="002E2DB6">
        <w:tc>
          <w:tcPr>
            <w:tcW w:w="2405" w:type="dxa"/>
          </w:tcPr>
          <w:p w14:paraId="6810F4F6" w14:textId="77777777" w:rsidR="00A600C2" w:rsidRPr="0091455A" w:rsidRDefault="00A600C2" w:rsidP="002E2DB6">
            <w:pPr>
              <w:spacing w:line="360" w:lineRule="auto"/>
              <w:rPr>
                <w:rFonts w:eastAsia="Calibri"/>
                <w:lang w:val="vi-VN"/>
              </w:rPr>
            </w:pPr>
            <w:r w:rsidRPr="0091455A">
              <w:rPr>
                <w:lang w:val="en"/>
              </w:rPr>
              <w:t xml:space="preserve">Main event stream </w:t>
            </w:r>
          </w:p>
        </w:tc>
        <w:tc>
          <w:tcPr>
            <w:tcW w:w="6612" w:type="dxa"/>
          </w:tcPr>
          <w:p w14:paraId="6D9272A8" w14:textId="77777777" w:rsidR="00A600C2" w:rsidRPr="00177B20" w:rsidRDefault="00A600C2" w:rsidP="00A600C2">
            <w:pPr>
              <w:pStyle w:val="ListParagraph"/>
              <w:numPr>
                <w:ilvl w:val="0"/>
                <w:numId w:val="23"/>
              </w:numPr>
              <w:spacing w:line="360" w:lineRule="auto"/>
              <w:rPr>
                <w:lang w:val="vi-VN"/>
              </w:rPr>
            </w:pPr>
            <w:r w:rsidRPr="00177B20">
              <w:rPr>
                <w:lang w:val="en"/>
              </w:rPr>
              <w:t>Tap the add product button.</w:t>
            </w:r>
          </w:p>
        </w:tc>
      </w:tr>
      <w:tr w:rsidR="00A600C2" w:rsidRPr="00177B20" w14:paraId="7990D45A" w14:textId="77777777" w:rsidTr="002E2DB6">
        <w:tc>
          <w:tcPr>
            <w:tcW w:w="2405" w:type="dxa"/>
          </w:tcPr>
          <w:p w14:paraId="54B6C257" w14:textId="77777777" w:rsidR="00A600C2" w:rsidRPr="0091455A" w:rsidRDefault="00A600C2" w:rsidP="002E2DB6">
            <w:pPr>
              <w:spacing w:line="360" w:lineRule="auto"/>
              <w:rPr>
                <w:rFonts w:eastAsia="Calibri"/>
                <w:lang w:val="vi-VN"/>
              </w:rPr>
            </w:pPr>
            <w:r w:rsidRPr="0091455A">
              <w:rPr>
                <w:lang w:val="en"/>
              </w:rPr>
              <w:t>Secondary event streams</w:t>
            </w:r>
          </w:p>
        </w:tc>
        <w:tc>
          <w:tcPr>
            <w:tcW w:w="6612" w:type="dxa"/>
          </w:tcPr>
          <w:p w14:paraId="024A5AFA" w14:textId="77777777" w:rsidR="00A600C2" w:rsidRPr="00177B20" w:rsidRDefault="00A600C2" w:rsidP="00A600C2">
            <w:pPr>
              <w:pStyle w:val="ListParagraph"/>
              <w:keepNext/>
              <w:numPr>
                <w:ilvl w:val="1"/>
                <w:numId w:val="23"/>
              </w:numPr>
              <w:spacing w:line="360" w:lineRule="auto"/>
              <w:rPr>
                <w:lang w:val="vi-VN"/>
              </w:rPr>
            </w:pPr>
            <w:r w:rsidRPr="00177B20">
              <w:rPr>
                <w:lang w:val="en"/>
              </w:rPr>
              <w:t>Select out-of-stock products.</w:t>
            </w:r>
          </w:p>
        </w:tc>
      </w:tr>
    </w:tbl>
    <w:p w14:paraId="60E107E5" w14:textId="6483F11E" w:rsidR="00A600C2" w:rsidRDefault="00A600C2" w:rsidP="00A600C2">
      <w:pPr>
        <w:pStyle w:val="Caption"/>
        <w:jc w:val="center"/>
        <w:rPr>
          <w:rFonts w:ascii="Arial" w:hAnsi="Arial" w:cs="Arial"/>
          <w:sz w:val="28"/>
          <w:szCs w:val="28"/>
        </w:rPr>
      </w:pPr>
      <w:r>
        <w:t xml:space="preserve">Hình  </w:t>
      </w:r>
      <w:r>
        <w:fldChar w:fldCharType="begin"/>
      </w:r>
      <w:r>
        <w:instrText xml:space="preserve"> SEQ Hình_ \* ARABIC </w:instrText>
      </w:r>
      <w:r>
        <w:fldChar w:fldCharType="separate"/>
      </w:r>
      <w:r w:rsidR="00184843">
        <w:rPr>
          <w:noProof/>
        </w:rPr>
        <w:t>8</w:t>
      </w:r>
      <w:r>
        <w:fldChar w:fldCharType="end"/>
      </w:r>
      <w:r>
        <w:t>.Usecase Abadon basket</w:t>
      </w:r>
    </w:p>
    <w:p w14:paraId="5D165785" w14:textId="77777777" w:rsidR="00A600C2" w:rsidRDefault="00A600C2">
      <w:pPr>
        <w:rPr>
          <w:rFonts w:ascii="Arial" w:hAnsi="Arial" w:cs="Arial"/>
          <w:color w:val="44546A" w:themeColor="text2"/>
          <w:sz w:val="28"/>
          <w:szCs w:val="28"/>
        </w:rPr>
      </w:pPr>
      <w:r>
        <w:rPr>
          <w:rFonts w:ascii="Arial" w:hAnsi="Arial" w:cs="Arial"/>
          <w:color w:val="44546A" w:themeColor="text2"/>
          <w:sz w:val="28"/>
          <w:szCs w:val="28"/>
        </w:rPr>
        <w:br w:type="page"/>
      </w:r>
    </w:p>
    <w:tbl>
      <w:tblPr>
        <w:tblStyle w:val="TableGrid"/>
        <w:tblW w:w="0" w:type="auto"/>
        <w:tblLook w:val="04A0" w:firstRow="1" w:lastRow="0" w:firstColumn="1" w:lastColumn="0" w:noHBand="0" w:noVBand="1"/>
      </w:tblPr>
      <w:tblGrid>
        <w:gridCol w:w="2405"/>
        <w:gridCol w:w="6612"/>
      </w:tblGrid>
      <w:tr w:rsidR="00A600C2" w:rsidRPr="0091455A" w14:paraId="03E0134F" w14:textId="77777777" w:rsidTr="002E2DB6">
        <w:tc>
          <w:tcPr>
            <w:tcW w:w="2405" w:type="dxa"/>
            <w:shd w:val="clear" w:color="auto" w:fill="D0CECE" w:themeFill="background2" w:themeFillShade="E6"/>
          </w:tcPr>
          <w:p w14:paraId="3D287237" w14:textId="77777777" w:rsidR="00A600C2" w:rsidRPr="0091455A" w:rsidRDefault="00A600C2" w:rsidP="002E2DB6">
            <w:pPr>
              <w:spacing w:line="360" w:lineRule="auto"/>
              <w:jc w:val="both"/>
            </w:pPr>
            <w:r w:rsidRPr="0091455A">
              <w:rPr>
                <w:lang w:val="en"/>
              </w:rPr>
              <w:lastRenderedPageBreak/>
              <w:t>Use case</w:t>
            </w:r>
          </w:p>
        </w:tc>
        <w:tc>
          <w:tcPr>
            <w:tcW w:w="6612" w:type="dxa"/>
            <w:shd w:val="clear" w:color="auto" w:fill="D0CECE" w:themeFill="background2" w:themeFillShade="E6"/>
          </w:tcPr>
          <w:p w14:paraId="53B28D35" w14:textId="77777777" w:rsidR="00A600C2" w:rsidRPr="0091455A" w:rsidRDefault="00A600C2" w:rsidP="002E2DB6">
            <w:pPr>
              <w:spacing w:line="360" w:lineRule="auto"/>
              <w:jc w:val="both"/>
            </w:pPr>
            <w:r w:rsidRPr="0091455A">
              <w:rPr>
                <w:lang w:val="en"/>
              </w:rPr>
              <w:t>Content</w:t>
            </w:r>
          </w:p>
        </w:tc>
      </w:tr>
      <w:tr w:rsidR="00A600C2" w:rsidRPr="0091455A" w14:paraId="0A0BA93C" w14:textId="77777777" w:rsidTr="002E2DB6">
        <w:tc>
          <w:tcPr>
            <w:tcW w:w="2405" w:type="dxa"/>
          </w:tcPr>
          <w:p w14:paraId="46516423" w14:textId="77777777" w:rsidR="00A600C2" w:rsidRPr="0091455A" w:rsidRDefault="00A600C2" w:rsidP="002E2DB6">
            <w:pPr>
              <w:spacing w:line="360" w:lineRule="auto"/>
              <w:jc w:val="both"/>
            </w:pPr>
            <w:r w:rsidRPr="0091455A">
              <w:rPr>
                <w:lang w:val="en"/>
              </w:rPr>
              <w:t>Use-Case Name</w:t>
            </w:r>
          </w:p>
        </w:tc>
        <w:tc>
          <w:tcPr>
            <w:tcW w:w="6612" w:type="dxa"/>
          </w:tcPr>
          <w:p w14:paraId="3B7B7386" w14:textId="77777777" w:rsidR="00A600C2" w:rsidRPr="0091455A" w:rsidRDefault="00A600C2" w:rsidP="002E2DB6">
            <w:pPr>
              <w:spacing w:line="360" w:lineRule="auto"/>
            </w:pPr>
            <w:r>
              <w:rPr>
                <w:lang w:val="en"/>
              </w:rPr>
              <w:t>Save favorite products</w:t>
            </w:r>
          </w:p>
        </w:tc>
      </w:tr>
      <w:tr w:rsidR="00A600C2" w:rsidRPr="00177B20" w14:paraId="69F34E04" w14:textId="77777777" w:rsidTr="002E2DB6">
        <w:tc>
          <w:tcPr>
            <w:tcW w:w="2405" w:type="dxa"/>
          </w:tcPr>
          <w:p w14:paraId="7C681632" w14:textId="77777777" w:rsidR="00A600C2" w:rsidRPr="0091455A" w:rsidRDefault="00A600C2" w:rsidP="002E2DB6">
            <w:pPr>
              <w:spacing w:line="360" w:lineRule="auto"/>
              <w:rPr>
                <w:lang w:val="vi-VN"/>
              </w:rPr>
            </w:pPr>
            <w:r w:rsidRPr="0091455A">
              <w:rPr>
                <w:lang w:val="en"/>
              </w:rPr>
              <w:t>Describe</w:t>
            </w:r>
          </w:p>
        </w:tc>
        <w:tc>
          <w:tcPr>
            <w:tcW w:w="6612" w:type="dxa"/>
          </w:tcPr>
          <w:p w14:paraId="40286D3B" w14:textId="77777777" w:rsidR="00A600C2" w:rsidRPr="00177B20" w:rsidRDefault="00A600C2" w:rsidP="002E2DB6">
            <w:pPr>
              <w:spacing w:line="360" w:lineRule="auto"/>
              <w:rPr>
                <w:lang w:val="vi-VN"/>
              </w:rPr>
            </w:pPr>
            <w:r w:rsidRPr="00177B20">
              <w:rPr>
                <w:lang w:val="en"/>
              </w:rPr>
              <w:t>Save your favorite products.</w:t>
            </w:r>
          </w:p>
        </w:tc>
      </w:tr>
      <w:tr w:rsidR="00A600C2" w:rsidRPr="00177B20" w14:paraId="1E8E091C" w14:textId="77777777" w:rsidTr="002E2DB6">
        <w:tc>
          <w:tcPr>
            <w:tcW w:w="2405" w:type="dxa"/>
          </w:tcPr>
          <w:p w14:paraId="3604EAA3" w14:textId="77777777" w:rsidR="00A600C2" w:rsidRPr="0091455A" w:rsidRDefault="00A600C2" w:rsidP="002E2DB6">
            <w:pPr>
              <w:spacing w:line="360" w:lineRule="auto"/>
              <w:rPr>
                <w:lang w:val="vi-VN"/>
              </w:rPr>
            </w:pPr>
            <w:r w:rsidRPr="0091455A">
              <w:rPr>
                <w:lang w:val="en"/>
              </w:rPr>
              <w:t>Actor</w:t>
            </w:r>
          </w:p>
        </w:tc>
        <w:tc>
          <w:tcPr>
            <w:tcW w:w="6612" w:type="dxa"/>
          </w:tcPr>
          <w:p w14:paraId="75AA3A5D" w14:textId="77777777" w:rsidR="00A600C2" w:rsidRPr="00177B20" w:rsidRDefault="00A600C2" w:rsidP="002E2DB6">
            <w:pPr>
              <w:spacing w:line="360" w:lineRule="auto"/>
              <w:rPr>
                <w:lang w:val="vi-VN"/>
              </w:rPr>
            </w:pPr>
            <w:r w:rsidRPr="00177B20">
              <w:rPr>
                <w:lang w:val="en"/>
              </w:rPr>
              <w:t>Customer users and administration</w:t>
            </w:r>
          </w:p>
        </w:tc>
      </w:tr>
      <w:tr w:rsidR="00A600C2" w:rsidRPr="00177B20" w14:paraId="75E68495" w14:textId="77777777" w:rsidTr="002E2DB6">
        <w:tc>
          <w:tcPr>
            <w:tcW w:w="2405" w:type="dxa"/>
          </w:tcPr>
          <w:p w14:paraId="4A002C72" w14:textId="77777777" w:rsidR="00A600C2" w:rsidRPr="0091455A" w:rsidRDefault="00A600C2" w:rsidP="002E2DB6">
            <w:pPr>
              <w:spacing w:line="360" w:lineRule="auto"/>
              <w:rPr>
                <w:lang w:val="vi-VN"/>
              </w:rPr>
            </w:pPr>
            <w:r w:rsidRPr="0091455A">
              <w:rPr>
                <w:lang w:val="en"/>
              </w:rPr>
              <w:t>Related Use-Cases</w:t>
            </w:r>
          </w:p>
        </w:tc>
        <w:tc>
          <w:tcPr>
            <w:tcW w:w="6612" w:type="dxa"/>
          </w:tcPr>
          <w:p w14:paraId="03B5F0E0" w14:textId="77777777" w:rsidR="00A600C2" w:rsidRPr="00177B20" w:rsidRDefault="00A600C2" w:rsidP="002E2DB6">
            <w:pPr>
              <w:spacing w:line="360" w:lineRule="auto"/>
              <w:rPr>
                <w:lang w:val="vi-VN"/>
              </w:rPr>
            </w:pPr>
            <w:r w:rsidRPr="00177B20">
              <w:rPr>
                <w:lang w:val="en"/>
              </w:rPr>
              <w:t>Save favorite products</w:t>
            </w:r>
          </w:p>
        </w:tc>
      </w:tr>
      <w:tr w:rsidR="00A600C2" w:rsidRPr="00177B20" w14:paraId="6B3F9E70" w14:textId="77777777" w:rsidTr="002E2DB6">
        <w:tc>
          <w:tcPr>
            <w:tcW w:w="2405" w:type="dxa"/>
          </w:tcPr>
          <w:p w14:paraId="277945B6" w14:textId="77777777" w:rsidR="00A600C2" w:rsidRPr="0091455A" w:rsidRDefault="00A600C2" w:rsidP="002E2DB6">
            <w:pPr>
              <w:spacing w:line="360" w:lineRule="auto"/>
              <w:rPr>
                <w:lang w:val="vi-VN"/>
              </w:rPr>
            </w:pPr>
            <w:r w:rsidRPr="0091455A">
              <w:rPr>
                <w:lang w:val="en"/>
              </w:rPr>
              <w:t xml:space="preserve">Activation conditions </w:t>
            </w:r>
          </w:p>
        </w:tc>
        <w:tc>
          <w:tcPr>
            <w:tcW w:w="6612" w:type="dxa"/>
          </w:tcPr>
          <w:p w14:paraId="72741B13" w14:textId="77777777" w:rsidR="00A600C2" w:rsidRPr="00177B20" w:rsidRDefault="00A600C2" w:rsidP="002E2DB6">
            <w:pPr>
              <w:spacing w:line="360" w:lineRule="auto"/>
              <w:rPr>
                <w:lang w:val="vi-VN"/>
              </w:rPr>
            </w:pPr>
            <w:r w:rsidRPr="00177B20">
              <w:rPr>
                <w:lang w:val="en"/>
              </w:rPr>
              <w:t>Visit the website's store.</w:t>
            </w:r>
          </w:p>
        </w:tc>
      </w:tr>
      <w:tr w:rsidR="00A600C2" w:rsidRPr="00177B20" w14:paraId="2F1CE5A0" w14:textId="77777777" w:rsidTr="002E2DB6">
        <w:tc>
          <w:tcPr>
            <w:tcW w:w="2405" w:type="dxa"/>
          </w:tcPr>
          <w:p w14:paraId="02AE1651" w14:textId="77777777" w:rsidR="00A600C2" w:rsidRPr="0091455A" w:rsidRDefault="00A600C2" w:rsidP="002E2DB6">
            <w:pPr>
              <w:spacing w:line="360" w:lineRule="auto"/>
              <w:rPr>
                <w:lang w:val="vi-VN"/>
              </w:rPr>
            </w:pPr>
            <w:r w:rsidRPr="0091455A">
              <w:rPr>
                <w:lang w:val="en"/>
              </w:rPr>
              <w:t>Pre-conditions</w:t>
            </w:r>
          </w:p>
        </w:tc>
        <w:tc>
          <w:tcPr>
            <w:tcW w:w="6612" w:type="dxa"/>
          </w:tcPr>
          <w:p w14:paraId="6B9ADCFE" w14:textId="77777777" w:rsidR="00A600C2" w:rsidRPr="00177B20" w:rsidRDefault="00A600C2" w:rsidP="002E2DB6">
            <w:pPr>
              <w:spacing w:line="360" w:lineRule="auto"/>
              <w:rPr>
                <w:lang w:val="vi-VN"/>
              </w:rPr>
            </w:pPr>
            <w:r w:rsidRPr="00177B20">
              <w:rPr>
                <w:lang w:val="en"/>
              </w:rPr>
              <w:t>Successful login to user system</w:t>
            </w:r>
          </w:p>
        </w:tc>
      </w:tr>
      <w:tr w:rsidR="00A600C2" w:rsidRPr="00177B20" w14:paraId="76575276" w14:textId="77777777" w:rsidTr="002E2DB6">
        <w:tc>
          <w:tcPr>
            <w:tcW w:w="2405" w:type="dxa"/>
          </w:tcPr>
          <w:p w14:paraId="02A20485" w14:textId="77777777" w:rsidR="00A600C2" w:rsidRPr="0091455A" w:rsidRDefault="00A600C2" w:rsidP="002E2DB6">
            <w:pPr>
              <w:spacing w:line="360" w:lineRule="auto"/>
              <w:rPr>
                <w:lang w:val="vi-VN"/>
              </w:rPr>
            </w:pPr>
            <w:r w:rsidRPr="0091455A">
              <w:rPr>
                <w:lang w:val="en"/>
              </w:rPr>
              <w:t>Post-conditional</w:t>
            </w:r>
          </w:p>
        </w:tc>
        <w:tc>
          <w:tcPr>
            <w:tcW w:w="6612" w:type="dxa"/>
          </w:tcPr>
          <w:p w14:paraId="1C940A2E" w14:textId="77777777" w:rsidR="00A600C2" w:rsidRPr="00177B20" w:rsidRDefault="00A600C2" w:rsidP="002E2DB6">
            <w:pPr>
              <w:spacing w:line="360" w:lineRule="auto"/>
              <w:rPr>
                <w:lang w:val="vi-VN"/>
              </w:rPr>
            </w:pPr>
            <w:r w:rsidRPr="00177B20">
              <w:rPr>
                <w:lang w:val="en"/>
              </w:rPr>
              <w:t>The product will be saved to the favorites section of the user's personal information.</w:t>
            </w:r>
          </w:p>
        </w:tc>
      </w:tr>
      <w:tr w:rsidR="00A600C2" w:rsidRPr="00177B20" w14:paraId="6BF03C89" w14:textId="77777777" w:rsidTr="002E2DB6">
        <w:tc>
          <w:tcPr>
            <w:tcW w:w="2405" w:type="dxa"/>
          </w:tcPr>
          <w:p w14:paraId="0F038237" w14:textId="77777777" w:rsidR="00A600C2" w:rsidRPr="0091455A" w:rsidRDefault="00A600C2" w:rsidP="002E2DB6">
            <w:pPr>
              <w:spacing w:line="360" w:lineRule="auto"/>
              <w:rPr>
                <w:rFonts w:eastAsia="Calibri"/>
                <w:lang w:val="vi-VN"/>
              </w:rPr>
            </w:pPr>
            <w:r w:rsidRPr="0091455A">
              <w:rPr>
                <w:lang w:val="en"/>
              </w:rPr>
              <w:t xml:space="preserve">Main event stream </w:t>
            </w:r>
          </w:p>
        </w:tc>
        <w:tc>
          <w:tcPr>
            <w:tcW w:w="6612" w:type="dxa"/>
          </w:tcPr>
          <w:p w14:paraId="14A72983" w14:textId="77777777" w:rsidR="00A600C2" w:rsidRPr="00177B20" w:rsidRDefault="00A600C2" w:rsidP="00A600C2">
            <w:pPr>
              <w:pStyle w:val="ListParagraph"/>
              <w:numPr>
                <w:ilvl w:val="0"/>
                <w:numId w:val="24"/>
              </w:numPr>
              <w:spacing w:line="360" w:lineRule="auto"/>
              <w:rPr>
                <w:lang w:val="vi-VN"/>
              </w:rPr>
            </w:pPr>
            <w:r w:rsidRPr="00177B20">
              <w:rPr>
                <w:lang w:val="en"/>
              </w:rPr>
              <w:t>Tap the product favorites button.</w:t>
            </w:r>
          </w:p>
        </w:tc>
      </w:tr>
      <w:tr w:rsidR="00A600C2" w:rsidRPr="00177B20" w14:paraId="12759A85" w14:textId="77777777" w:rsidTr="002E2DB6">
        <w:tc>
          <w:tcPr>
            <w:tcW w:w="2405" w:type="dxa"/>
          </w:tcPr>
          <w:p w14:paraId="7A4F4B94" w14:textId="77777777" w:rsidR="00A600C2" w:rsidRPr="0091455A" w:rsidRDefault="00A600C2" w:rsidP="002E2DB6">
            <w:pPr>
              <w:spacing w:line="360" w:lineRule="auto"/>
              <w:rPr>
                <w:rFonts w:eastAsia="Calibri"/>
                <w:lang w:val="vi-VN"/>
              </w:rPr>
            </w:pPr>
            <w:r w:rsidRPr="0091455A">
              <w:rPr>
                <w:lang w:val="en"/>
              </w:rPr>
              <w:t>Secondary event streams</w:t>
            </w:r>
          </w:p>
        </w:tc>
        <w:tc>
          <w:tcPr>
            <w:tcW w:w="6612" w:type="dxa"/>
          </w:tcPr>
          <w:p w14:paraId="4F1357B0" w14:textId="77777777" w:rsidR="00A600C2" w:rsidRPr="00177B20" w:rsidRDefault="00A600C2" w:rsidP="00A600C2">
            <w:pPr>
              <w:pStyle w:val="ListParagraph"/>
              <w:numPr>
                <w:ilvl w:val="1"/>
                <w:numId w:val="23"/>
              </w:numPr>
              <w:spacing w:line="360" w:lineRule="auto"/>
              <w:rPr>
                <w:lang w:val="vi-VN"/>
              </w:rPr>
            </w:pPr>
            <w:r w:rsidRPr="00177B20">
              <w:rPr>
                <w:lang w:val="en"/>
              </w:rPr>
              <w:t>The product has not been loved.</w:t>
            </w:r>
          </w:p>
          <w:p w14:paraId="3417DC92" w14:textId="77777777" w:rsidR="00A600C2" w:rsidRPr="00177B20" w:rsidRDefault="00A600C2" w:rsidP="00A600C2">
            <w:pPr>
              <w:pStyle w:val="ListParagraph"/>
              <w:keepNext/>
              <w:numPr>
                <w:ilvl w:val="1"/>
                <w:numId w:val="23"/>
              </w:numPr>
              <w:spacing w:line="360" w:lineRule="auto"/>
              <w:rPr>
                <w:lang w:val="vi-VN"/>
              </w:rPr>
            </w:pPr>
            <w:r w:rsidRPr="00177B20">
              <w:rPr>
                <w:lang w:val="en"/>
              </w:rPr>
              <w:t>The product is already a favorite.</w:t>
            </w:r>
          </w:p>
        </w:tc>
      </w:tr>
    </w:tbl>
    <w:p w14:paraId="557F6B80" w14:textId="09036471" w:rsidR="00A600C2" w:rsidRDefault="00A600C2" w:rsidP="00A600C2">
      <w:pPr>
        <w:pStyle w:val="Caption"/>
        <w:jc w:val="center"/>
        <w:rPr>
          <w:rFonts w:ascii="Arial" w:hAnsi="Arial" w:cs="Arial"/>
          <w:sz w:val="28"/>
          <w:szCs w:val="28"/>
        </w:rPr>
      </w:pPr>
      <w:r>
        <w:t xml:space="preserve">Hình  </w:t>
      </w:r>
      <w:r>
        <w:fldChar w:fldCharType="begin"/>
      </w:r>
      <w:r>
        <w:instrText xml:space="preserve"> SEQ Hình_ \* ARABIC </w:instrText>
      </w:r>
      <w:r>
        <w:fldChar w:fldCharType="separate"/>
      </w:r>
      <w:r w:rsidR="00184843">
        <w:rPr>
          <w:noProof/>
        </w:rPr>
        <w:t>9</w:t>
      </w:r>
      <w:r>
        <w:fldChar w:fldCharType="end"/>
      </w:r>
      <w:r>
        <w:t>.Usecase Favourite Product</w:t>
      </w:r>
    </w:p>
    <w:p w14:paraId="59270861" w14:textId="77777777" w:rsidR="007F65AF" w:rsidRDefault="00A600C2">
      <w:pPr>
        <w:rPr>
          <w:rFonts w:ascii="Arial" w:hAnsi="Arial" w:cs="Arial"/>
          <w:color w:val="44546A" w:themeColor="text2"/>
          <w:sz w:val="28"/>
          <w:szCs w:val="28"/>
        </w:rPr>
      </w:pPr>
      <w:r>
        <w:rPr>
          <w:rFonts w:ascii="Arial" w:hAnsi="Arial" w:cs="Arial"/>
          <w:color w:val="44546A" w:themeColor="text2"/>
          <w:sz w:val="28"/>
          <w:szCs w:val="28"/>
        </w:rPr>
        <w:br w:type="page"/>
      </w:r>
    </w:p>
    <w:tbl>
      <w:tblPr>
        <w:tblStyle w:val="TableGrid"/>
        <w:tblW w:w="9287" w:type="dxa"/>
        <w:tblLook w:val="04A0" w:firstRow="1" w:lastRow="0" w:firstColumn="1" w:lastColumn="0" w:noHBand="0" w:noVBand="1"/>
      </w:tblPr>
      <w:tblGrid>
        <w:gridCol w:w="2476"/>
        <w:gridCol w:w="6811"/>
      </w:tblGrid>
      <w:tr w:rsidR="007F65AF" w:rsidRPr="0091455A" w14:paraId="1548F6B0" w14:textId="77777777" w:rsidTr="007F65AF">
        <w:trPr>
          <w:trHeight w:val="411"/>
        </w:trPr>
        <w:tc>
          <w:tcPr>
            <w:tcW w:w="2476" w:type="dxa"/>
            <w:shd w:val="clear" w:color="auto" w:fill="D0CECE" w:themeFill="background2" w:themeFillShade="E6"/>
          </w:tcPr>
          <w:p w14:paraId="4979671A" w14:textId="77777777" w:rsidR="007F65AF" w:rsidRPr="0091455A" w:rsidRDefault="007F65AF" w:rsidP="002E2DB6">
            <w:pPr>
              <w:spacing w:line="360" w:lineRule="auto"/>
              <w:jc w:val="both"/>
            </w:pPr>
            <w:r w:rsidRPr="0091455A">
              <w:rPr>
                <w:lang w:val="en"/>
              </w:rPr>
              <w:lastRenderedPageBreak/>
              <w:t>Use case</w:t>
            </w:r>
          </w:p>
        </w:tc>
        <w:tc>
          <w:tcPr>
            <w:tcW w:w="6811" w:type="dxa"/>
            <w:shd w:val="clear" w:color="auto" w:fill="D0CECE" w:themeFill="background2" w:themeFillShade="E6"/>
          </w:tcPr>
          <w:p w14:paraId="51751F92" w14:textId="77777777" w:rsidR="007F65AF" w:rsidRPr="0091455A" w:rsidRDefault="007F65AF" w:rsidP="002E2DB6">
            <w:pPr>
              <w:spacing w:line="360" w:lineRule="auto"/>
              <w:jc w:val="both"/>
            </w:pPr>
            <w:r w:rsidRPr="0091455A">
              <w:rPr>
                <w:lang w:val="en"/>
              </w:rPr>
              <w:t>Content</w:t>
            </w:r>
          </w:p>
        </w:tc>
      </w:tr>
      <w:tr w:rsidR="007F65AF" w:rsidRPr="0091455A" w14:paraId="56C6E587" w14:textId="77777777" w:rsidTr="007F65AF">
        <w:trPr>
          <w:trHeight w:val="411"/>
        </w:trPr>
        <w:tc>
          <w:tcPr>
            <w:tcW w:w="2476" w:type="dxa"/>
          </w:tcPr>
          <w:p w14:paraId="2B2C7ED4" w14:textId="77777777" w:rsidR="007F65AF" w:rsidRPr="0091455A" w:rsidRDefault="007F65AF" w:rsidP="002E2DB6">
            <w:pPr>
              <w:spacing w:line="360" w:lineRule="auto"/>
              <w:jc w:val="both"/>
            </w:pPr>
            <w:r w:rsidRPr="0091455A">
              <w:rPr>
                <w:lang w:val="en"/>
              </w:rPr>
              <w:t>Use-Case Name</w:t>
            </w:r>
          </w:p>
        </w:tc>
        <w:tc>
          <w:tcPr>
            <w:tcW w:w="6811" w:type="dxa"/>
          </w:tcPr>
          <w:p w14:paraId="650A4A07" w14:textId="77777777" w:rsidR="007F65AF" w:rsidRPr="0091455A" w:rsidRDefault="007F65AF" w:rsidP="002E2DB6">
            <w:pPr>
              <w:spacing w:line="360" w:lineRule="auto"/>
            </w:pPr>
            <w:r>
              <w:rPr>
                <w:lang w:val="en"/>
              </w:rPr>
              <w:t>Abate</w:t>
            </w:r>
          </w:p>
        </w:tc>
      </w:tr>
      <w:tr w:rsidR="007F65AF" w:rsidRPr="00177B20" w14:paraId="18579465" w14:textId="77777777" w:rsidTr="007F65AF">
        <w:trPr>
          <w:trHeight w:val="411"/>
        </w:trPr>
        <w:tc>
          <w:tcPr>
            <w:tcW w:w="2476" w:type="dxa"/>
          </w:tcPr>
          <w:p w14:paraId="276056F8" w14:textId="77777777" w:rsidR="007F65AF" w:rsidRPr="0091455A" w:rsidRDefault="007F65AF" w:rsidP="002E2DB6">
            <w:pPr>
              <w:spacing w:line="360" w:lineRule="auto"/>
              <w:rPr>
                <w:lang w:val="vi-VN"/>
              </w:rPr>
            </w:pPr>
            <w:r w:rsidRPr="0091455A">
              <w:rPr>
                <w:lang w:val="en"/>
              </w:rPr>
              <w:t>Describe</w:t>
            </w:r>
          </w:p>
        </w:tc>
        <w:tc>
          <w:tcPr>
            <w:tcW w:w="6811" w:type="dxa"/>
          </w:tcPr>
          <w:p w14:paraId="35F5234A" w14:textId="77777777" w:rsidR="007F65AF" w:rsidRPr="00177B20" w:rsidRDefault="007F65AF" w:rsidP="002E2DB6">
            <w:pPr>
              <w:spacing w:line="360" w:lineRule="auto"/>
              <w:rPr>
                <w:lang w:val="vi-VN"/>
              </w:rPr>
            </w:pPr>
            <w:r w:rsidRPr="00177B20">
              <w:rPr>
                <w:lang w:val="en"/>
              </w:rPr>
              <w:t>Reconfirm order and payment information.</w:t>
            </w:r>
          </w:p>
        </w:tc>
      </w:tr>
      <w:tr w:rsidR="007F65AF" w:rsidRPr="00177B20" w14:paraId="617E35F9" w14:textId="77777777" w:rsidTr="007F65AF">
        <w:trPr>
          <w:trHeight w:val="400"/>
        </w:trPr>
        <w:tc>
          <w:tcPr>
            <w:tcW w:w="2476" w:type="dxa"/>
          </w:tcPr>
          <w:p w14:paraId="72E4973E" w14:textId="77777777" w:rsidR="007F65AF" w:rsidRPr="0091455A" w:rsidRDefault="007F65AF" w:rsidP="002E2DB6">
            <w:pPr>
              <w:spacing w:line="360" w:lineRule="auto"/>
              <w:rPr>
                <w:lang w:val="vi-VN"/>
              </w:rPr>
            </w:pPr>
            <w:r w:rsidRPr="0091455A">
              <w:rPr>
                <w:lang w:val="en"/>
              </w:rPr>
              <w:t>Actor</w:t>
            </w:r>
          </w:p>
        </w:tc>
        <w:tc>
          <w:tcPr>
            <w:tcW w:w="6811" w:type="dxa"/>
          </w:tcPr>
          <w:p w14:paraId="468B1A56" w14:textId="77777777" w:rsidR="007F65AF" w:rsidRPr="00177B20" w:rsidRDefault="007F65AF" w:rsidP="002E2DB6">
            <w:pPr>
              <w:spacing w:line="360" w:lineRule="auto"/>
              <w:rPr>
                <w:lang w:val="vi-VN"/>
              </w:rPr>
            </w:pPr>
            <w:r w:rsidRPr="00177B20">
              <w:rPr>
                <w:lang w:val="en"/>
              </w:rPr>
              <w:t>Customer users and administrators.</w:t>
            </w:r>
          </w:p>
        </w:tc>
      </w:tr>
      <w:tr w:rsidR="007F65AF" w:rsidRPr="0091455A" w14:paraId="4C2861AA" w14:textId="77777777" w:rsidTr="007F65AF">
        <w:trPr>
          <w:trHeight w:val="411"/>
        </w:trPr>
        <w:tc>
          <w:tcPr>
            <w:tcW w:w="2476" w:type="dxa"/>
          </w:tcPr>
          <w:p w14:paraId="41E97E67" w14:textId="77777777" w:rsidR="007F65AF" w:rsidRPr="0091455A" w:rsidRDefault="007F65AF" w:rsidP="002E2DB6">
            <w:pPr>
              <w:spacing w:line="360" w:lineRule="auto"/>
              <w:rPr>
                <w:lang w:val="vi-VN"/>
              </w:rPr>
            </w:pPr>
            <w:r w:rsidRPr="0091455A">
              <w:rPr>
                <w:lang w:val="en"/>
              </w:rPr>
              <w:t>Related Use-Cases</w:t>
            </w:r>
          </w:p>
        </w:tc>
        <w:tc>
          <w:tcPr>
            <w:tcW w:w="6811" w:type="dxa"/>
          </w:tcPr>
          <w:p w14:paraId="35A3134E" w14:textId="77777777" w:rsidR="007F65AF" w:rsidRPr="0091455A" w:rsidRDefault="007F65AF" w:rsidP="002E2DB6">
            <w:pPr>
              <w:spacing w:line="360" w:lineRule="auto"/>
            </w:pPr>
            <w:r>
              <w:rPr>
                <w:lang w:val="en"/>
              </w:rPr>
              <w:t>Abandon the product basket.</w:t>
            </w:r>
          </w:p>
        </w:tc>
      </w:tr>
      <w:tr w:rsidR="007F65AF" w:rsidRPr="00177B20" w14:paraId="24C4BF82" w14:textId="77777777" w:rsidTr="007F65AF">
        <w:trPr>
          <w:trHeight w:val="411"/>
        </w:trPr>
        <w:tc>
          <w:tcPr>
            <w:tcW w:w="2476" w:type="dxa"/>
          </w:tcPr>
          <w:p w14:paraId="443797CA" w14:textId="77777777" w:rsidR="007F65AF" w:rsidRPr="0091455A" w:rsidRDefault="007F65AF" w:rsidP="002E2DB6">
            <w:pPr>
              <w:spacing w:line="360" w:lineRule="auto"/>
              <w:rPr>
                <w:lang w:val="vi-VN"/>
              </w:rPr>
            </w:pPr>
            <w:r w:rsidRPr="0091455A">
              <w:rPr>
                <w:lang w:val="en"/>
              </w:rPr>
              <w:t xml:space="preserve">Activation conditions </w:t>
            </w:r>
          </w:p>
        </w:tc>
        <w:tc>
          <w:tcPr>
            <w:tcW w:w="6811" w:type="dxa"/>
          </w:tcPr>
          <w:p w14:paraId="23C702D7" w14:textId="77777777" w:rsidR="007F65AF" w:rsidRPr="00177B20" w:rsidRDefault="007F65AF" w:rsidP="002E2DB6">
            <w:pPr>
              <w:spacing w:line="360" w:lineRule="auto"/>
              <w:rPr>
                <w:lang w:val="vi-VN"/>
              </w:rPr>
            </w:pPr>
            <w:r w:rsidRPr="00177B20">
              <w:rPr>
                <w:lang w:val="en"/>
              </w:rPr>
              <w:t>Visit the website's store.</w:t>
            </w:r>
          </w:p>
        </w:tc>
      </w:tr>
      <w:tr w:rsidR="007F65AF" w:rsidRPr="00177B20" w14:paraId="1A5445AC" w14:textId="77777777" w:rsidTr="007F65AF">
        <w:trPr>
          <w:trHeight w:val="411"/>
        </w:trPr>
        <w:tc>
          <w:tcPr>
            <w:tcW w:w="2476" w:type="dxa"/>
          </w:tcPr>
          <w:p w14:paraId="2AF3AA0E" w14:textId="77777777" w:rsidR="007F65AF" w:rsidRPr="0091455A" w:rsidRDefault="007F65AF" w:rsidP="002E2DB6">
            <w:pPr>
              <w:spacing w:line="360" w:lineRule="auto"/>
              <w:rPr>
                <w:lang w:val="vi-VN"/>
              </w:rPr>
            </w:pPr>
            <w:r w:rsidRPr="0091455A">
              <w:rPr>
                <w:lang w:val="en"/>
              </w:rPr>
              <w:t>Pre-conditions</w:t>
            </w:r>
          </w:p>
        </w:tc>
        <w:tc>
          <w:tcPr>
            <w:tcW w:w="6811" w:type="dxa"/>
          </w:tcPr>
          <w:p w14:paraId="60CFAE08" w14:textId="77777777" w:rsidR="007F65AF" w:rsidRPr="00177B20" w:rsidRDefault="007F65AF" w:rsidP="002E2DB6">
            <w:pPr>
              <w:spacing w:line="360" w:lineRule="auto"/>
              <w:rPr>
                <w:lang w:val="vi-VN"/>
              </w:rPr>
            </w:pPr>
            <w:r w:rsidRPr="00177B20">
              <w:rPr>
                <w:lang w:val="en"/>
              </w:rPr>
              <w:t>Successful logon to the user system.</w:t>
            </w:r>
          </w:p>
        </w:tc>
      </w:tr>
      <w:tr w:rsidR="007F65AF" w:rsidRPr="00177B20" w14:paraId="2604F93E" w14:textId="77777777" w:rsidTr="007F65AF">
        <w:trPr>
          <w:trHeight w:val="411"/>
        </w:trPr>
        <w:tc>
          <w:tcPr>
            <w:tcW w:w="2476" w:type="dxa"/>
          </w:tcPr>
          <w:p w14:paraId="2E018604" w14:textId="77777777" w:rsidR="007F65AF" w:rsidRPr="0091455A" w:rsidRDefault="007F65AF" w:rsidP="002E2DB6">
            <w:pPr>
              <w:spacing w:line="360" w:lineRule="auto"/>
              <w:rPr>
                <w:lang w:val="vi-VN"/>
              </w:rPr>
            </w:pPr>
            <w:r w:rsidRPr="0091455A">
              <w:rPr>
                <w:lang w:val="en"/>
              </w:rPr>
              <w:t>Post-conditional</w:t>
            </w:r>
          </w:p>
        </w:tc>
        <w:tc>
          <w:tcPr>
            <w:tcW w:w="6811" w:type="dxa"/>
          </w:tcPr>
          <w:p w14:paraId="0B7F1994" w14:textId="77777777" w:rsidR="007F65AF" w:rsidRPr="00177B20" w:rsidRDefault="007F65AF" w:rsidP="002E2DB6">
            <w:pPr>
              <w:spacing w:line="360" w:lineRule="auto"/>
              <w:rPr>
                <w:lang w:val="vi-VN"/>
              </w:rPr>
            </w:pPr>
            <w:r w:rsidRPr="00177B20">
              <w:rPr>
                <w:lang w:val="en"/>
              </w:rPr>
              <w:t>Abandoned basket of necessary products.</w:t>
            </w:r>
          </w:p>
        </w:tc>
      </w:tr>
      <w:tr w:rsidR="007F65AF" w:rsidRPr="00177B20" w14:paraId="1227B2AF" w14:textId="77777777" w:rsidTr="007F65AF">
        <w:trPr>
          <w:trHeight w:val="5339"/>
        </w:trPr>
        <w:tc>
          <w:tcPr>
            <w:tcW w:w="2476" w:type="dxa"/>
          </w:tcPr>
          <w:p w14:paraId="27DA7506" w14:textId="77777777" w:rsidR="007F65AF" w:rsidRPr="0091455A" w:rsidRDefault="007F65AF" w:rsidP="002E2DB6">
            <w:pPr>
              <w:spacing w:line="360" w:lineRule="auto"/>
              <w:rPr>
                <w:rFonts w:eastAsia="Calibri"/>
                <w:lang w:val="vi-VN"/>
              </w:rPr>
            </w:pPr>
            <w:r w:rsidRPr="0091455A">
              <w:rPr>
                <w:lang w:val="en"/>
              </w:rPr>
              <w:t xml:space="preserve">Main event stream </w:t>
            </w:r>
          </w:p>
        </w:tc>
        <w:tc>
          <w:tcPr>
            <w:tcW w:w="6811" w:type="dxa"/>
          </w:tcPr>
          <w:p w14:paraId="02C8352F" w14:textId="77777777" w:rsidR="007F65AF" w:rsidRPr="00177B20" w:rsidRDefault="007F65AF" w:rsidP="007F65AF">
            <w:pPr>
              <w:pStyle w:val="ListParagraph"/>
              <w:numPr>
                <w:ilvl w:val="0"/>
                <w:numId w:val="25"/>
              </w:numPr>
              <w:spacing w:line="360" w:lineRule="auto"/>
              <w:rPr>
                <w:lang w:val="vi-VN"/>
              </w:rPr>
            </w:pPr>
            <w:r w:rsidRPr="00177B20">
              <w:rPr>
                <w:lang w:val="en"/>
              </w:rPr>
              <w:t>The cart has no products put in.</w:t>
            </w:r>
          </w:p>
          <w:p w14:paraId="55AD02EC" w14:textId="77777777" w:rsidR="007F65AF" w:rsidRPr="00177B20" w:rsidRDefault="007F65AF" w:rsidP="007F65AF">
            <w:pPr>
              <w:pStyle w:val="ListParagraph"/>
              <w:numPr>
                <w:ilvl w:val="0"/>
                <w:numId w:val="25"/>
              </w:numPr>
              <w:spacing w:line="360" w:lineRule="auto"/>
              <w:rPr>
                <w:lang w:val="vi-VN"/>
              </w:rPr>
            </w:pPr>
            <w:r w:rsidRPr="00177B20">
              <w:rPr>
                <w:lang w:val="en"/>
              </w:rPr>
              <w:t>Users enter their full name in the customer information box.</w:t>
            </w:r>
          </w:p>
          <w:p w14:paraId="6955F013" w14:textId="77777777" w:rsidR="007F65AF" w:rsidRPr="00177B20" w:rsidRDefault="007F65AF" w:rsidP="007F65AF">
            <w:pPr>
              <w:pStyle w:val="ListParagraph"/>
              <w:numPr>
                <w:ilvl w:val="0"/>
                <w:numId w:val="25"/>
              </w:numPr>
              <w:spacing w:line="360" w:lineRule="auto"/>
              <w:rPr>
                <w:lang w:val="vi-VN"/>
              </w:rPr>
            </w:pPr>
            <w:r w:rsidRPr="00177B20">
              <w:rPr>
                <w:lang w:val="en"/>
              </w:rPr>
              <w:t>The user enters a student or staff number in the customer information box.</w:t>
            </w:r>
          </w:p>
          <w:p w14:paraId="20E7FFAA" w14:textId="77777777" w:rsidR="007F65AF" w:rsidRPr="00177B20" w:rsidRDefault="007F65AF" w:rsidP="007F65AF">
            <w:pPr>
              <w:pStyle w:val="ListParagraph"/>
              <w:numPr>
                <w:ilvl w:val="0"/>
                <w:numId w:val="25"/>
              </w:numPr>
              <w:spacing w:line="360" w:lineRule="auto"/>
              <w:rPr>
                <w:lang w:val="vi-VN"/>
              </w:rPr>
            </w:pPr>
            <w:r w:rsidRPr="00177B20">
              <w:rPr>
                <w:lang w:val="en"/>
              </w:rPr>
              <w:t>The user enters the recipient's phone number in the customer information box.</w:t>
            </w:r>
          </w:p>
          <w:p w14:paraId="7F47F2C6" w14:textId="77777777" w:rsidR="007F65AF" w:rsidRPr="00177B20" w:rsidRDefault="007F65AF" w:rsidP="007F65AF">
            <w:pPr>
              <w:pStyle w:val="ListParagraph"/>
              <w:numPr>
                <w:ilvl w:val="0"/>
                <w:numId w:val="25"/>
              </w:numPr>
              <w:spacing w:line="360" w:lineRule="auto"/>
              <w:rPr>
                <w:lang w:val="vi-VN"/>
              </w:rPr>
            </w:pPr>
            <w:r w:rsidRPr="00177B20">
              <w:rPr>
                <w:lang w:val="en"/>
              </w:rPr>
              <w:t>The user selects the pickup facility in the customer information pane.</w:t>
            </w:r>
          </w:p>
          <w:p w14:paraId="063983DA" w14:textId="77777777" w:rsidR="007F65AF" w:rsidRPr="00177B20" w:rsidRDefault="007F65AF" w:rsidP="007F65AF">
            <w:pPr>
              <w:pStyle w:val="ListParagraph"/>
              <w:numPr>
                <w:ilvl w:val="0"/>
                <w:numId w:val="25"/>
              </w:numPr>
              <w:spacing w:line="360" w:lineRule="auto"/>
              <w:rPr>
                <w:lang w:val="vi-VN"/>
              </w:rPr>
            </w:pPr>
            <w:r w:rsidRPr="00177B20">
              <w:rPr>
                <w:lang w:val="en"/>
              </w:rPr>
              <w:t>The user selects the date and time of delivery in the customer information box.</w:t>
            </w:r>
          </w:p>
          <w:p w14:paraId="678407A7" w14:textId="77777777" w:rsidR="007F65AF" w:rsidRPr="00177B20" w:rsidRDefault="007F65AF" w:rsidP="007F65AF">
            <w:pPr>
              <w:pStyle w:val="ListParagraph"/>
              <w:numPr>
                <w:ilvl w:val="0"/>
                <w:numId w:val="25"/>
              </w:numPr>
              <w:spacing w:line="360" w:lineRule="auto"/>
              <w:rPr>
                <w:lang w:val="vi-VN"/>
              </w:rPr>
            </w:pPr>
            <w:r w:rsidRPr="00177B20">
              <w:rPr>
                <w:lang w:val="en"/>
              </w:rPr>
              <w:t>The user enters a note if necessary in the customer information box.</w:t>
            </w:r>
          </w:p>
          <w:p w14:paraId="4F267A1E" w14:textId="77777777" w:rsidR="007F65AF" w:rsidRPr="00177B20" w:rsidRDefault="007F65AF" w:rsidP="007F65AF">
            <w:pPr>
              <w:pStyle w:val="ListParagraph"/>
              <w:numPr>
                <w:ilvl w:val="0"/>
                <w:numId w:val="25"/>
              </w:numPr>
              <w:spacing w:line="360" w:lineRule="auto"/>
              <w:rPr>
                <w:lang w:val="vi-VN"/>
              </w:rPr>
            </w:pPr>
            <w:r w:rsidRPr="00177B20">
              <w:rPr>
                <w:lang w:val="en"/>
              </w:rPr>
              <w:t>The user presses the order button.</w:t>
            </w:r>
          </w:p>
        </w:tc>
      </w:tr>
      <w:tr w:rsidR="007F65AF" w:rsidRPr="00177B20" w14:paraId="21B76EC9" w14:textId="77777777" w:rsidTr="007F65AF">
        <w:trPr>
          <w:trHeight w:val="811"/>
        </w:trPr>
        <w:tc>
          <w:tcPr>
            <w:tcW w:w="2476" w:type="dxa"/>
          </w:tcPr>
          <w:p w14:paraId="17FE98A0" w14:textId="77777777" w:rsidR="007F65AF" w:rsidRPr="0091455A" w:rsidRDefault="007F65AF" w:rsidP="002E2DB6">
            <w:pPr>
              <w:spacing w:line="360" w:lineRule="auto"/>
              <w:rPr>
                <w:rFonts w:eastAsia="Calibri"/>
                <w:lang w:val="vi-VN"/>
              </w:rPr>
            </w:pPr>
            <w:r w:rsidRPr="0091455A">
              <w:rPr>
                <w:lang w:val="en"/>
              </w:rPr>
              <w:t>Secondary event streams</w:t>
            </w:r>
          </w:p>
        </w:tc>
        <w:tc>
          <w:tcPr>
            <w:tcW w:w="6811" w:type="dxa"/>
          </w:tcPr>
          <w:p w14:paraId="1D31FCAE" w14:textId="77777777" w:rsidR="007F65AF" w:rsidRPr="00177B20" w:rsidRDefault="007F65AF" w:rsidP="007F65AF">
            <w:pPr>
              <w:pStyle w:val="ListParagraph"/>
              <w:keepNext/>
              <w:numPr>
                <w:ilvl w:val="1"/>
                <w:numId w:val="25"/>
              </w:numPr>
              <w:spacing w:line="360" w:lineRule="auto"/>
              <w:ind w:left="726"/>
              <w:rPr>
                <w:lang w:val="vi-VN"/>
              </w:rPr>
            </w:pPr>
            <w:r w:rsidRPr="00177B20">
              <w:rPr>
                <w:lang w:val="en"/>
              </w:rPr>
              <w:t>The user leaves a blank box.</w:t>
            </w:r>
          </w:p>
        </w:tc>
      </w:tr>
    </w:tbl>
    <w:p w14:paraId="206EB0A1" w14:textId="11FAAC00" w:rsidR="00A600C2" w:rsidRDefault="007F65AF" w:rsidP="007F65AF">
      <w:pPr>
        <w:pStyle w:val="Caption"/>
        <w:jc w:val="center"/>
        <w:rPr>
          <w:rFonts w:ascii="Arial" w:hAnsi="Arial" w:cs="Arial"/>
          <w:sz w:val="28"/>
          <w:szCs w:val="28"/>
        </w:rPr>
      </w:pPr>
      <w:r>
        <w:t xml:space="preserve">Hình  </w:t>
      </w:r>
      <w:r>
        <w:fldChar w:fldCharType="begin"/>
      </w:r>
      <w:r>
        <w:instrText xml:space="preserve"> SEQ Hình_ \* ARABIC </w:instrText>
      </w:r>
      <w:r>
        <w:fldChar w:fldCharType="separate"/>
      </w:r>
      <w:r w:rsidR="00184843">
        <w:rPr>
          <w:noProof/>
        </w:rPr>
        <w:t>10</w:t>
      </w:r>
      <w:r>
        <w:fldChar w:fldCharType="end"/>
      </w:r>
      <w:r>
        <w:t>.Usecase Abate</w:t>
      </w:r>
    </w:p>
    <w:p w14:paraId="4208AB7B" w14:textId="2B6A043A" w:rsidR="007F65AF" w:rsidRDefault="007F65AF">
      <w:pPr>
        <w:rPr>
          <w:rFonts w:ascii="Arial" w:hAnsi="Arial" w:cs="Arial"/>
          <w:color w:val="44546A" w:themeColor="text2"/>
          <w:sz w:val="28"/>
          <w:szCs w:val="28"/>
        </w:rPr>
      </w:pPr>
    </w:p>
    <w:p w14:paraId="798DA5CF" w14:textId="281A3826" w:rsidR="007F65AF" w:rsidRDefault="007F65AF">
      <w:pPr>
        <w:rPr>
          <w:rFonts w:ascii="Arial" w:hAnsi="Arial" w:cs="Arial"/>
          <w:color w:val="44546A" w:themeColor="text2"/>
          <w:sz w:val="28"/>
          <w:szCs w:val="28"/>
        </w:rPr>
      </w:pPr>
      <w:r>
        <w:rPr>
          <w:rFonts w:ascii="Arial" w:hAnsi="Arial" w:cs="Arial"/>
          <w:color w:val="44546A" w:themeColor="text2"/>
          <w:sz w:val="28"/>
          <w:szCs w:val="28"/>
        </w:rPr>
        <w:br w:type="page"/>
      </w:r>
    </w:p>
    <w:tbl>
      <w:tblPr>
        <w:tblStyle w:val="TableGrid"/>
        <w:tblW w:w="0" w:type="auto"/>
        <w:tblLook w:val="04A0" w:firstRow="1" w:lastRow="0" w:firstColumn="1" w:lastColumn="0" w:noHBand="0" w:noVBand="1"/>
      </w:tblPr>
      <w:tblGrid>
        <w:gridCol w:w="2405"/>
        <w:gridCol w:w="6612"/>
      </w:tblGrid>
      <w:tr w:rsidR="007F65AF" w:rsidRPr="0091455A" w14:paraId="5B684FAA" w14:textId="77777777" w:rsidTr="002E2DB6">
        <w:tc>
          <w:tcPr>
            <w:tcW w:w="2405" w:type="dxa"/>
            <w:shd w:val="clear" w:color="auto" w:fill="D0CECE" w:themeFill="background2" w:themeFillShade="E6"/>
          </w:tcPr>
          <w:p w14:paraId="71882459" w14:textId="77777777" w:rsidR="007F65AF" w:rsidRPr="0091455A" w:rsidRDefault="007F65AF" w:rsidP="002E2DB6">
            <w:pPr>
              <w:spacing w:line="360" w:lineRule="auto"/>
              <w:jc w:val="both"/>
            </w:pPr>
            <w:r w:rsidRPr="0091455A">
              <w:rPr>
                <w:lang w:val="en"/>
              </w:rPr>
              <w:lastRenderedPageBreak/>
              <w:t>Use case</w:t>
            </w:r>
          </w:p>
        </w:tc>
        <w:tc>
          <w:tcPr>
            <w:tcW w:w="6612" w:type="dxa"/>
            <w:shd w:val="clear" w:color="auto" w:fill="D0CECE" w:themeFill="background2" w:themeFillShade="E6"/>
          </w:tcPr>
          <w:p w14:paraId="0EE75303" w14:textId="77777777" w:rsidR="007F65AF" w:rsidRPr="0091455A" w:rsidRDefault="007F65AF" w:rsidP="002E2DB6">
            <w:pPr>
              <w:spacing w:line="360" w:lineRule="auto"/>
              <w:jc w:val="both"/>
            </w:pPr>
            <w:r w:rsidRPr="0091455A">
              <w:rPr>
                <w:lang w:val="en"/>
              </w:rPr>
              <w:t>Content</w:t>
            </w:r>
          </w:p>
        </w:tc>
      </w:tr>
      <w:tr w:rsidR="007F65AF" w:rsidRPr="0091455A" w14:paraId="32ABCD1C" w14:textId="77777777" w:rsidTr="002E2DB6">
        <w:tc>
          <w:tcPr>
            <w:tcW w:w="2405" w:type="dxa"/>
          </w:tcPr>
          <w:p w14:paraId="4BC501BA" w14:textId="77777777" w:rsidR="007F65AF" w:rsidRPr="0091455A" w:rsidRDefault="007F65AF" w:rsidP="002E2DB6">
            <w:pPr>
              <w:spacing w:line="360" w:lineRule="auto"/>
              <w:jc w:val="both"/>
            </w:pPr>
            <w:r w:rsidRPr="0091455A">
              <w:rPr>
                <w:lang w:val="en"/>
              </w:rPr>
              <w:t>Use-Case Name</w:t>
            </w:r>
          </w:p>
        </w:tc>
        <w:tc>
          <w:tcPr>
            <w:tcW w:w="6612" w:type="dxa"/>
          </w:tcPr>
          <w:p w14:paraId="5FE015A9" w14:textId="77777777" w:rsidR="007F65AF" w:rsidRPr="0091455A" w:rsidRDefault="007F65AF" w:rsidP="002E2DB6">
            <w:pPr>
              <w:spacing w:line="360" w:lineRule="auto"/>
            </w:pPr>
            <w:r>
              <w:rPr>
                <w:lang w:val="en"/>
              </w:rPr>
              <w:t>Management of personal information</w:t>
            </w:r>
          </w:p>
        </w:tc>
      </w:tr>
      <w:tr w:rsidR="007F65AF" w:rsidRPr="00177B20" w14:paraId="26A26FBB" w14:textId="77777777" w:rsidTr="002E2DB6">
        <w:tc>
          <w:tcPr>
            <w:tcW w:w="2405" w:type="dxa"/>
          </w:tcPr>
          <w:p w14:paraId="03E8876A" w14:textId="77777777" w:rsidR="007F65AF" w:rsidRPr="0091455A" w:rsidRDefault="007F65AF" w:rsidP="002E2DB6">
            <w:pPr>
              <w:spacing w:line="360" w:lineRule="auto"/>
              <w:rPr>
                <w:lang w:val="vi-VN"/>
              </w:rPr>
            </w:pPr>
            <w:r w:rsidRPr="0091455A">
              <w:rPr>
                <w:lang w:val="en"/>
              </w:rPr>
              <w:t>Describe</w:t>
            </w:r>
          </w:p>
        </w:tc>
        <w:tc>
          <w:tcPr>
            <w:tcW w:w="6612" w:type="dxa"/>
          </w:tcPr>
          <w:p w14:paraId="0A9F91A0" w14:textId="77777777" w:rsidR="007F65AF" w:rsidRPr="00177B20" w:rsidRDefault="007F65AF" w:rsidP="002E2DB6">
            <w:pPr>
              <w:spacing w:line="360" w:lineRule="auto"/>
              <w:rPr>
                <w:lang w:val="vi-VN"/>
              </w:rPr>
            </w:pPr>
            <w:r w:rsidRPr="00177B20">
              <w:rPr>
                <w:lang w:val="en"/>
              </w:rPr>
              <w:t>Edit the customer's personal information.</w:t>
            </w:r>
          </w:p>
        </w:tc>
      </w:tr>
      <w:tr w:rsidR="007F65AF" w:rsidRPr="0091455A" w14:paraId="751FA9C9" w14:textId="77777777" w:rsidTr="002E2DB6">
        <w:tc>
          <w:tcPr>
            <w:tcW w:w="2405" w:type="dxa"/>
          </w:tcPr>
          <w:p w14:paraId="40A53326" w14:textId="77777777" w:rsidR="007F65AF" w:rsidRPr="0091455A" w:rsidRDefault="007F65AF" w:rsidP="002E2DB6">
            <w:pPr>
              <w:spacing w:line="360" w:lineRule="auto"/>
              <w:rPr>
                <w:lang w:val="vi-VN"/>
              </w:rPr>
            </w:pPr>
            <w:r w:rsidRPr="0091455A">
              <w:rPr>
                <w:lang w:val="en"/>
              </w:rPr>
              <w:t>Actor</w:t>
            </w:r>
          </w:p>
        </w:tc>
        <w:tc>
          <w:tcPr>
            <w:tcW w:w="6612" w:type="dxa"/>
          </w:tcPr>
          <w:p w14:paraId="1CA806F5" w14:textId="77777777" w:rsidR="007F65AF" w:rsidRPr="0091455A" w:rsidRDefault="007F65AF" w:rsidP="002E2DB6">
            <w:pPr>
              <w:spacing w:line="360" w:lineRule="auto"/>
            </w:pPr>
            <w:r>
              <w:rPr>
                <w:lang w:val="en"/>
              </w:rPr>
              <w:t>Individual users</w:t>
            </w:r>
          </w:p>
        </w:tc>
      </w:tr>
      <w:tr w:rsidR="007F65AF" w:rsidRPr="00177B20" w14:paraId="3A2B8CB6" w14:textId="77777777" w:rsidTr="002E2DB6">
        <w:tc>
          <w:tcPr>
            <w:tcW w:w="2405" w:type="dxa"/>
          </w:tcPr>
          <w:p w14:paraId="5AC17A7B" w14:textId="77777777" w:rsidR="007F65AF" w:rsidRPr="0091455A" w:rsidRDefault="007F65AF" w:rsidP="002E2DB6">
            <w:pPr>
              <w:spacing w:line="360" w:lineRule="auto"/>
              <w:rPr>
                <w:lang w:val="vi-VN"/>
              </w:rPr>
            </w:pPr>
            <w:r w:rsidRPr="0091455A">
              <w:rPr>
                <w:lang w:val="en"/>
              </w:rPr>
              <w:t>Related Use-Cases</w:t>
            </w:r>
          </w:p>
        </w:tc>
        <w:tc>
          <w:tcPr>
            <w:tcW w:w="6612" w:type="dxa"/>
          </w:tcPr>
          <w:p w14:paraId="4B84A144" w14:textId="77777777" w:rsidR="007F65AF" w:rsidRPr="00177B20" w:rsidRDefault="007F65AF" w:rsidP="002E2DB6">
            <w:pPr>
              <w:spacing w:line="360" w:lineRule="auto"/>
              <w:rPr>
                <w:lang w:val="vi-VN"/>
              </w:rPr>
            </w:pPr>
            <w:r w:rsidRPr="00177B20">
              <w:rPr>
                <w:lang w:val="en"/>
              </w:rPr>
              <w:t>Edit user information.</w:t>
            </w:r>
          </w:p>
        </w:tc>
      </w:tr>
      <w:tr w:rsidR="007F65AF" w:rsidRPr="00177B20" w14:paraId="1A0E174F" w14:textId="77777777" w:rsidTr="002E2DB6">
        <w:tc>
          <w:tcPr>
            <w:tcW w:w="2405" w:type="dxa"/>
          </w:tcPr>
          <w:p w14:paraId="33C2083F" w14:textId="77777777" w:rsidR="007F65AF" w:rsidRPr="0091455A" w:rsidRDefault="007F65AF" w:rsidP="002E2DB6">
            <w:pPr>
              <w:spacing w:line="360" w:lineRule="auto"/>
              <w:rPr>
                <w:lang w:val="vi-VN"/>
              </w:rPr>
            </w:pPr>
            <w:r w:rsidRPr="0091455A">
              <w:rPr>
                <w:lang w:val="en"/>
              </w:rPr>
              <w:t xml:space="preserve">Activation conditions </w:t>
            </w:r>
          </w:p>
        </w:tc>
        <w:tc>
          <w:tcPr>
            <w:tcW w:w="6612" w:type="dxa"/>
          </w:tcPr>
          <w:p w14:paraId="35C32278" w14:textId="77777777" w:rsidR="007F65AF" w:rsidRPr="00177B20" w:rsidRDefault="007F65AF" w:rsidP="002E2DB6">
            <w:pPr>
              <w:spacing w:line="360" w:lineRule="auto"/>
              <w:rPr>
                <w:lang w:val="vi-VN"/>
              </w:rPr>
            </w:pPr>
            <w:r w:rsidRPr="00177B20">
              <w:rPr>
                <w:lang w:val="en"/>
              </w:rPr>
              <w:t>Visit the website's store.</w:t>
            </w:r>
          </w:p>
        </w:tc>
      </w:tr>
      <w:tr w:rsidR="007F65AF" w:rsidRPr="00177B20" w14:paraId="1402FF7B" w14:textId="77777777" w:rsidTr="002E2DB6">
        <w:tc>
          <w:tcPr>
            <w:tcW w:w="2405" w:type="dxa"/>
          </w:tcPr>
          <w:p w14:paraId="29A0F0A4" w14:textId="77777777" w:rsidR="007F65AF" w:rsidRPr="0091455A" w:rsidRDefault="007F65AF" w:rsidP="002E2DB6">
            <w:pPr>
              <w:spacing w:line="360" w:lineRule="auto"/>
              <w:rPr>
                <w:lang w:val="vi-VN"/>
              </w:rPr>
            </w:pPr>
            <w:r w:rsidRPr="0091455A">
              <w:rPr>
                <w:lang w:val="en"/>
              </w:rPr>
              <w:t>Pre-conditions</w:t>
            </w:r>
          </w:p>
        </w:tc>
        <w:tc>
          <w:tcPr>
            <w:tcW w:w="6612" w:type="dxa"/>
          </w:tcPr>
          <w:p w14:paraId="1E3C8D3C" w14:textId="77777777" w:rsidR="007F65AF" w:rsidRPr="00177B20" w:rsidRDefault="007F65AF" w:rsidP="002E2DB6">
            <w:pPr>
              <w:spacing w:line="360" w:lineRule="auto"/>
              <w:rPr>
                <w:lang w:val="vi-VN"/>
              </w:rPr>
            </w:pPr>
            <w:r w:rsidRPr="00177B20">
              <w:rPr>
                <w:lang w:val="en"/>
              </w:rPr>
              <w:t>Successful logon to the user system.</w:t>
            </w:r>
          </w:p>
        </w:tc>
      </w:tr>
      <w:tr w:rsidR="007F65AF" w:rsidRPr="00177B20" w14:paraId="0651285B" w14:textId="77777777" w:rsidTr="002E2DB6">
        <w:tc>
          <w:tcPr>
            <w:tcW w:w="2405" w:type="dxa"/>
          </w:tcPr>
          <w:p w14:paraId="520FCC80" w14:textId="77777777" w:rsidR="007F65AF" w:rsidRPr="0091455A" w:rsidRDefault="007F65AF" w:rsidP="002E2DB6">
            <w:pPr>
              <w:spacing w:line="360" w:lineRule="auto"/>
              <w:rPr>
                <w:lang w:val="vi-VN"/>
              </w:rPr>
            </w:pPr>
            <w:r w:rsidRPr="0091455A">
              <w:rPr>
                <w:lang w:val="en"/>
              </w:rPr>
              <w:t>Post-conditional</w:t>
            </w:r>
          </w:p>
        </w:tc>
        <w:tc>
          <w:tcPr>
            <w:tcW w:w="6612" w:type="dxa"/>
          </w:tcPr>
          <w:p w14:paraId="43253AE4" w14:textId="77777777" w:rsidR="007F65AF" w:rsidRPr="00177B20" w:rsidRDefault="007F65AF" w:rsidP="002E2DB6">
            <w:pPr>
              <w:spacing w:line="360" w:lineRule="auto"/>
              <w:rPr>
                <w:lang w:val="vi-VN"/>
              </w:rPr>
            </w:pPr>
            <w:r w:rsidRPr="00177B20">
              <w:rPr>
                <w:lang w:val="en"/>
              </w:rPr>
              <w:t>Go to the user's profile.</w:t>
            </w:r>
          </w:p>
        </w:tc>
      </w:tr>
      <w:tr w:rsidR="007F65AF" w:rsidRPr="00AA6307" w14:paraId="316DA39A" w14:textId="77777777" w:rsidTr="002E2DB6">
        <w:tc>
          <w:tcPr>
            <w:tcW w:w="2405" w:type="dxa"/>
          </w:tcPr>
          <w:p w14:paraId="7285D145" w14:textId="77777777" w:rsidR="007F65AF" w:rsidRPr="0091455A" w:rsidRDefault="007F65AF" w:rsidP="002E2DB6">
            <w:pPr>
              <w:spacing w:line="360" w:lineRule="auto"/>
              <w:rPr>
                <w:rFonts w:eastAsia="Calibri"/>
                <w:lang w:val="vi-VN"/>
              </w:rPr>
            </w:pPr>
            <w:r w:rsidRPr="0091455A">
              <w:rPr>
                <w:lang w:val="en"/>
              </w:rPr>
              <w:t xml:space="preserve">Main event stream </w:t>
            </w:r>
          </w:p>
        </w:tc>
        <w:tc>
          <w:tcPr>
            <w:tcW w:w="6612" w:type="dxa"/>
          </w:tcPr>
          <w:p w14:paraId="12BA3656" w14:textId="77777777" w:rsidR="007F65AF" w:rsidRDefault="007F65AF" w:rsidP="007F65AF">
            <w:pPr>
              <w:pStyle w:val="ListParagraph"/>
              <w:numPr>
                <w:ilvl w:val="0"/>
                <w:numId w:val="26"/>
              </w:numPr>
              <w:spacing w:line="360" w:lineRule="auto"/>
            </w:pPr>
            <w:r w:rsidRPr="00E23422">
              <w:rPr>
                <w:lang w:val="en"/>
              </w:rPr>
              <w:t>Click the profile button in the navigation menu.</w:t>
            </w:r>
          </w:p>
          <w:p w14:paraId="0CC334DF" w14:textId="77777777" w:rsidR="007F65AF" w:rsidRDefault="007F65AF" w:rsidP="007F65AF">
            <w:pPr>
              <w:pStyle w:val="ListParagraph"/>
              <w:numPr>
                <w:ilvl w:val="0"/>
                <w:numId w:val="26"/>
              </w:numPr>
              <w:spacing w:line="360" w:lineRule="auto"/>
            </w:pPr>
            <w:r>
              <w:rPr>
                <w:lang w:val="en"/>
              </w:rPr>
              <w:t>Click the edit information button.</w:t>
            </w:r>
          </w:p>
          <w:p w14:paraId="37D00842" w14:textId="77777777" w:rsidR="007F65AF" w:rsidRDefault="007F65AF" w:rsidP="007F65AF">
            <w:pPr>
              <w:pStyle w:val="ListParagraph"/>
              <w:numPr>
                <w:ilvl w:val="0"/>
                <w:numId w:val="26"/>
              </w:numPr>
              <w:spacing w:line="360" w:lineRule="auto"/>
            </w:pPr>
            <w:r>
              <w:rPr>
                <w:lang w:val="en"/>
              </w:rPr>
              <w:t>Edit personal information including profile picture, full name, gender, phone number, address, faculty, industry.</w:t>
            </w:r>
          </w:p>
          <w:p w14:paraId="42D99D20" w14:textId="77777777" w:rsidR="007F65AF" w:rsidRPr="00E23422" w:rsidRDefault="007F65AF" w:rsidP="007F65AF">
            <w:pPr>
              <w:pStyle w:val="ListParagraph"/>
              <w:numPr>
                <w:ilvl w:val="0"/>
                <w:numId w:val="26"/>
              </w:numPr>
              <w:spacing w:line="360" w:lineRule="auto"/>
            </w:pPr>
            <w:r>
              <w:rPr>
                <w:lang w:val="en"/>
              </w:rPr>
              <w:t>Press the save information button.</w:t>
            </w:r>
          </w:p>
        </w:tc>
      </w:tr>
      <w:tr w:rsidR="007F65AF" w:rsidRPr="00177B20" w14:paraId="0D57A259" w14:textId="77777777" w:rsidTr="002E2DB6">
        <w:tc>
          <w:tcPr>
            <w:tcW w:w="2405" w:type="dxa"/>
          </w:tcPr>
          <w:p w14:paraId="562A0FA7" w14:textId="77777777" w:rsidR="007F65AF" w:rsidRPr="0091455A" w:rsidRDefault="007F65AF" w:rsidP="002E2DB6">
            <w:pPr>
              <w:spacing w:line="360" w:lineRule="auto"/>
              <w:rPr>
                <w:rFonts w:eastAsia="Calibri"/>
                <w:lang w:val="vi-VN"/>
              </w:rPr>
            </w:pPr>
            <w:r w:rsidRPr="0091455A">
              <w:rPr>
                <w:lang w:val="en"/>
              </w:rPr>
              <w:t>Secondary event streams</w:t>
            </w:r>
          </w:p>
        </w:tc>
        <w:tc>
          <w:tcPr>
            <w:tcW w:w="6612" w:type="dxa"/>
          </w:tcPr>
          <w:p w14:paraId="26A7692A" w14:textId="77777777" w:rsidR="007F65AF" w:rsidRPr="00177B20" w:rsidRDefault="007F65AF" w:rsidP="007F65AF">
            <w:pPr>
              <w:pStyle w:val="ListParagraph"/>
              <w:numPr>
                <w:ilvl w:val="1"/>
                <w:numId w:val="28"/>
              </w:numPr>
              <w:spacing w:line="360" w:lineRule="auto"/>
              <w:rPr>
                <w:lang w:val="vi-VN"/>
              </w:rPr>
            </w:pPr>
            <w:r w:rsidRPr="00177B20">
              <w:rPr>
                <w:lang w:val="en"/>
              </w:rPr>
              <w:t>The user is not logged on to the user system.</w:t>
            </w:r>
          </w:p>
          <w:p w14:paraId="7F7A2E85" w14:textId="77777777" w:rsidR="007F65AF" w:rsidRPr="00177B20" w:rsidRDefault="007F65AF" w:rsidP="007F65AF">
            <w:pPr>
              <w:pStyle w:val="ListParagraph"/>
              <w:keepNext/>
              <w:numPr>
                <w:ilvl w:val="1"/>
                <w:numId w:val="27"/>
              </w:numPr>
              <w:spacing w:line="360" w:lineRule="auto"/>
              <w:rPr>
                <w:lang w:val="vi-VN"/>
              </w:rPr>
            </w:pPr>
            <w:r w:rsidRPr="00177B20">
              <w:rPr>
                <w:lang w:val="en"/>
              </w:rPr>
              <w:t>Leave the information boxes blank.</w:t>
            </w:r>
          </w:p>
        </w:tc>
      </w:tr>
    </w:tbl>
    <w:p w14:paraId="1019AB2E" w14:textId="085ED156" w:rsidR="007F65AF" w:rsidRDefault="007F65AF" w:rsidP="007F65AF">
      <w:pPr>
        <w:pStyle w:val="Caption"/>
        <w:jc w:val="center"/>
      </w:pPr>
      <w:r>
        <w:t xml:space="preserve">Hình  </w:t>
      </w:r>
      <w:r>
        <w:fldChar w:fldCharType="begin"/>
      </w:r>
      <w:r>
        <w:instrText xml:space="preserve"> SEQ Hình_ \* ARABIC </w:instrText>
      </w:r>
      <w:r>
        <w:fldChar w:fldCharType="separate"/>
      </w:r>
      <w:r w:rsidR="00184843">
        <w:rPr>
          <w:noProof/>
        </w:rPr>
        <w:t>11</w:t>
      </w:r>
      <w:r>
        <w:fldChar w:fldCharType="end"/>
      </w:r>
      <w:r>
        <w:t>.Usecase Personal Information</w:t>
      </w:r>
    </w:p>
    <w:tbl>
      <w:tblPr>
        <w:tblStyle w:val="TableGrid"/>
        <w:tblW w:w="0" w:type="auto"/>
        <w:tblLook w:val="04A0" w:firstRow="1" w:lastRow="0" w:firstColumn="1" w:lastColumn="0" w:noHBand="0" w:noVBand="1"/>
      </w:tblPr>
      <w:tblGrid>
        <w:gridCol w:w="2405"/>
        <w:gridCol w:w="6612"/>
      </w:tblGrid>
      <w:tr w:rsidR="007F65AF" w:rsidRPr="0091455A" w14:paraId="0B34EAC4" w14:textId="77777777" w:rsidTr="002E2DB6">
        <w:tc>
          <w:tcPr>
            <w:tcW w:w="2405" w:type="dxa"/>
            <w:shd w:val="clear" w:color="auto" w:fill="D0CECE" w:themeFill="background2" w:themeFillShade="E6"/>
          </w:tcPr>
          <w:p w14:paraId="42433501" w14:textId="77777777" w:rsidR="007F65AF" w:rsidRPr="0091455A" w:rsidRDefault="007F65AF" w:rsidP="002E2DB6">
            <w:pPr>
              <w:spacing w:line="360" w:lineRule="auto"/>
              <w:jc w:val="both"/>
            </w:pPr>
            <w:r w:rsidRPr="0091455A">
              <w:rPr>
                <w:lang w:val="en"/>
              </w:rPr>
              <w:t>Use case</w:t>
            </w:r>
          </w:p>
        </w:tc>
        <w:tc>
          <w:tcPr>
            <w:tcW w:w="6612" w:type="dxa"/>
            <w:shd w:val="clear" w:color="auto" w:fill="D0CECE" w:themeFill="background2" w:themeFillShade="E6"/>
          </w:tcPr>
          <w:p w14:paraId="2755373D" w14:textId="77777777" w:rsidR="007F65AF" w:rsidRPr="0091455A" w:rsidRDefault="007F65AF" w:rsidP="002E2DB6">
            <w:pPr>
              <w:spacing w:line="360" w:lineRule="auto"/>
              <w:jc w:val="both"/>
            </w:pPr>
            <w:r w:rsidRPr="0091455A">
              <w:rPr>
                <w:lang w:val="en"/>
              </w:rPr>
              <w:t>Content</w:t>
            </w:r>
          </w:p>
        </w:tc>
      </w:tr>
      <w:tr w:rsidR="007F65AF" w:rsidRPr="0091455A" w14:paraId="391A9213" w14:textId="77777777" w:rsidTr="002E2DB6">
        <w:tc>
          <w:tcPr>
            <w:tcW w:w="2405" w:type="dxa"/>
          </w:tcPr>
          <w:p w14:paraId="081F1F3F" w14:textId="77777777" w:rsidR="007F65AF" w:rsidRPr="0091455A" w:rsidRDefault="007F65AF" w:rsidP="002E2DB6">
            <w:pPr>
              <w:spacing w:line="360" w:lineRule="auto"/>
              <w:jc w:val="both"/>
            </w:pPr>
            <w:r w:rsidRPr="0091455A">
              <w:rPr>
                <w:lang w:val="en"/>
              </w:rPr>
              <w:t>Use-Case Name</w:t>
            </w:r>
          </w:p>
        </w:tc>
        <w:tc>
          <w:tcPr>
            <w:tcW w:w="6612" w:type="dxa"/>
          </w:tcPr>
          <w:p w14:paraId="2CFE76A6" w14:textId="77777777" w:rsidR="007F65AF" w:rsidRPr="0091455A" w:rsidRDefault="007F65AF" w:rsidP="002E2DB6">
            <w:pPr>
              <w:spacing w:line="360" w:lineRule="auto"/>
            </w:pPr>
            <w:r>
              <w:rPr>
                <w:lang w:val="en"/>
              </w:rPr>
              <w:t>Order Management</w:t>
            </w:r>
          </w:p>
        </w:tc>
      </w:tr>
      <w:tr w:rsidR="007F65AF" w:rsidRPr="00177B20" w14:paraId="51E8BBE6" w14:textId="77777777" w:rsidTr="002E2DB6">
        <w:tc>
          <w:tcPr>
            <w:tcW w:w="2405" w:type="dxa"/>
          </w:tcPr>
          <w:p w14:paraId="4B62BF97" w14:textId="77777777" w:rsidR="007F65AF" w:rsidRPr="0091455A" w:rsidRDefault="007F65AF" w:rsidP="002E2DB6">
            <w:pPr>
              <w:spacing w:line="360" w:lineRule="auto"/>
              <w:rPr>
                <w:lang w:val="vi-VN"/>
              </w:rPr>
            </w:pPr>
            <w:r w:rsidRPr="0091455A">
              <w:rPr>
                <w:lang w:val="en"/>
              </w:rPr>
              <w:t>Describe</w:t>
            </w:r>
          </w:p>
        </w:tc>
        <w:tc>
          <w:tcPr>
            <w:tcW w:w="6612" w:type="dxa"/>
          </w:tcPr>
          <w:p w14:paraId="265CD1C8" w14:textId="77777777" w:rsidR="007F65AF" w:rsidRPr="00177B20" w:rsidRDefault="007F65AF" w:rsidP="002E2DB6">
            <w:pPr>
              <w:spacing w:line="360" w:lineRule="auto"/>
              <w:rPr>
                <w:lang w:val="vi-VN"/>
              </w:rPr>
            </w:pPr>
            <w:r w:rsidRPr="00177B20">
              <w:rPr>
                <w:lang w:val="en"/>
              </w:rPr>
              <w:t>View the list of orders that have been ordered when the system has confirmed the order or has not confirmed the order.</w:t>
            </w:r>
          </w:p>
        </w:tc>
      </w:tr>
      <w:tr w:rsidR="007F65AF" w:rsidRPr="0091455A" w14:paraId="70B22758" w14:textId="77777777" w:rsidTr="002E2DB6">
        <w:tc>
          <w:tcPr>
            <w:tcW w:w="2405" w:type="dxa"/>
          </w:tcPr>
          <w:p w14:paraId="687D4304" w14:textId="77777777" w:rsidR="007F65AF" w:rsidRPr="0091455A" w:rsidRDefault="007F65AF" w:rsidP="002E2DB6">
            <w:pPr>
              <w:spacing w:line="360" w:lineRule="auto"/>
              <w:rPr>
                <w:lang w:val="vi-VN"/>
              </w:rPr>
            </w:pPr>
            <w:r w:rsidRPr="0091455A">
              <w:rPr>
                <w:lang w:val="en"/>
              </w:rPr>
              <w:t>Actor</w:t>
            </w:r>
          </w:p>
        </w:tc>
        <w:tc>
          <w:tcPr>
            <w:tcW w:w="6612" w:type="dxa"/>
          </w:tcPr>
          <w:p w14:paraId="2880CFD7" w14:textId="77777777" w:rsidR="007F65AF" w:rsidRPr="0091455A" w:rsidRDefault="007F65AF" w:rsidP="002E2DB6">
            <w:pPr>
              <w:spacing w:line="360" w:lineRule="auto"/>
            </w:pPr>
            <w:r>
              <w:rPr>
                <w:lang w:val="en"/>
              </w:rPr>
              <w:t>Individual users.</w:t>
            </w:r>
          </w:p>
        </w:tc>
      </w:tr>
      <w:tr w:rsidR="007F65AF" w:rsidRPr="00177B20" w14:paraId="643EC42D" w14:textId="77777777" w:rsidTr="002E2DB6">
        <w:tc>
          <w:tcPr>
            <w:tcW w:w="2405" w:type="dxa"/>
          </w:tcPr>
          <w:p w14:paraId="7D9C5CAB" w14:textId="77777777" w:rsidR="007F65AF" w:rsidRPr="0091455A" w:rsidRDefault="007F65AF" w:rsidP="002E2DB6">
            <w:pPr>
              <w:spacing w:line="360" w:lineRule="auto"/>
              <w:rPr>
                <w:lang w:val="vi-VN"/>
              </w:rPr>
            </w:pPr>
            <w:r w:rsidRPr="0091455A">
              <w:rPr>
                <w:lang w:val="en"/>
              </w:rPr>
              <w:t>Related Use-Cases</w:t>
            </w:r>
          </w:p>
        </w:tc>
        <w:tc>
          <w:tcPr>
            <w:tcW w:w="6612" w:type="dxa"/>
          </w:tcPr>
          <w:p w14:paraId="729BF624" w14:textId="77777777" w:rsidR="007F65AF" w:rsidRPr="00177B20" w:rsidRDefault="007F65AF" w:rsidP="002E2DB6">
            <w:pPr>
              <w:spacing w:line="360" w:lineRule="auto"/>
              <w:rPr>
                <w:lang w:val="vi-VN"/>
              </w:rPr>
            </w:pPr>
            <w:r w:rsidRPr="00177B20">
              <w:rPr>
                <w:lang w:val="en"/>
              </w:rPr>
              <w:t>View the order list.</w:t>
            </w:r>
          </w:p>
        </w:tc>
      </w:tr>
      <w:tr w:rsidR="007F65AF" w:rsidRPr="00177B20" w14:paraId="3E297855" w14:textId="77777777" w:rsidTr="002E2DB6">
        <w:tc>
          <w:tcPr>
            <w:tcW w:w="2405" w:type="dxa"/>
          </w:tcPr>
          <w:p w14:paraId="56F8F15A" w14:textId="77777777" w:rsidR="007F65AF" w:rsidRPr="0091455A" w:rsidRDefault="007F65AF" w:rsidP="002E2DB6">
            <w:pPr>
              <w:spacing w:line="360" w:lineRule="auto"/>
              <w:rPr>
                <w:lang w:val="vi-VN"/>
              </w:rPr>
            </w:pPr>
            <w:r w:rsidRPr="0091455A">
              <w:rPr>
                <w:lang w:val="en"/>
              </w:rPr>
              <w:t xml:space="preserve">Activation conditions </w:t>
            </w:r>
          </w:p>
        </w:tc>
        <w:tc>
          <w:tcPr>
            <w:tcW w:w="6612" w:type="dxa"/>
          </w:tcPr>
          <w:p w14:paraId="274FDEF7" w14:textId="77777777" w:rsidR="007F65AF" w:rsidRPr="00177B20" w:rsidRDefault="007F65AF" w:rsidP="002E2DB6">
            <w:pPr>
              <w:spacing w:line="360" w:lineRule="auto"/>
              <w:rPr>
                <w:lang w:val="vi-VN"/>
              </w:rPr>
            </w:pPr>
            <w:r w:rsidRPr="00177B20">
              <w:rPr>
                <w:lang w:val="en"/>
              </w:rPr>
              <w:t>Visit the website's store.</w:t>
            </w:r>
          </w:p>
        </w:tc>
      </w:tr>
      <w:tr w:rsidR="007F65AF" w:rsidRPr="00177B20" w14:paraId="5665DF09" w14:textId="77777777" w:rsidTr="002E2DB6">
        <w:tc>
          <w:tcPr>
            <w:tcW w:w="2405" w:type="dxa"/>
          </w:tcPr>
          <w:p w14:paraId="57FA1D1C" w14:textId="77777777" w:rsidR="007F65AF" w:rsidRPr="0091455A" w:rsidRDefault="007F65AF" w:rsidP="002E2DB6">
            <w:pPr>
              <w:spacing w:line="360" w:lineRule="auto"/>
              <w:rPr>
                <w:lang w:val="vi-VN"/>
              </w:rPr>
            </w:pPr>
            <w:r w:rsidRPr="0091455A">
              <w:rPr>
                <w:lang w:val="en"/>
              </w:rPr>
              <w:t>Pre-conditions</w:t>
            </w:r>
          </w:p>
        </w:tc>
        <w:tc>
          <w:tcPr>
            <w:tcW w:w="6612" w:type="dxa"/>
          </w:tcPr>
          <w:p w14:paraId="313B98E9" w14:textId="77777777" w:rsidR="007F65AF" w:rsidRPr="00177B20" w:rsidRDefault="007F65AF" w:rsidP="002E2DB6">
            <w:pPr>
              <w:spacing w:line="360" w:lineRule="auto"/>
              <w:rPr>
                <w:lang w:val="vi-VN"/>
              </w:rPr>
            </w:pPr>
            <w:r w:rsidRPr="00177B20">
              <w:rPr>
                <w:lang w:val="en"/>
              </w:rPr>
              <w:t>Successful logon to the user system.</w:t>
            </w:r>
          </w:p>
        </w:tc>
      </w:tr>
      <w:tr w:rsidR="007F65AF" w:rsidRPr="00177B20" w14:paraId="0D78EA57" w14:textId="77777777" w:rsidTr="002E2DB6">
        <w:tc>
          <w:tcPr>
            <w:tcW w:w="2405" w:type="dxa"/>
          </w:tcPr>
          <w:p w14:paraId="1D2A458C" w14:textId="77777777" w:rsidR="007F65AF" w:rsidRPr="0091455A" w:rsidRDefault="007F65AF" w:rsidP="002E2DB6">
            <w:pPr>
              <w:spacing w:line="360" w:lineRule="auto"/>
              <w:rPr>
                <w:lang w:val="vi-VN"/>
              </w:rPr>
            </w:pPr>
            <w:r w:rsidRPr="0091455A">
              <w:rPr>
                <w:lang w:val="en"/>
              </w:rPr>
              <w:t>Post-conditional</w:t>
            </w:r>
          </w:p>
        </w:tc>
        <w:tc>
          <w:tcPr>
            <w:tcW w:w="6612" w:type="dxa"/>
          </w:tcPr>
          <w:p w14:paraId="79BAC733" w14:textId="77777777" w:rsidR="007F65AF" w:rsidRPr="00177B20" w:rsidRDefault="007F65AF" w:rsidP="002E2DB6">
            <w:pPr>
              <w:spacing w:line="360" w:lineRule="auto"/>
              <w:rPr>
                <w:lang w:val="vi-VN"/>
              </w:rPr>
            </w:pPr>
            <w:r w:rsidRPr="00177B20">
              <w:rPr>
                <w:lang w:val="en"/>
              </w:rPr>
              <w:t>Go to the user's profile.</w:t>
            </w:r>
          </w:p>
        </w:tc>
      </w:tr>
      <w:tr w:rsidR="007F65AF" w:rsidRPr="00177B20" w14:paraId="70C4DDB1" w14:textId="77777777" w:rsidTr="002E2DB6">
        <w:tc>
          <w:tcPr>
            <w:tcW w:w="2405" w:type="dxa"/>
          </w:tcPr>
          <w:p w14:paraId="72C2B3FD" w14:textId="77777777" w:rsidR="007F65AF" w:rsidRPr="0091455A" w:rsidRDefault="007F65AF" w:rsidP="002E2DB6">
            <w:pPr>
              <w:spacing w:line="360" w:lineRule="auto"/>
              <w:rPr>
                <w:rFonts w:eastAsia="Calibri"/>
                <w:lang w:val="vi-VN"/>
              </w:rPr>
            </w:pPr>
            <w:r w:rsidRPr="0091455A">
              <w:rPr>
                <w:lang w:val="en"/>
              </w:rPr>
              <w:t xml:space="preserve">Main event stream </w:t>
            </w:r>
          </w:p>
        </w:tc>
        <w:tc>
          <w:tcPr>
            <w:tcW w:w="6612" w:type="dxa"/>
          </w:tcPr>
          <w:p w14:paraId="327FED71" w14:textId="77777777" w:rsidR="007F65AF" w:rsidRPr="00177B20" w:rsidRDefault="007F65AF" w:rsidP="007F65AF">
            <w:pPr>
              <w:pStyle w:val="ListParagraph"/>
              <w:numPr>
                <w:ilvl w:val="0"/>
                <w:numId w:val="29"/>
              </w:numPr>
              <w:spacing w:line="360" w:lineRule="auto"/>
              <w:rPr>
                <w:lang w:val="vi-VN"/>
              </w:rPr>
            </w:pPr>
            <w:r w:rsidRPr="00177B20">
              <w:rPr>
                <w:lang w:val="en"/>
              </w:rPr>
              <w:t xml:space="preserve">Click the order history button at the navigation menu. </w:t>
            </w:r>
          </w:p>
        </w:tc>
      </w:tr>
      <w:tr w:rsidR="007F65AF" w:rsidRPr="00177B20" w14:paraId="00BFF972" w14:textId="77777777" w:rsidTr="002E2DB6">
        <w:tc>
          <w:tcPr>
            <w:tcW w:w="2405" w:type="dxa"/>
          </w:tcPr>
          <w:p w14:paraId="4B79C0BE" w14:textId="77777777" w:rsidR="007F65AF" w:rsidRPr="0091455A" w:rsidRDefault="007F65AF" w:rsidP="002E2DB6">
            <w:pPr>
              <w:spacing w:line="360" w:lineRule="auto"/>
              <w:rPr>
                <w:rFonts w:eastAsia="Calibri"/>
                <w:lang w:val="vi-VN"/>
              </w:rPr>
            </w:pPr>
            <w:r w:rsidRPr="0091455A">
              <w:rPr>
                <w:lang w:val="en"/>
              </w:rPr>
              <w:t>Secondary event streams</w:t>
            </w:r>
          </w:p>
        </w:tc>
        <w:tc>
          <w:tcPr>
            <w:tcW w:w="6612" w:type="dxa"/>
          </w:tcPr>
          <w:p w14:paraId="18E4132A" w14:textId="77777777" w:rsidR="007F65AF" w:rsidRPr="00177B20" w:rsidRDefault="007F65AF" w:rsidP="007F65AF">
            <w:pPr>
              <w:pStyle w:val="ListParagraph"/>
              <w:keepNext/>
              <w:numPr>
                <w:ilvl w:val="1"/>
                <w:numId w:val="29"/>
              </w:numPr>
              <w:spacing w:line="360" w:lineRule="auto"/>
              <w:rPr>
                <w:lang w:val="vi-VN"/>
              </w:rPr>
            </w:pPr>
            <w:r w:rsidRPr="00177B20">
              <w:rPr>
                <w:lang w:val="en"/>
              </w:rPr>
              <w:t>The user is not logged on to the user system.</w:t>
            </w:r>
          </w:p>
        </w:tc>
      </w:tr>
    </w:tbl>
    <w:p w14:paraId="65B3EACA" w14:textId="3953241D" w:rsidR="006A5DCD" w:rsidRDefault="007F65AF" w:rsidP="007F65AF">
      <w:pPr>
        <w:pStyle w:val="Caption"/>
        <w:jc w:val="center"/>
      </w:pPr>
      <w:r>
        <w:t xml:space="preserve">Hình  </w:t>
      </w:r>
      <w:r>
        <w:fldChar w:fldCharType="begin"/>
      </w:r>
      <w:r>
        <w:instrText xml:space="preserve"> SEQ Hình_ \* ARABIC </w:instrText>
      </w:r>
      <w:r>
        <w:fldChar w:fldCharType="separate"/>
      </w:r>
      <w:r w:rsidR="00184843">
        <w:rPr>
          <w:noProof/>
        </w:rPr>
        <w:t>12</w:t>
      </w:r>
      <w:r>
        <w:fldChar w:fldCharType="end"/>
      </w:r>
      <w:r>
        <w:t>.Usecase</w:t>
      </w:r>
      <w:r w:rsidR="006A5DCD">
        <w:t xml:space="preserve"> View All</w:t>
      </w:r>
      <w:r>
        <w:t xml:space="preserve"> Order Management</w:t>
      </w:r>
    </w:p>
    <w:p w14:paraId="6385F730" w14:textId="77777777" w:rsidR="006A5DCD" w:rsidRDefault="006A5DCD">
      <w:pPr>
        <w:rPr>
          <w:i/>
          <w:iCs/>
          <w:color w:val="44546A" w:themeColor="text2"/>
          <w:sz w:val="18"/>
          <w:szCs w:val="18"/>
        </w:rPr>
      </w:pPr>
      <w:r>
        <w:br w:type="page"/>
      </w:r>
    </w:p>
    <w:tbl>
      <w:tblPr>
        <w:tblStyle w:val="TableGrid"/>
        <w:tblW w:w="0" w:type="auto"/>
        <w:tblLook w:val="04A0" w:firstRow="1" w:lastRow="0" w:firstColumn="1" w:lastColumn="0" w:noHBand="0" w:noVBand="1"/>
      </w:tblPr>
      <w:tblGrid>
        <w:gridCol w:w="2405"/>
        <w:gridCol w:w="6612"/>
      </w:tblGrid>
      <w:tr w:rsidR="006A5DCD" w:rsidRPr="0091455A" w14:paraId="3AA3F8E0" w14:textId="77777777" w:rsidTr="002E2DB6">
        <w:tc>
          <w:tcPr>
            <w:tcW w:w="2405" w:type="dxa"/>
            <w:shd w:val="clear" w:color="auto" w:fill="D0CECE" w:themeFill="background2" w:themeFillShade="E6"/>
          </w:tcPr>
          <w:p w14:paraId="36533C5A" w14:textId="77777777" w:rsidR="006A5DCD" w:rsidRPr="0091455A" w:rsidRDefault="006A5DCD" w:rsidP="002E2DB6">
            <w:pPr>
              <w:spacing w:line="360" w:lineRule="auto"/>
              <w:jc w:val="both"/>
            </w:pPr>
            <w:r w:rsidRPr="0091455A">
              <w:rPr>
                <w:lang w:val="en"/>
              </w:rPr>
              <w:lastRenderedPageBreak/>
              <w:t>Use case</w:t>
            </w:r>
          </w:p>
        </w:tc>
        <w:tc>
          <w:tcPr>
            <w:tcW w:w="6612" w:type="dxa"/>
            <w:shd w:val="clear" w:color="auto" w:fill="D0CECE" w:themeFill="background2" w:themeFillShade="E6"/>
          </w:tcPr>
          <w:p w14:paraId="323F1F63" w14:textId="77777777" w:rsidR="006A5DCD" w:rsidRPr="0091455A" w:rsidRDefault="006A5DCD" w:rsidP="002E2DB6">
            <w:pPr>
              <w:spacing w:line="360" w:lineRule="auto"/>
              <w:jc w:val="both"/>
            </w:pPr>
            <w:r w:rsidRPr="0091455A">
              <w:rPr>
                <w:lang w:val="en"/>
              </w:rPr>
              <w:t>Content</w:t>
            </w:r>
          </w:p>
        </w:tc>
      </w:tr>
      <w:tr w:rsidR="006A5DCD" w:rsidRPr="0091455A" w14:paraId="64014A0C" w14:textId="77777777" w:rsidTr="002E2DB6">
        <w:tc>
          <w:tcPr>
            <w:tcW w:w="2405" w:type="dxa"/>
          </w:tcPr>
          <w:p w14:paraId="3F8F7008" w14:textId="77777777" w:rsidR="006A5DCD" w:rsidRPr="0091455A" w:rsidRDefault="006A5DCD" w:rsidP="002E2DB6">
            <w:pPr>
              <w:spacing w:line="360" w:lineRule="auto"/>
              <w:jc w:val="both"/>
            </w:pPr>
            <w:r w:rsidRPr="0091455A">
              <w:rPr>
                <w:lang w:val="en"/>
              </w:rPr>
              <w:t>Use-Case Name</w:t>
            </w:r>
          </w:p>
        </w:tc>
        <w:tc>
          <w:tcPr>
            <w:tcW w:w="6612" w:type="dxa"/>
          </w:tcPr>
          <w:p w14:paraId="7CC9C7C2" w14:textId="77777777" w:rsidR="006A5DCD" w:rsidRPr="0091455A" w:rsidRDefault="006A5DCD" w:rsidP="002E2DB6">
            <w:pPr>
              <w:spacing w:line="360" w:lineRule="auto"/>
            </w:pPr>
            <w:r>
              <w:rPr>
                <w:lang w:val="en"/>
              </w:rPr>
              <w:t>Order Management</w:t>
            </w:r>
          </w:p>
        </w:tc>
      </w:tr>
      <w:tr w:rsidR="006A5DCD" w:rsidRPr="00177B20" w14:paraId="47FA54C4" w14:textId="77777777" w:rsidTr="002E2DB6">
        <w:tc>
          <w:tcPr>
            <w:tcW w:w="2405" w:type="dxa"/>
          </w:tcPr>
          <w:p w14:paraId="20828FD8" w14:textId="77777777" w:rsidR="006A5DCD" w:rsidRPr="0091455A" w:rsidRDefault="006A5DCD" w:rsidP="002E2DB6">
            <w:pPr>
              <w:spacing w:line="360" w:lineRule="auto"/>
              <w:rPr>
                <w:lang w:val="vi-VN"/>
              </w:rPr>
            </w:pPr>
            <w:r w:rsidRPr="0091455A">
              <w:rPr>
                <w:lang w:val="en"/>
              </w:rPr>
              <w:t>Describe</w:t>
            </w:r>
          </w:p>
        </w:tc>
        <w:tc>
          <w:tcPr>
            <w:tcW w:w="6612" w:type="dxa"/>
          </w:tcPr>
          <w:p w14:paraId="4BD51102" w14:textId="77777777" w:rsidR="006A5DCD" w:rsidRPr="00177B20" w:rsidRDefault="006A5DCD" w:rsidP="002E2DB6">
            <w:pPr>
              <w:spacing w:line="360" w:lineRule="auto"/>
              <w:rPr>
                <w:lang w:val="vi-VN"/>
              </w:rPr>
            </w:pPr>
            <w:r w:rsidRPr="00177B20">
              <w:rPr>
                <w:lang w:val="en"/>
              </w:rPr>
              <w:t>Delete previously ordered orders when the system has not confirmed the order.</w:t>
            </w:r>
          </w:p>
        </w:tc>
      </w:tr>
      <w:tr w:rsidR="006A5DCD" w:rsidRPr="0091455A" w14:paraId="30A228AD" w14:textId="77777777" w:rsidTr="002E2DB6">
        <w:tc>
          <w:tcPr>
            <w:tcW w:w="2405" w:type="dxa"/>
          </w:tcPr>
          <w:p w14:paraId="6992B147" w14:textId="77777777" w:rsidR="006A5DCD" w:rsidRPr="0091455A" w:rsidRDefault="006A5DCD" w:rsidP="002E2DB6">
            <w:pPr>
              <w:spacing w:line="360" w:lineRule="auto"/>
              <w:rPr>
                <w:lang w:val="vi-VN"/>
              </w:rPr>
            </w:pPr>
            <w:r w:rsidRPr="0091455A">
              <w:rPr>
                <w:lang w:val="en"/>
              </w:rPr>
              <w:t>Actor</w:t>
            </w:r>
          </w:p>
        </w:tc>
        <w:tc>
          <w:tcPr>
            <w:tcW w:w="6612" w:type="dxa"/>
          </w:tcPr>
          <w:p w14:paraId="3BA7D4F9" w14:textId="77777777" w:rsidR="006A5DCD" w:rsidRPr="0091455A" w:rsidRDefault="006A5DCD" w:rsidP="002E2DB6">
            <w:pPr>
              <w:spacing w:line="360" w:lineRule="auto"/>
            </w:pPr>
            <w:r>
              <w:rPr>
                <w:lang w:val="en"/>
              </w:rPr>
              <w:t>Individual users.</w:t>
            </w:r>
          </w:p>
        </w:tc>
      </w:tr>
      <w:tr w:rsidR="006A5DCD" w:rsidRPr="0091455A" w14:paraId="3ECC03E1" w14:textId="77777777" w:rsidTr="002E2DB6">
        <w:tc>
          <w:tcPr>
            <w:tcW w:w="2405" w:type="dxa"/>
          </w:tcPr>
          <w:p w14:paraId="57FF54FB" w14:textId="77777777" w:rsidR="006A5DCD" w:rsidRPr="0091455A" w:rsidRDefault="006A5DCD" w:rsidP="002E2DB6">
            <w:pPr>
              <w:spacing w:line="360" w:lineRule="auto"/>
              <w:rPr>
                <w:lang w:val="vi-VN"/>
              </w:rPr>
            </w:pPr>
            <w:r w:rsidRPr="0091455A">
              <w:rPr>
                <w:lang w:val="en"/>
              </w:rPr>
              <w:t>Related Use-Cases</w:t>
            </w:r>
          </w:p>
        </w:tc>
        <w:tc>
          <w:tcPr>
            <w:tcW w:w="6612" w:type="dxa"/>
          </w:tcPr>
          <w:p w14:paraId="796BFCBE" w14:textId="77777777" w:rsidR="006A5DCD" w:rsidRPr="0091455A" w:rsidRDefault="006A5DCD" w:rsidP="002E2DB6">
            <w:pPr>
              <w:spacing w:line="360" w:lineRule="auto"/>
            </w:pPr>
            <w:r>
              <w:rPr>
                <w:lang w:val="en"/>
              </w:rPr>
              <w:t>Delete an order.</w:t>
            </w:r>
          </w:p>
        </w:tc>
      </w:tr>
      <w:tr w:rsidR="006A5DCD" w:rsidRPr="00177B20" w14:paraId="2DF56BFA" w14:textId="77777777" w:rsidTr="002E2DB6">
        <w:tc>
          <w:tcPr>
            <w:tcW w:w="2405" w:type="dxa"/>
          </w:tcPr>
          <w:p w14:paraId="33BD9625" w14:textId="77777777" w:rsidR="006A5DCD" w:rsidRPr="0091455A" w:rsidRDefault="006A5DCD" w:rsidP="002E2DB6">
            <w:pPr>
              <w:spacing w:line="360" w:lineRule="auto"/>
              <w:rPr>
                <w:lang w:val="vi-VN"/>
              </w:rPr>
            </w:pPr>
            <w:r w:rsidRPr="0091455A">
              <w:rPr>
                <w:lang w:val="en"/>
              </w:rPr>
              <w:t xml:space="preserve">Activation conditions </w:t>
            </w:r>
          </w:p>
        </w:tc>
        <w:tc>
          <w:tcPr>
            <w:tcW w:w="6612" w:type="dxa"/>
          </w:tcPr>
          <w:p w14:paraId="0B35E741" w14:textId="77777777" w:rsidR="006A5DCD" w:rsidRPr="00177B20" w:rsidRDefault="006A5DCD" w:rsidP="002E2DB6">
            <w:pPr>
              <w:spacing w:line="360" w:lineRule="auto"/>
              <w:rPr>
                <w:lang w:val="vi-VN"/>
              </w:rPr>
            </w:pPr>
            <w:r w:rsidRPr="00177B20">
              <w:rPr>
                <w:lang w:val="en"/>
              </w:rPr>
              <w:t>Visit the website's store.</w:t>
            </w:r>
          </w:p>
        </w:tc>
      </w:tr>
      <w:tr w:rsidR="006A5DCD" w:rsidRPr="00177B20" w14:paraId="22116B0A" w14:textId="77777777" w:rsidTr="002E2DB6">
        <w:tc>
          <w:tcPr>
            <w:tcW w:w="2405" w:type="dxa"/>
          </w:tcPr>
          <w:p w14:paraId="3B3C149C" w14:textId="77777777" w:rsidR="006A5DCD" w:rsidRPr="0091455A" w:rsidRDefault="006A5DCD" w:rsidP="002E2DB6">
            <w:pPr>
              <w:spacing w:line="360" w:lineRule="auto"/>
              <w:rPr>
                <w:lang w:val="vi-VN"/>
              </w:rPr>
            </w:pPr>
            <w:r w:rsidRPr="0091455A">
              <w:rPr>
                <w:lang w:val="en"/>
              </w:rPr>
              <w:t>Pre-conditions</w:t>
            </w:r>
          </w:p>
        </w:tc>
        <w:tc>
          <w:tcPr>
            <w:tcW w:w="6612" w:type="dxa"/>
          </w:tcPr>
          <w:p w14:paraId="0AEF86C2" w14:textId="77777777" w:rsidR="006A5DCD" w:rsidRPr="00177B20" w:rsidRDefault="006A5DCD" w:rsidP="002E2DB6">
            <w:pPr>
              <w:spacing w:line="360" w:lineRule="auto"/>
              <w:rPr>
                <w:lang w:val="vi-VN"/>
              </w:rPr>
            </w:pPr>
            <w:r w:rsidRPr="00177B20">
              <w:rPr>
                <w:lang w:val="en"/>
              </w:rPr>
              <w:t>Successful logon to the user system.</w:t>
            </w:r>
          </w:p>
        </w:tc>
      </w:tr>
      <w:tr w:rsidR="006A5DCD" w:rsidRPr="00177B20" w14:paraId="1CBDD73D" w14:textId="77777777" w:rsidTr="002E2DB6">
        <w:tc>
          <w:tcPr>
            <w:tcW w:w="2405" w:type="dxa"/>
          </w:tcPr>
          <w:p w14:paraId="114418B5" w14:textId="77777777" w:rsidR="006A5DCD" w:rsidRPr="0091455A" w:rsidRDefault="006A5DCD" w:rsidP="002E2DB6">
            <w:pPr>
              <w:spacing w:line="360" w:lineRule="auto"/>
              <w:rPr>
                <w:lang w:val="vi-VN"/>
              </w:rPr>
            </w:pPr>
            <w:r w:rsidRPr="0091455A">
              <w:rPr>
                <w:lang w:val="en"/>
              </w:rPr>
              <w:t>Post-conditional</w:t>
            </w:r>
          </w:p>
        </w:tc>
        <w:tc>
          <w:tcPr>
            <w:tcW w:w="6612" w:type="dxa"/>
          </w:tcPr>
          <w:p w14:paraId="7C748276" w14:textId="77777777" w:rsidR="006A5DCD" w:rsidRPr="00177B20" w:rsidRDefault="006A5DCD" w:rsidP="002E2DB6">
            <w:pPr>
              <w:spacing w:line="360" w:lineRule="auto"/>
              <w:rPr>
                <w:lang w:val="vi-VN"/>
              </w:rPr>
            </w:pPr>
            <w:r w:rsidRPr="00177B20">
              <w:rPr>
                <w:lang w:val="en"/>
              </w:rPr>
              <w:t>Go to the user's profile.</w:t>
            </w:r>
          </w:p>
        </w:tc>
      </w:tr>
      <w:tr w:rsidR="006A5DCD" w:rsidRPr="00177B20" w14:paraId="3529EAC7" w14:textId="77777777" w:rsidTr="002E2DB6">
        <w:tc>
          <w:tcPr>
            <w:tcW w:w="2405" w:type="dxa"/>
          </w:tcPr>
          <w:p w14:paraId="39F70811" w14:textId="77777777" w:rsidR="006A5DCD" w:rsidRPr="0091455A" w:rsidRDefault="006A5DCD" w:rsidP="002E2DB6">
            <w:pPr>
              <w:spacing w:line="360" w:lineRule="auto"/>
              <w:rPr>
                <w:rFonts w:eastAsia="Calibri"/>
                <w:lang w:val="vi-VN"/>
              </w:rPr>
            </w:pPr>
            <w:r w:rsidRPr="0091455A">
              <w:rPr>
                <w:lang w:val="en"/>
              </w:rPr>
              <w:t xml:space="preserve">Main event stream </w:t>
            </w:r>
          </w:p>
        </w:tc>
        <w:tc>
          <w:tcPr>
            <w:tcW w:w="6612" w:type="dxa"/>
          </w:tcPr>
          <w:p w14:paraId="54FD43E6" w14:textId="77777777" w:rsidR="006A5DCD" w:rsidRPr="00177B20" w:rsidRDefault="006A5DCD" w:rsidP="006A5DCD">
            <w:pPr>
              <w:pStyle w:val="ListParagraph"/>
              <w:numPr>
                <w:ilvl w:val="0"/>
                <w:numId w:val="30"/>
              </w:numPr>
              <w:spacing w:line="360" w:lineRule="auto"/>
              <w:rPr>
                <w:lang w:val="vi-VN"/>
              </w:rPr>
            </w:pPr>
            <w:r w:rsidRPr="00177B20">
              <w:rPr>
                <w:lang w:val="en"/>
              </w:rPr>
              <w:t xml:space="preserve">Click the order history button at the navigation menu. </w:t>
            </w:r>
          </w:p>
          <w:p w14:paraId="1322B296" w14:textId="77777777" w:rsidR="006A5DCD" w:rsidRPr="00177B20" w:rsidRDefault="006A5DCD" w:rsidP="006A5DCD">
            <w:pPr>
              <w:pStyle w:val="ListParagraph"/>
              <w:numPr>
                <w:ilvl w:val="0"/>
                <w:numId w:val="30"/>
              </w:numPr>
              <w:spacing w:line="360" w:lineRule="auto"/>
              <w:rPr>
                <w:lang w:val="vi-VN"/>
              </w:rPr>
            </w:pPr>
            <w:r w:rsidRPr="00177B20">
              <w:rPr>
                <w:lang w:val="en"/>
              </w:rPr>
              <w:t>Tap the delete order button or trash can icon at the order you want to delete.</w:t>
            </w:r>
          </w:p>
        </w:tc>
      </w:tr>
      <w:tr w:rsidR="006A5DCD" w:rsidRPr="00177B20" w14:paraId="6DF2D656" w14:textId="77777777" w:rsidTr="002E2DB6">
        <w:tc>
          <w:tcPr>
            <w:tcW w:w="2405" w:type="dxa"/>
          </w:tcPr>
          <w:p w14:paraId="2420964F" w14:textId="77777777" w:rsidR="006A5DCD" w:rsidRPr="0091455A" w:rsidRDefault="006A5DCD" w:rsidP="002E2DB6">
            <w:pPr>
              <w:spacing w:line="360" w:lineRule="auto"/>
              <w:rPr>
                <w:rFonts w:eastAsia="Calibri"/>
                <w:lang w:val="vi-VN"/>
              </w:rPr>
            </w:pPr>
            <w:r w:rsidRPr="0091455A">
              <w:rPr>
                <w:lang w:val="en"/>
              </w:rPr>
              <w:t>Secondary event streams</w:t>
            </w:r>
          </w:p>
        </w:tc>
        <w:tc>
          <w:tcPr>
            <w:tcW w:w="6612" w:type="dxa"/>
          </w:tcPr>
          <w:p w14:paraId="11330927" w14:textId="77777777" w:rsidR="006A5DCD" w:rsidRPr="00177B20" w:rsidRDefault="006A5DCD" w:rsidP="006A5DCD">
            <w:pPr>
              <w:pStyle w:val="ListParagraph"/>
              <w:numPr>
                <w:ilvl w:val="1"/>
                <w:numId w:val="30"/>
              </w:numPr>
              <w:spacing w:line="360" w:lineRule="auto"/>
              <w:rPr>
                <w:lang w:val="vi-VN"/>
              </w:rPr>
            </w:pPr>
            <w:r w:rsidRPr="00177B20">
              <w:rPr>
                <w:lang w:val="en"/>
              </w:rPr>
              <w:t>The order has been confirmed.</w:t>
            </w:r>
          </w:p>
        </w:tc>
      </w:tr>
    </w:tbl>
    <w:p w14:paraId="4FD0F394" w14:textId="0DF91420" w:rsidR="007F65AF" w:rsidRDefault="006A5DCD" w:rsidP="006A5DCD">
      <w:pPr>
        <w:pStyle w:val="Caption"/>
        <w:jc w:val="center"/>
      </w:pPr>
      <w:r>
        <w:t xml:space="preserve">Hình  </w:t>
      </w:r>
      <w:r>
        <w:fldChar w:fldCharType="begin"/>
      </w:r>
      <w:r>
        <w:instrText xml:space="preserve"> SEQ Hình_ \* ARABIC </w:instrText>
      </w:r>
      <w:r>
        <w:fldChar w:fldCharType="separate"/>
      </w:r>
      <w:r w:rsidR="00184843">
        <w:rPr>
          <w:noProof/>
        </w:rPr>
        <w:t>13</w:t>
      </w:r>
      <w:r>
        <w:fldChar w:fldCharType="end"/>
      </w:r>
      <w:r>
        <w:t>.Usecase Delete Order Management</w:t>
      </w:r>
    </w:p>
    <w:tbl>
      <w:tblPr>
        <w:tblStyle w:val="TableGrid"/>
        <w:tblW w:w="0" w:type="auto"/>
        <w:tblLook w:val="04A0" w:firstRow="1" w:lastRow="0" w:firstColumn="1" w:lastColumn="0" w:noHBand="0" w:noVBand="1"/>
      </w:tblPr>
      <w:tblGrid>
        <w:gridCol w:w="2405"/>
        <w:gridCol w:w="6612"/>
      </w:tblGrid>
      <w:tr w:rsidR="0055748A" w14:paraId="7D34FDC9" w14:textId="77777777" w:rsidTr="002E2DB6">
        <w:tc>
          <w:tcPr>
            <w:tcW w:w="24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72F2FE" w14:textId="77777777" w:rsidR="0055748A" w:rsidRDefault="0055748A" w:rsidP="002E2DB6">
            <w:pPr>
              <w:spacing w:line="360" w:lineRule="auto"/>
              <w:jc w:val="both"/>
            </w:pPr>
            <w:r>
              <w:rPr>
                <w:lang w:val="en"/>
              </w:rPr>
              <w:t>Use case</w:t>
            </w:r>
          </w:p>
        </w:tc>
        <w:tc>
          <w:tcPr>
            <w:tcW w:w="661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2E102CB" w14:textId="77777777" w:rsidR="0055748A" w:rsidRDefault="0055748A" w:rsidP="002E2DB6">
            <w:pPr>
              <w:spacing w:line="360" w:lineRule="auto"/>
              <w:jc w:val="both"/>
            </w:pPr>
            <w:r>
              <w:rPr>
                <w:lang w:val="en"/>
              </w:rPr>
              <w:t>Content</w:t>
            </w:r>
          </w:p>
        </w:tc>
      </w:tr>
      <w:tr w:rsidR="0055748A" w14:paraId="1163A47C"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74F8F244" w14:textId="77777777" w:rsidR="0055748A" w:rsidRDefault="0055748A" w:rsidP="002E2DB6">
            <w:pPr>
              <w:spacing w:line="360" w:lineRule="auto"/>
              <w:jc w:val="both"/>
            </w:pPr>
            <w:r>
              <w:rPr>
                <w:lang w:val="en"/>
              </w:rPr>
              <w:t>Use-Case Name</w:t>
            </w:r>
          </w:p>
        </w:tc>
        <w:tc>
          <w:tcPr>
            <w:tcW w:w="6612" w:type="dxa"/>
            <w:tcBorders>
              <w:top w:val="single" w:sz="4" w:space="0" w:color="auto"/>
              <w:left w:val="single" w:sz="4" w:space="0" w:color="auto"/>
              <w:bottom w:val="single" w:sz="4" w:space="0" w:color="auto"/>
              <w:right w:val="single" w:sz="4" w:space="0" w:color="auto"/>
            </w:tcBorders>
            <w:hideMark/>
          </w:tcPr>
          <w:p w14:paraId="0D730A6D" w14:textId="77777777" w:rsidR="0055748A" w:rsidRDefault="0055748A" w:rsidP="002E2DB6">
            <w:pPr>
              <w:spacing w:line="360" w:lineRule="auto"/>
            </w:pPr>
            <w:r>
              <w:rPr>
                <w:lang w:val="en"/>
              </w:rPr>
              <w:t>Order Management</w:t>
            </w:r>
          </w:p>
        </w:tc>
      </w:tr>
      <w:tr w:rsidR="0055748A" w:rsidRPr="00177B20" w14:paraId="4D33D921"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36A9D4F5" w14:textId="77777777" w:rsidR="0055748A" w:rsidRDefault="0055748A" w:rsidP="002E2DB6">
            <w:pPr>
              <w:spacing w:line="360" w:lineRule="auto"/>
              <w:rPr>
                <w:lang w:val="vi-VN"/>
              </w:rPr>
            </w:pPr>
            <w:r>
              <w:rPr>
                <w:lang w:val="en"/>
              </w:rPr>
              <w:t>Describe</w:t>
            </w:r>
          </w:p>
        </w:tc>
        <w:tc>
          <w:tcPr>
            <w:tcW w:w="6612" w:type="dxa"/>
            <w:tcBorders>
              <w:top w:val="single" w:sz="4" w:space="0" w:color="auto"/>
              <w:left w:val="single" w:sz="4" w:space="0" w:color="auto"/>
              <w:bottom w:val="single" w:sz="4" w:space="0" w:color="auto"/>
              <w:right w:val="single" w:sz="4" w:space="0" w:color="auto"/>
            </w:tcBorders>
            <w:hideMark/>
          </w:tcPr>
          <w:p w14:paraId="2C5B7F6A" w14:textId="77777777" w:rsidR="0055748A" w:rsidRPr="00177B20" w:rsidRDefault="0055748A" w:rsidP="002E2DB6">
            <w:pPr>
              <w:spacing w:line="360" w:lineRule="auto"/>
              <w:rPr>
                <w:lang w:val="vi-VN"/>
              </w:rPr>
            </w:pPr>
            <w:r w:rsidRPr="00177B20">
              <w:rPr>
                <w:lang w:val="en"/>
              </w:rPr>
              <w:t>View order details when the system has confirmed the order or has not confirmed the order.</w:t>
            </w:r>
          </w:p>
        </w:tc>
      </w:tr>
      <w:tr w:rsidR="0055748A" w14:paraId="0F4B1F83"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591D95BD" w14:textId="77777777" w:rsidR="0055748A" w:rsidRDefault="0055748A" w:rsidP="002E2DB6">
            <w:pPr>
              <w:spacing w:line="360" w:lineRule="auto"/>
              <w:rPr>
                <w:lang w:val="vi-VN"/>
              </w:rPr>
            </w:pPr>
            <w:r>
              <w:rPr>
                <w:lang w:val="en"/>
              </w:rPr>
              <w:t>Actor</w:t>
            </w:r>
          </w:p>
        </w:tc>
        <w:tc>
          <w:tcPr>
            <w:tcW w:w="6612" w:type="dxa"/>
            <w:tcBorders>
              <w:top w:val="single" w:sz="4" w:space="0" w:color="auto"/>
              <w:left w:val="single" w:sz="4" w:space="0" w:color="auto"/>
              <w:bottom w:val="single" w:sz="4" w:space="0" w:color="auto"/>
              <w:right w:val="single" w:sz="4" w:space="0" w:color="auto"/>
            </w:tcBorders>
            <w:hideMark/>
          </w:tcPr>
          <w:p w14:paraId="5F0649D3" w14:textId="77777777" w:rsidR="0055748A" w:rsidRDefault="0055748A" w:rsidP="002E2DB6">
            <w:pPr>
              <w:spacing w:line="360" w:lineRule="auto"/>
            </w:pPr>
            <w:r>
              <w:rPr>
                <w:lang w:val="en"/>
              </w:rPr>
              <w:t>Individual users.</w:t>
            </w:r>
          </w:p>
        </w:tc>
      </w:tr>
      <w:tr w:rsidR="0055748A" w:rsidRPr="00177B20" w14:paraId="68DEDB1D"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5004A1BB" w14:textId="77777777" w:rsidR="0055748A" w:rsidRDefault="0055748A" w:rsidP="002E2DB6">
            <w:pPr>
              <w:spacing w:line="360" w:lineRule="auto"/>
              <w:rPr>
                <w:lang w:val="vi-VN"/>
              </w:rPr>
            </w:pPr>
            <w:r>
              <w:rPr>
                <w:lang w:val="en"/>
              </w:rPr>
              <w:t>Related Use-Cases</w:t>
            </w:r>
          </w:p>
        </w:tc>
        <w:tc>
          <w:tcPr>
            <w:tcW w:w="6612" w:type="dxa"/>
            <w:tcBorders>
              <w:top w:val="single" w:sz="4" w:space="0" w:color="auto"/>
              <w:left w:val="single" w:sz="4" w:space="0" w:color="auto"/>
              <w:bottom w:val="single" w:sz="4" w:space="0" w:color="auto"/>
              <w:right w:val="single" w:sz="4" w:space="0" w:color="auto"/>
            </w:tcBorders>
            <w:hideMark/>
          </w:tcPr>
          <w:p w14:paraId="5CBD652A" w14:textId="77777777" w:rsidR="0055748A" w:rsidRPr="00177B20" w:rsidRDefault="0055748A" w:rsidP="002E2DB6">
            <w:pPr>
              <w:spacing w:line="360" w:lineRule="auto"/>
              <w:rPr>
                <w:lang w:val="vi-VN"/>
              </w:rPr>
            </w:pPr>
            <w:r w:rsidRPr="00177B20">
              <w:rPr>
                <w:lang w:val="en"/>
              </w:rPr>
              <w:t>View the order list.</w:t>
            </w:r>
          </w:p>
        </w:tc>
      </w:tr>
      <w:tr w:rsidR="0055748A" w:rsidRPr="00177B20" w14:paraId="795EEFAC"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4888E617" w14:textId="77777777" w:rsidR="0055748A" w:rsidRDefault="0055748A" w:rsidP="002E2DB6">
            <w:pPr>
              <w:spacing w:line="360" w:lineRule="auto"/>
              <w:rPr>
                <w:lang w:val="vi-VN"/>
              </w:rPr>
            </w:pPr>
            <w:r>
              <w:rPr>
                <w:lang w:val="en"/>
              </w:rPr>
              <w:t xml:space="preserve">Activation conditions </w:t>
            </w:r>
          </w:p>
        </w:tc>
        <w:tc>
          <w:tcPr>
            <w:tcW w:w="6612" w:type="dxa"/>
            <w:tcBorders>
              <w:top w:val="single" w:sz="4" w:space="0" w:color="auto"/>
              <w:left w:val="single" w:sz="4" w:space="0" w:color="auto"/>
              <w:bottom w:val="single" w:sz="4" w:space="0" w:color="auto"/>
              <w:right w:val="single" w:sz="4" w:space="0" w:color="auto"/>
            </w:tcBorders>
            <w:hideMark/>
          </w:tcPr>
          <w:p w14:paraId="46EFD22D" w14:textId="77777777" w:rsidR="0055748A" w:rsidRPr="00177B20" w:rsidRDefault="0055748A" w:rsidP="002E2DB6">
            <w:pPr>
              <w:spacing w:line="360" w:lineRule="auto"/>
              <w:rPr>
                <w:lang w:val="vi-VN"/>
              </w:rPr>
            </w:pPr>
            <w:r w:rsidRPr="00177B20">
              <w:rPr>
                <w:lang w:val="en"/>
              </w:rPr>
              <w:t>Visit the website's store.</w:t>
            </w:r>
          </w:p>
        </w:tc>
      </w:tr>
      <w:tr w:rsidR="0055748A" w:rsidRPr="00177B20" w14:paraId="54FB4AC7"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4A1D85D5" w14:textId="77777777" w:rsidR="0055748A" w:rsidRDefault="0055748A" w:rsidP="002E2DB6">
            <w:pPr>
              <w:spacing w:line="360" w:lineRule="auto"/>
              <w:rPr>
                <w:lang w:val="vi-VN"/>
              </w:rPr>
            </w:pPr>
            <w:r>
              <w:rPr>
                <w:lang w:val="en"/>
              </w:rPr>
              <w:t>Pre-conditions</w:t>
            </w:r>
          </w:p>
        </w:tc>
        <w:tc>
          <w:tcPr>
            <w:tcW w:w="6612" w:type="dxa"/>
            <w:tcBorders>
              <w:top w:val="single" w:sz="4" w:space="0" w:color="auto"/>
              <w:left w:val="single" w:sz="4" w:space="0" w:color="auto"/>
              <w:bottom w:val="single" w:sz="4" w:space="0" w:color="auto"/>
              <w:right w:val="single" w:sz="4" w:space="0" w:color="auto"/>
            </w:tcBorders>
            <w:hideMark/>
          </w:tcPr>
          <w:p w14:paraId="69A40907" w14:textId="77777777" w:rsidR="0055748A" w:rsidRPr="00177B20" w:rsidRDefault="0055748A" w:rsidP="002E2DB6">
            <w:pPr>
              <w:spacing w:line="360" w:lineRule="auto"/>
              <w:rPr>
                <w:lang w:val="vi-VN"/>
              </w:rPr>
            </w:pPr>
            <w:r w:rsidRPr="00177B20">
              <w:rPr>
                <w:lang w:val="en"/>
              </w:rPr>
              <w:t>Successful logon to the user system.</w:t>
            </w:r>
          </w:p>
        </w:tc>
      </w:tr>
      <w:tr w:rsidR="0055748A" w:rsidRPr="00177B20" w14:paraId="78A6E978"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47708A16" w14:textId="77777777" w:rsidR="0055748A" w:rsidRDefault="0055748A" w:rsidP="002E2DB6">
            <w:pPr>
              <w:spacing w:line="360" w:lineRule="auto"/>
              <w:rPr>
                <w:lang w:val="vi-VN"/>
              </w:rPr>
            </w:pPr>
            <w:r>
              <w:rPr>
                <w:lang w:val="en"/>
              </w:rPr>
              <w:t>Post-conditional</w:t>
            </w:r>
          </w:p>
        </w:tc>
        <w:tc>
          <w:tcPr>
            <w:tcW w:w="6612" w:type="dxa"/>
            <w:tcBorders>
              <w:top w:val="single" w:sz="4" w:space="0" w:color="auto"/>
              <w:left w:val="single" w:sz="4" w:space="0" w:color="auto"/>
              <w:bottom w:val="single" w:sz="4" w:space="0" w:color="auto"/>
              <w:right w:val="single" w:sz="4" w:space="0" w:color="auto"/>
            </w:tcBorders>
            <w:hideMark/>
          </w:tcPr>
          <w:p w14:paraId="436E4702" w14:textId="77777777" w:rsidR="0055748A" w:rsidRPr="00177B20" w:rsidRDefault="0055748A" w:rsidP="002E2DB6">
            <w:pPr>
              <w:spacing w:line="360" w:lineRule="auto"/>
              <w:rPr>
                <w:lang w:val="vi-VN"/>
              </w:rPr>
            </w:pPr>
            <w:r w:rsidRPr="00177B20">
              <w:rPr>
                <w:lang w:val="en"/>
              </w:rPr>
              <w:t>Go to the user's profile.</w:t>
            </w:r>
          </w:p>
        </w:tc>
      </w:tr>
      <w:tr w:rsidR="0055748A" w:rsidRPr="00177B20" w14:paraId="6F22D501"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3657A751" w14:textId="77777777" w:rsidR="0055748A" w:rsidRDefault="0055748A" w:rsidP="002E2DB6">
            <w:pPr>
              <w:spacing w:line="360" w:lineRule="auto"/>
              <w:rPr>
                <w:rFonts w:eastAsia="Calibri"/>
                <w:lang w:val="vi-VN"/>
              </w:rPr>
            </w:pPr>
            <w:r>
              <w:rPr>
                <w:lang w:val="en"/>
              </w:rPr>
              <w:t xml:space="preserve">Main event stream </w:t>
            </w:r>
          </w:p>
        </w:tc>
        <w:tc>
          <w:tcPr>
            <w:tcW w:w="6612" w:type="dxa"/>
            <w:tcBorders>
              <w:top w:val="single" w:sz="4" w:space="0" w:color="auto"/>
              <w:left w:val="single" w:sz="4" w:space="0" w:color="auto"/>
              <w:bottom w:val="single" w:sz="4" w:space="0" w:color="auto"/>
              <w:right w:val="single" w:sz="4" w:space="0" w:color="auto"/>
            </w:tcBorders>
            <w:hideMark/>
          </w:tcPr>
          <w:p w14:paraId="5BBA98AE" w14:textId="77777777" w:rsidR="0055748A" w:rsidRPr="00177B20" w:rsidRDefault="0055748A" w:rsidP="0055748A">
            <w:pPr>
              <w:pStyle w:val="ListParagraph"/>
              <w:numPr>
                <w:ilvl w:val="0"/>
                <w:numId w:val="31"/>
              </w:numPr>
              <w:spacing w:line="360" w:lineRule="auto"/>
              <w:rPr>
                <w:lang w:val="vi-VN"/>
              </w:rPr>
            </w:pPr>
            <w:r w:rsidRPr="00177B20">
              <w:rPr>
                <w:lang w:val="en"/>
              </w:rPr>
              <w:t xml:space="preserve">Click the order history button at the navigation menu. </w:t>
            </w:r>
          </w:p>
          <w:p w14:paraId="20802547" w14:textId="77777777" w:rsidR="0055748A" w:rsidRPr="00177B20" w:rsidRDefault="0055748A" w:rsidP="0055748A">
            <w:pPr>
              <w:pStyle w:val="ListParagraph"/>
              <w:numPr>
                <w:ilvl w:val="0"/>
                <w:numId w:val="31"/>
              </w:numPr>
              <w:spacing w:line="360" w:lineRule="auto"/>
              <w:rPr>
                <w:lang w:val="vi-VN"/>
              </w:rPr>
            </w:pPr>
            <w:r w:rsidRPr="00177B20">
              <w:rPr>
                <w:lang w:val="en"/>
              </w:rPr>
              <w:t>Tap the view order button or the eye icon at the order you want to view.</w:t>
            </w:r>
          </w:p>
        </w:tc>
      </w:tr>
      <w:tr w:rsidR="0055748A" w:rsidRPr="00177B20" w14:paraId="2BDD4F6B"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26527AC1" w14:textId="77777777" w:rsidR="0055748A" w:rsidRDefault="0055748A" w:rsidP="002E2DB6">
            <w:pPr>
              <w:spacing w:line="360" w:lineRule="auto"/>
              <w:rPr>
                <w:rFonts w:eastAsia="Calibri"/>
                <w:lang w:val="vi-VN"/>
              </w:rPr>
            </w:pPr>
            <w:r>
              <w:rPr>
                <w:lang w:val="en"/>
              </w:rPr>
              <w:t>Secondary event streams</w:t>
            </w:r>
          </w:p>
        </w:tc>
        <w:tc>
          <w:tcPr>
            <w:tcW w:w="6612" w:type="dxa"/>
            <w:tcBorders>
              <w:top w:val="single" w:sz="4" w:space="0" w:color="auto"/>
              <w:left w:val="single" w:sz="4" w:space="0" w:color="auto"/>
              <w:bottom w:val="single" w:sz="4" w:space="0" w:color="auto"/>
              <w:right w:val="single" w:sz="4" w:space="0" w:color="auto"/>
            </w:tcBorders>
            <w:hideMark/>
          </w:tcPr>
          <w:p w14:paraId="453C0D76" w14:textId="77777777" w:rsidR="0055748A" w:rsidRPr="00177B20" w:rsidRDefault="0055748A" w:rsidP="003A7842">
            <w:pPr>
              <w:pStyle w:val="ListParagraph"/>
              <w:keepNext/>
              <w:numPr>
                <w:ilvl w:val="1"/>
                <w:numId w:val="32"/>
              </w:numPr>
              <w:spacing w:line="360" w:lineRule="auto"/>
              <w:rPr>
                <w:lang w:val="vi-VN"/>
              </w:rPr>
            </w:pPr>
            <w:r w:rsidRPr="00177B20">
              <w:rPr>
                <w:lang w:val="en"/>
              </w:rPr>
              <w:t>The user is not logged on to the user system.</w:t>
            </w:r>
          </w:p>
        </w:tc>
      </w:tr>
    </w:tbl>
    <w:p w14:paraId="2E09754B" w14:textId="1CD72B47" w:rsidR="003A7842" w:rsidRDefault="003A7842" w:rsidP="003A7842">
      <w:pPr>
        <w:pStyle w:val="Caption"/>
        <w:jc w:val="center"/>
      </w:pPr>
      <w:r>
        <w:t xml:space="preserve">Hình  </w:t>
      </w:r>
      <w:r>
        <w:fldChar w:fldCharType="begin"/>
      </w:r>
      <w:r>
        <w:instrText xml:space="preserve"> SEQ Hình_ \* ARABIC </w:instrText>
      </w:r>
      <w:r>
        <w:fldChar w:fldCharType="separate"/>
      </w:r>
      <w:r w:rsidR="00184843">
        <w:rPr>
          <w:noProof/>
        </w:rPr>
        <w:t>14</w:t>
      </w:r>
      <w:r>
        <w:fldChar w:fldCharType="end"/>
      </w:r>
      <w:r>
        <w:t>.Usecase View Order Detail</w:t>
      </w:r>
    </w:p>
    <w:p w14:paraId="44A13C30" w14:textId="77777777" w:rsidR="003A7842" w:rsidRDefault="003A7842">
      <w:pPr>
        <w:rPr>
          <w:i/>
          <w:iCs/>
          <w:color w:val="44546A" w:themeColor="text2"/>
          <w:sz w:val="18"/>
          <w:szCs w:val="18"/>
        </w:rPr>
      </w:pPr>
      <w:r>
        <w:br w:type="page"/>
      </w:r>
    </w:p>
    <w:p w14:paraId="5442B3B1" w14:textId="77777777" w:rsidR="003A7842" w:rsidRPr="0055748A" w:rsidRDefault="003A7842" w:rsidP="003A7842">
      <w:pPr>
        <w:pStyle w:val="Caption"/>
        <w:jc w:val="center"/>
      </w:pPr>
    </w:p>
    <w:tbl>
      <w:tblPr>
        <w:tblStyle w:val="TableGrid"/>
        <w:tblW w:w="0" w:type="auto"/>
        <w:tblLook w:val="04A0" w:firstRow="1" w:lastRow="0" w:firstColumn="1" w:lastColumn="0" w:noHBand="0" w:noVBand="1"/>
      </w:tblPr>
      <w:tblGrid>
        <w:gridCol w:w="2405"/>
        <w:gridCol w:w="6612"/>
      </w:tblGrid>
      <w:tr w:rsidR="003A7842" w14:paraId="3D2FA3E4" w14:textId="77777777" w:rsidTr="002E2DB6">
        <w:tc>
          <w:tcPr>
            <w:tcW w:w="24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E58D4C" w14:textId="77777777" w:rsidR="003A7842" w:rsidRDefault="003A7842" w:rsidP="002E2DB6">
            <w:pPr>
              <w:spacing w:line="360" w:lineRule="auto"/>
              <w:jc w:val="both"/>
            </w:pPr>
            <w:r>
              <w:rPr>
                <w:lang w:val="en"/>
              </w:rPr>
              <w:t>Use case</w:t>
            </w:r>
          </w:p>
        </w:tc>
        <w:tc>
          <w:tcPr>
            <w:tcW w:w="661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06A6849" w14:textId="77777777" w:rsidR="003A7842" w:rsidRDefault="003A7842" w:rsidP="002E2DB6">
            <w:pPr>
              <w:spacing w:line="360" w:lineRule="auto"/>
              <w:jc w:val="both"/>
            </w:pPr>
            <w:r>
              <w:rPr>
                <w:lang w:val="en"/>
              </w:rPr>
              <w:t>Content</w:t>
            </w:r>
          </w:p>
        </w:tc>
      </w:tr>
      <w:tr w:rsidR="003A7842" w14:paraId="164EB0BD"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67AF46E7" w14:textId="77777777" w:rsidR="003A7842" w:rsidRDefault="003A7842" w:rsidP="002E2DB6">
            <w:pPr>
              <w:spacing w:line="360" w:lineRule="auto"/>
              <w:jc w:val="both"/>
            </w:pPr>
            <w:r>
              <w:rPr>
                <w:lang w:val="en"/>
              </w:rPr>
              <w:t>Use-Case Name</w:t>
            </w:r>
          </w:p>
        </w:tc>
        <w:tc>
          <w:tcPr>
            <w:tcW w:w="6612" w:type="dxa"/>
            <w:tcBorders>
              <w:top w:val="single" w:sz="4" w:space="0" w:color="auto"/>
              <w:left w:val="single" w:sz="4" w:space="0" w:color="auto"/>
              <w:bottom w:val="single" w:sz="4" w:space="0" w:color="auto"/>
              <w:right w:val="single" w:sz="4" w:space="0" w:color="auto"/>
            </w:tcBorders>
            <w:hideMark/>
          </w:tcPr>
          <w:p w14:paraId="4A400D65" w14:textId="77777777" w:rsidR="003A7842" w:rsidRDefault="003A7842" w:rsidP="002E2DB6">
            <w:pPr>
              <w:spacing w:line="360" w:lineRule="auto"/>
            </w:pPr>
            <w:r>
              <w:rPr>
                <w:lang w:val="en"/>
              </w:rPr>
              <w:t>Change password</w:t>
            </w:r>
          </w:p>
        </w:tc>
      </w:tr>
      <w:tr w:rsidR="003A7842" w:rsidRPr="00177B20" w14:paraId="6F8CFA47"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63DEFC5A" w14:textId="77777777" w:rsidR="003A7842" w:rsidRDefault="003A7842" w:rsidP="002E2DB6">
            <w:pPr>
              <w:spacing w:line="360" w:lineRule="auto"/>
              <w:rPr>
                <w:lang w:val="vi-VN"/>
              </w:rPr>
            </w:pPr>
            <w:r>
              <w:rPr>
                <w:lang w:val="en"/>
              </w:rPr>
              <w:t>Describe</w:t>
            </w:r>
          </w:p>
        </w:tc>
        <w:tc>
          <w:tcPr>
            <w:tcW w:w="6612" w:type="dxa"/>
            <w:tcBorders>
              <w:top w:val="single" w:sz="4" w:space="0" w:color="auto"/>
              <w:left w:val="single" w:sz="4" w:space="0" w:color="auto"/>
              <w:bottom w:val="single" w:sz="4" w:space="0" w:color="auto"/>
              <w:right w:val="single" w:sz="4" w:space="0" w:color="auto"/>
            </w:tcBorders>
            <w:hideMark/>
          </w:tcPr>
          <w:p w14:paraId="7C8403A6" w14:textId="77777777" w:rsidR="003A7842" w:rsidRPr="00177B20" w:rsidRDefault="003A7842" w:rsidP="002E2DB6">
            <w:pPr>
              <w:spacing w:line="360" w:lineRule="auto"/>
              <w:rPr>
                <w:lang w:val="vi-VN"/>
              </w:rPr>
            </w:pPr>
            <w:r w:rsidRPr="00177B20">
              <w:rPr>
                <w:lang w:val="en"/>
              </w:rPr>
              <w:t>Change the user password.</w:t>
            </w:r>
          </w:p>
        </w:tc>
      </w:tr>
      <w:tr w:rsidR="003A7842" w14:paraId="377C1883"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0E6A631E" w14:textId="77777777" w:rsidR="003A7842" w:rsidRDefault="003A7842" w:rsidP="002E2DB6">
            <w:pPr>
              <w:spacing w:line="360" w:lineRule="auto"/>
              <w:rPr>
                <w:lang w:val="vi-VN"/>
              </w:rPr>
            </w:pPr>
            <w:r>
              <w:rPr>
                <w:lang w:val="en"/>
              </w:rPr>
              <w:t>Actor</w:t>
            </w:r>
          </w:p>
        </w:tc>
        <w:tc>
          <w:tcPr>
            <w:tcW w:w="6612" w:type="dxa"/>
            <w:tcBorders>
              <w:top w:val="single" w:sz="4" w:space="0" w:color="auto"/>
              <w:left w:val="single" w:sz="4" w:space="0" w:color="auto"/>
              <w:bottom w:val="single" w:sz="4" w:space="0" w:color="auto"/>
              <w:right w:val="single" w:sz="4" w:space="0" w:color="auto"/>
            </w:tcBorders>
            <w:hideMark/>
          </w:tcPr>
          <w:p w14:paraId="226929FA" w14:textId="77777777" w:rsidR="003A7842" w:rsidRDefault="003A7842" w:rsidP="002E2DB6">
            <w:pPr>
              <w:spacing w:line="360" w:lineRule="auto"/>
            </w:pPr>
            <w:r>
              <w:rPr>
                <w:lang w:val="en"/>
              </w:rPr>
              <w:t>Individual users.</w:t>
            </w:r>
          </w:p>
        </w:tc>
      </w:tr>
      <w:tr w:rsidR="003A7842" w:rsidRPr="00177B20" w14:paraId="18DB7107"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2EC53860" w14:textId="77777777" w:rsidR="003A7842" w:rsidRDefault="003A7842" w:rsidP="002E2DB6">
            <w:pPr>
              <w:spacing w:line="360" w:lineRule="auto"/>
              <w:rPr>
                <w:lang w:val="vi-VN"/>
              </w:rPr>
            </w:pPr>
            <w:r>
              <w:rPr>
                <w:lang w:val="en"/>
              </w:rPr>
              <w:t>Related Use-Cases</w:t>
            </w:r>
          </w:p>
        </w:tc>
        <w:tc>
          <w:tcPr>
            <w:tcW w:w="6612" w:type="dxa"/>
            <w:tcBorders>
              <w:top w:val="single" w:sz="4" w:space="0" w:color="auto"/>
              <w:left w:val="single" w:sz="4" w:space="0" w:color="auto"/>
              <w:bottom w:val="single" w:sz="4" w:space="0" w:color="auto"/>
              <w:right w:val="single" w:sz="4" w:space="0" w:color="auto"/>
            </w:tcBorders>
            <w:hideMark/>
          </w:tcPr>
          <w:p w14:paraId="5F108C18" w14:textId="77777777" w:rsidR="003A7842" w:rsidRPr="00177B20" w:rsidRDefault="003A7842" w:rsidP="002E2DB6">
            <w:pPr>
              <w:spacing w:line="360" w:lineRule="auto"/>
              <w:rPr>
                <w:lang w:val="vi-VN"/>
              </w:rPr>
            </w:pPr>
            <w:r w:rsidRPr="00177B20">
              <w:rPr>
                <w:lang w:val="en"/>
              </w:rPr>
              <w:t>Edit user information.</w:t>
            </w:r>
          </w:p>
        </w:tc>
      </w:tr>
      <w:tr w:rsidR="003A7842" w:rsidRPr="00177B20" w14:paraId="08D299AB"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358BDA22" w14:textId="77777777" w:rsidR="003A7842" w:rsidRDefault="003A7842" w:rsidP="002E2DB6">
            <w:pPr>
              <w:spacing w:line="360" w:lineRule="auto"/>
              <w:rPr>
                <w:lang w:val="vi-VN"/>
              </w:rPr>
            </w:pPr>
            <w:r>
              <w:rPr>
                <w:lang w:val="en"/>
              </w:rPr>
              <w:t xml:space="preserve">Activation conditions </w:t>
            </w:r>
          </w:p>
        </w:tc>
        <w:tc>
          <w:tcPr>
            <w:tcW w:w="6612" w:type="dxa"/>
            <w:tcBorders>
              <w:top w:val="single" w:sz="4" w:space="0" w:color="auto"/>
              <w:left w:val="single" w:sz="4" w:space="0" w:color="auto"/>
              <w:bottom w:val="single" w:sz="4" w:space="0" w:color="auto"/>
              <w:right w:val="single" w:sz="4" w:space="0" w:color="auto"/>
            </w:tcBorders>
            <w:hideMark/>
          </w:tcPr>
          <w:p w14:paraId="513C13DB" w14:textId="77777777" w:rsidR="003A7842" w:rsidRPr="00177B20" w:rsidRDefault="003A7842" w:rsidP="002E2DB6">
            <w:pPr>
              <w:spacing w:line="360" w:lineRule="auto"/>
              <w:rPr>
                <w:lang w:val="vi-VN"/>
              </w:rPr>
            </w:pPr>
            <w:r w:rsidRPr="00177B20">
              <w:rPr>
                <w:lang w:val="en"/>
              </w:rPr>
              <w:t>Visit the website's store.</w:t>
            </w:r>
          </w:p>
        </w:tc>
      </w:tr>
      <w:tr w:rsidR="003A7842" w:rsidRPr="00177B20" w14:paraId="36A62B43"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125DF82F" w14:textId="77777777" w:rsidR="003A7842" w:rsidRDefault="003A7842" w:rsidP="002E2DB6">
            <w:pPr>
              <w:spacing w:line="360" w:lineRule="auto"/>
              <w:rPr>
                <w:lang w:val="vi-VN"/>
              </w:rPr>
            </w:pPr>
            <w:r>
              <w:rPr>
                <w:lang w:val="en"/>
              </w:rPr>
              <w:t>Pre-conditions</w:t>
            </w:r>
          </w:p>
        </w:tc>
        <w:tc>
          <w:tcPr>
            <w:tcW w:w="6612" w:type="dxa"/>
            <w:tcBorders>
              <w:top w:val="single" w:sz="4" w:space="0" w:color="auto"/>
              <w:left w:val="single" w:sz="4" w:space="0" w:color="auto"/>
              <w:bottom w:val="single" w:sz="4" w:space="0" w:color="auto"/>
              <w:right w:val="single" w:sz="4" w:space="0" w:color="auto"/>
            </w:tcBorders>
            <w:hideMark/>
          </w:tcPr>
          <w:p w14:paraId="3A06EC5B" w14:textId="77777777" w:rsidR="003A7842" w:rsidRPr="00177B20" w:rsidRDefault="003A7842" w:rsidP="002E2DB6">
            <w:pPr>
              <w:spacing w:line="360" w:lineRule="auto"/>
              <w:rPr>
                <w:lang w:val="vi-VN"/>
              </w:rPr>
            </w:pPr>
            <w:r w:rsidRPr="00177B20">
              <w:rPr>
                <w:lang w:val="en"/>
              </w:rPr>
              <w:t>Successful logon to the user system.</w:t>
            </w:r>
          </w:p>
        </w:tc>
      </w:tr>
      <w:tr w:rsidR="003A7842" w:rsidRPr="00177B20" w14:paraId="19310331"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1FD678C4" w14:textId="77777777" w:rsidR="003A7842" w:rsidRDefault="003A7842" w:rsidP="002E2DB6">
            <w:pPr>
              <w:spacing w:line="360" w:lineRule="auto"/>
              <w:rPr>
                <w:lang w:val="vi-VN"/>
              </w:rPr>
            </w:pPr>
            <w:r>
              <w:rPr>
                <w:lang w:val="en"/>
              </w:rPr>
              <w:t>Post-conditional</w:t>
            </w:r>
          </w:p>
        </w:tc>
        <w:tc>
          <w:tcPr>
            <w:tcW w:w="6612" w:type="dxa"/>
            <w:tcBorders>
              <w:top w:val="single" w:sz="4" w:space="0" w:color="auto"/>
              <w:left w:val="single" w:sz="4" w:space="0" w:color="auto"/>
              <w:bottom w:val="single" w:sz="4" w:space="0" w:color="auto"/>
              <w:right w:val="single" w:sz="4" w:space="0" w:color="auto"/>
            </w:tcBorders>
            <w:hideMark/>
          </w:tcPr>
          <w:p w14:paraId="01E3BF5D" w14:textId="77777777" w:rsidR="003A7842" w:rsidRPr="00177B20" w:rsidRDefault="003A7842" w:rsidP="002E2DB6">
            <w:pPr>
              <w:spacing w:line="360" w:lineRule="auto"/>
              <w:rPr>
                <w:lang w:val="vi-VN"/>
              </w:rPr>
            </w:pPr>
            <w:r w:rsidRPr="00177B20">
              <w:rPr>
                <w:lang w:val="en"/>
              </w:rPr>
              <w:t>Go to the user's profile.</w:t>
            </w:r>
          </w:p>
        </w:tc>
      </w:tr>
      <w:tr w:rsidR="003A7842" w14:paraId="581194BC"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08542F52" w14:textId="77777777" w:rsidR="003A7842" w:rsidRDefault="003A7842" w:rsidP="002E2DB6">
            <w:pPr>
              <w:spacing w:line="360" w:lineRule="auto"/>
              <w:rPr>
                <w:rFonts w:eastAsia="Calibri"/>
                <w:lang w:val="vi-VN"/>
              </w:rPr>
            </w:pPr>
            <w:r>
              <w:rPr>
                <w:lang w:val="en"/>
              </w:rPr>
              <w:t xml:space="preserve">Main event stream </w:t>
            </w:r>
          </w:p>
        </w:tc>
        <w:tc>
          <w:tcPr>
            <w:tcW w:w="6612" w:type="dxa"/>
            <w:tcBorders>
              <w:top w:val="single" w:sz="4" w:space="0" w:color="auto"/>
              <w:left w:val="single" w:sz="4" w:space="0" w:color="auto"/>
              <w:bottom w:val="single" w:sz="4" w:space="0" w:color="auto"/>
              <w:right w:val="single" w:sz="4" w:space="0" w:color="auto"/>
            </w:tcBorders>
            <w:hideMark/>
          </w:tcPr>
          <w:p w14:paraId="20A80FF8" w14:textId="77777777" w:rsidR="003A7842" w:rsidRPr="00177B20" w:rsidRDefault="003A7842" w:rsidP="003A7842">
            <w:pPr>
              <w:pStyle w:val="ListParagraph"/>
              <w:numPr>
                <w:ilvl w:val="0"/>
                <w:numId w:val="33"/>
              </w:numPr>
              <w:spacing w:line="360" w:lineRule="auto"/>
              <w:rPr>
                <w:lang w:val="vi-VN"/>
              </w:rPr>
            </w:pPr>
            <w:r w:rsidRPr="00177B20">
              <w:rPr>
                <w:lang w:val="en"/>
              </w:rPr>
              <w:t xml:space="preserve">Click the change password button at the navigation menu. </w:t>
            </w:r>
          </w:p>
          <w:p w14:paraId="6A7952E4" w14:textId="77777777" w:rsidR="003A7842" w:rsidRDefault="003A7842" w:rsidP="003A7842">
            <w:pPr>
              <w:pStyle w:val="ListParagraph"/>
              <w:numPr>
                <w:ilvl w:val="0"/>
                <w:numId w:val="33"/>
              </w:numPr>
              <w:spacing w:line="360" w:lineRule="auto"/>
            </w:pPr>
            <w:r>
              <w:rPr>
                <w:lang w:val="en"/>
              </w:rPr>
              <w:t>Enter the old password.</w:t>
            </w:r>
          </w:p>
          <w:p w14:paraId="4B6DDEB4" w14:textId="77777777" w:rsidR="003A7842" w:rsidRDefault="003A7842" w:rsidP="003A7842">
            <w:pPr>
              <w:pStyle w:val="ListParagraph"/>
              <w:numPr>
                <w:ilvl w:val="0"/>
                <w:numId w:val="33"/>
              </w:numPr>
              <w:spacing w:line="360" w:lineRule="auto"/>
            </w:pPr>
            <w:r>
              <w:rPr>
                <w:lang w:val="en"/>
              </w:rPr>
              <w:t>Enter the new password.</w:t>
            </w:r>
          </w:p>
          <w:p w14:paraId="51056C1E" w14:textId="77777777" w:rsidR="003A7842" w:rsidRDefault="003A7842" w:rsidP="003A7842">
            <w:pPr>
              <w:pStyle w:val="ListParagraph"/>
              <w:numPr>
                <w:ilvl w:val="0"/>
                <w:numId w:val="33"/>
              </w:numPr>
              <w:spacing w:line="360" w:lineRule="auto"/>
            </w:pPr>
            <w:r>
              <w:rPr>
                <w:lang w:val="en"/>
              </w:rPr>
              <w:t>Press the change password button.</w:t>
            </w:r>
          </w:p>
        </w:tc>
      </w:tr>
      <w:tr w:rsidR="003A7842" w:rsidRPr="00CE2266" w14:paraId="23C7B3E9" w14:textId="77777777" w:rsidTr="002E2DB6">
        <w:tc>
          <w:tcPr>
            <w:tcW w:w="2405" w:type="dxa"/>
            <w:tcBorders>
              <w:top w:val="single" w:sz="4" w:space="0" w:color="auto"/>
              <w:left w:val="single" w:sz="4" w:space="0" w:color="auto"/>
              <w:bottom w:val="single" w:sz="4" w:space="0" w:color="auto"/>
              <w:right w:val="single" w:sz="4" w:space="0" w:color="auto"/>
            </w:tcBorders>
            <w:hideMark/>
          </w:tcPr>
          <w:p w14:paraId="3583E855" w14:textId="77777777" w:rsidR="003A7842" w:rsidRDefault="003A7842" w:rsidP="002E2DB6">
            <w:pPr>
              <w:spacing w:line="360" w:lineRule="auto"/>
              <w:rPr>
                <w:rFonts w:eastAsia="Calibri"/>
                <w:lang w:val="vi-VN"/>
              </w:rPr>
            </w:pPr>
            <w:r>
              <w:rPr>
                <w:lang w:val="en"/>
              </w:rPr>
              <w:t>Secondary event streams</w:t>
            </w:r>
          </w:p>
        </w:tc>
        <w:tc>
          <w:tcPr>
            <w:tcW w:w="6612" w:type="dxa"/>
            <w:tcBorders>
              <w:top w:val="single" w:sz="4" w:space="0" w:color="auto"/>
              <w:left w:val="single" w:sz="4" w:space="0" w:color="auto"/>
              <w:bottom w:val="single" w:sz="4" w:space="0" w:color="auto"/>
              <w:right w:val="single" w:sz="4" w:space="0" w:color="auto"/>
            </w:tcBorders>
            <w:hideMark/>
          </w:tcPr>
          <w:p w14:paraId="2074DE45" w14:textId="77777777" w:rsidR="003A7842" w:rsidRPr="00177B20" w:rsidRDefault="003A7842" w:rsidP="003A7842">
            <w:pPr>
              <w:pStyle w:val="ListParagraph"/>
              <w:numPr>
                <w:ilvl w:val="1"/>
                <w:numId w:val="34"/>
              </w:numPr>
              <w:spacing w:line="360" w:lineRule="auto"/>
              <w:ind w:left="726"/>
              <w:rPr>
                <w:lang w:val="vi-VN"/>
              </w:rPr>
            </w:pPr>
            <w:r w:rsidRPr="00177B20">
              <w:rPr>
                <w:lang w:val="en"/>
              </w:rPr>
              <w:t>The user is not logged on to the user system.</w:t>
            </w:r>
          </w:p>
          <w:p w14:paraId="3E7FCB4B" w14:textId="77777777" w:rsidR="003A7842" w:rsidRDefault="003A7842" w:rsidP="003A7842">
            <w:pPr>
              <w:pStyle w:val="ListParagraph"/>
              <w:numPr>
                <w:ilvl w:val="1"/>
                <w:numId w:val="31"/>
              </w:numPr>
              <w:spacing w:line="360" w:lineRule="auto"/>
            </w:pPr>
            <w:r>
              <w:rPr>
                <w:lang w:val="en"/>
              </w:rPr>
              <w:t>Wrong old password.</w:t>
            </w:r>
          </w:p>
          <w:p w14:paraId="47A6C800" w14:textId="77777777" w:rsidR="003A7842" w:rsidRDefault="003A7842" w:rsidP="003A7842">
            <w:pPr>
              <w:pStyle w:val="ListParagraph"/>
              <w:numPr>
                <w:ilvl w:val="1"/>
                <w:numId w:val="35"/>
              </w:numPr>
              <w:spacing w:line="360" w:lineRule="auto"/>
            </w:pPr>
            <w:r>
              <w:rPr>
                <w:lang w:val="en"/>
              </w:rPr>
              <w:t>The new password does not match the old password.</w:t>
            </w:r>
          </w:p>
          <w:p w14:paraId="645373FA" w14:textId="77777777" w:rsidR="003A7842" w:rsidRDefault="003A7842" w:rsidP="003A7842">
            <w:pPr>
              <w:pStyle w:val="ListParagraph"/>
              <w:numPr>
                <w:ilvl w:val="1"/>
                <w:numId w:val="35"/>
              </w:numPr>
              <w:spacing w:line="360" w:lineRule="auto"/>
            </w:pPr>
            <w:r>
              <w:rPr>
                <w:lang w:val="en"/>
              </w:rPr>
              <w:t>The new password is not shorter than 6 digits.</w:t>
            </w:r>
          </w:p>
          <w:p w14:paraId="70951EB3" w14:textId="77777777" w:rsidR="003A7842" w:rsidRPr="00CE2266" w:rsidRDefault="003A7842" w:rsidP="003A7842">
            <w:pPr>
              <w:pStyle w:val="ListParagraph"/>
              <w:keepNext/>
              <w:numPr>
                <w:ilvl w:val="1"/>
                <w:numId w:val="33"/>
              </w:numPr>
              <w:spacing w:line="360" w:lineRule="auto"/>
            </w:pPr>
            <w:r>
              <w:rPr>
                <w:lang w:val="en"/>
              </w:rPr>
              <w:t>The password cells are blank.</w:t>
            </w:r>
          </w:p>
        </w:tc>
      </w:tr>
    </w:tbl>
    <w:p w14:paraId="5945D54E" w14:textId="0D81279D" w:rsidR="0055748A" w:rsidRDefault="003A7842" w:rsidP="005B7C2C">
      <w:pPr>
        <w:pStyle w:val="Caption"/>
        <w:jc w:val="center"/>
      </w:pPr>
      <w:r>
        <w:t xml:space="preserve">Hình  </w:t>
      </w:r>
      <w:r>
        <w:fldChar w:fldCharType="begin"/>
      </w:r>
      <w:r>
        <w:instrText xml:space="preserve"> SEQ Hình_ \* ARABIC </w:instrText>
      </w:r>
      <w:r>
        <w:fldChar w:fldCharType="separate"/>
      </w:r>
      <w:r w:rsidR="00184843">
        <w:rPr>
          <w:noProof/>
        </w:rPr>
        <w:t>15</w:t>
      </w:r>
      <w:r>
        <w:fldChar w:fldCharType="end"/>
      </w:r>
      <w:r>
        <w:t>.Usecase Change Password</w:t>
      </w:r>
    </w:p>
    <w:tbl>
      <w:tblPr>
        <w:tblStyle w:val="TableGrid"/>
        <w:tblW w:w="0" w:type="auto"/>
        <w:tblLook w:val="04A0" w:firstRow="1" w:lastRow="0" w:firstColumn="1" w:lastColumn="0" w:noHBand="0" w:noVBand="1"/>
      </w:tblPr>
      <w:tblGrid>
        <w:gridCol w:w="2405"/>
        <w:gridCol w:w="6612"/>
      </w:tblGrid>
      <w:tr w:rsidR="005B7C2C" w:rsidRPr="0091455A" w14:paraId="42F30271" w14:textId="77777777" w:rsidTr="002E2DB6">
        <w:tc>
          <w:tcPr>
            <w:tcW w:w="2405" w:type="dxa"/>
            <w:shd w:val="clear" w:color="auto" w:fill="D0CECE" w:themeFill="background2" w:themeFillShade="E6"/>
          </w:tcPr>
          <w:p w14:paraId="3F55C7DA" w14:textId="77777777" w:rsidR="005B7C2C" w:rsidRPr="0091455A" w:rsidRDefault="005B7C2C" w:rsidP="002E2DB6">
            <w:pPr>
              <w:spacing w:line="360" w:lineRule="auto"/>
              <w:jc w:val="both"/>
            </w:pPr>
            <w:r w:rsidRPr="0091455A">
              <w:rPr>
                <w:lang w:val="en"/>
              </w:rPr>
              <w:t>Use case</w:t>
            </w:r>
          </w:p>
        </w:tc>
        <w:tc>
          <w:tcPr>
            <w:tcW w:w="6612" w:type="dxa"/>
            <w:shd w:val="clear" w:color="auto" w:fill="D0CECE" w:themeFill="background2" w:themeFillShade="E6"/>
          </w:tcPr>
          <w:p w14:paraId="58E0CBB0" w14:textId="77777777" w:rsidR="005B7C2C" w:rsidRPr="0091455A" w:rsidRDefault="005B7C2C" w:rsidP="002E2DB6">
            <w:pPr>
              <w:spacing w:line="360" w:lineRule="auto"/>
              <w:jc w:val="both"/>
            </w:pPr>
            <w:r w:rsidRPr="0091455A">
              <w:rPr>
                <w:lang w:val="en"/>
              </w:rPr>
              <w:t>Content</w:t>
            </w:r>
          </w:p>
        </w:tc>
      </w:tr>
      <w:tr w:rsidR="005B7C2C" w:rsidRPr="0091455A" w14:paraId="00C0F9CC" w14:textId="77777777" w:rsidTr="002E2DB6">
        <w:tc>
          <w:tcPr>
            <w:tcW w:w="2405" w:type="dxa"/>
          </w:tcPr>
          <w:p w14:paraId="7FB18B47" w14:textId="77777777" w:rsidR="005B7C2C" w:rsidRPr="0091455A" w:rsidRDefault="005B7C2C" w:rsidP="002E2DB6">
            <w:pPr>
              <w:spacing w:line="360" w:lineRule="auto"/>
              <w:jc w:val="both"/>
            </w:pPr>
            <w:r w:rsidRPr="0091455A">
              <w:rPr>
                <w:lang w:val="en"/>
              </w:rPr>
              <w:t>Use-Case Name</w:t>
            </w:r>
          </w:p>
        </w:tc>
        <w:tc>
          <w:tcPr>
            <w:tcW w:w="6612" w:type="dxa"/>
          </w:tcPr>
          <w:p w14:paraId="59392804" w14:textId="77777777" w:rsidR="005B7C2C" w:rsidRPr="0091455A" w:rsidRDefault="005B7C2C" w:rsidP="002E2DB6">
            <w:pPr>
              <w:spacing w:line="360" w:lineRule="auto"/>
            </w:pPr>
            <w:r>
              <w:rPr>
                <w:lang w:val="en"/>
              </w:rPr>
              <w:t>View the product list.</w:t>
            </w:r>
          </w:p>
        </w:tc>
      </w:tr>
      <w:tr w:rsidR="005B7C2C" w:rsidRPr="00177B20" w14:paraId="7F1F8381" w14:textId="77777777" w:rsidTr="002E2DB6">
        <w:tc>
          <w:tcPr>
            <w:tcW w:w="2405" w:type="dxa"/>
          </w:tcPr>
          <w:p w14:paraId="063BC082" w14:textId="77777777" w:rsidR="005B7C2C" w:rsidRPr="0091455A" w:rsidRDefault="005B7C2C" w:rsidP="002E2DB6">
            <w:pPr>
              <w:spacing w:line="360" w:lineRule="auto"/>
              <w:rPr>
                <w:lang w:val="vi-VN"/>
              </w:rPr>
            </w:pPr>
            <w:r w:rsidRPr="0091455A">
              <w:rPr>
                <w:lang w:val="en"/>
              </w:rPr>
              <w:t>Describe</w:t>
            </w:r>
          </w:p>
        </w:tc>
        <w:tc>
          <w:tcPr>
            <w:tcW w:w="6612" w:type="dxa"/>
          </w:tcPr>
          <w:p w14:paraId="3D54F3F3" w14:textId="77777777" w:rsidR="005B7C2C" w:rsidRPr="00177B20" w:rsidRDefault="005B7C2C" w:rsidP="002E2DB6">
            <w:pPr>
              <w:spacing w:line="360" w:lineRule="auto"/>
              <w:rPr>
                <w:lang w:val="vi-VN"/>
              </w:rPr>
            </w:pPr>
            <w:r w:rsidRPr="00177B20">
              <w:rPr>
                <w:lang w:val="en"/>
              </w:rPr>
              <w:t>View all products included in the system.</w:t>
            </w:r>
          </w:p>
        </w:tc>
      </w:tr>
      <w:tr w:rsidR="005B7C2C" w:rsidRPr="0091455A" w14:paraId="33B6B2A1" w14:textId="77777777" w:rsidTr="002E2DB6">
        <w:tc>
          <w:tcPr>
            <w:tcW w:w="2405" w:type="dxa"/>
          </w:tcPr>
          <w:p w14:paraId="7704DEBA" w14:textId="77777777" w:rsidR="005B7C2C" w:rsidRPr="0091455A" w:rsidRDefault="005B7C2C" w:rsidP="002E2DB6">
            <w:pPr>
              <w:spacing w:line="360" w:lineRule="auto"/>
              <w:rPr>
                <w:lang w:val="vi-VN"/>
              </w:rPr>
            </w:pPr>
            <w:r w:rsidRPr="0091455A">
              <w:rPr>
                <w:lang w:val="en"/>
              </w:rPr>
              <w:t>Actor</w:t>
            </w:r>
          </w:p>
        </w:tc>
        <w:tc>
          <w:tcPr>
            <w:tcW w:w="6612" w:type="dxa"/>
          </w:tcPr>
          <w:p w14:paraId="10E170F2" w14:textId="77777777" w:rsidR="005B7C2C" w:rsidRPr="0091455A" w:rsidRDefault="005B7C2C" w:rsidP="002E2DB6">
            <w:pPr>
              <w:spacing w:line="360" w:lineRule="auto"/>
            </w:pPr>
            <w:r>
              <w:rPr>
                <w:lang w:val="en"/>
              </w:rPr>
              <w:t>Administrative user.</w:t>
            </w:r>
          </w:p>
        </w:tc>
      </w:tr>
      <w:tr w:rsidR="005B7C2C" w:rsidRPr="0091455A" w14:paraId="21A79EF9" w14:textId="77777777" w:rsidTr="002E2DB6">
        <w:tc>
          <w:tcPr>
            <w:tcW w:w="2405" w:type="dxa"/>
          </w:tcPr>
          <w:p w14:paraId="02EFA59B" w14:textId="77777777" w:rsidR="005B7C2C" w:rsidRPr="0091455A" w:rsidRDefault="005B7C2C" w:rsidP="002E2DB6">
            <w:pPr>
              <w:spacing w:line="360" w:lineRule="auto"/>
              <w:rPr>
                <w:lang w:val="vi-VN"/>
              </w:rPr>
            </w:pPr>
            <w:r w:rsidRPr="0091455A">
              <w:rPr>
                <w:lang w:val="en"/>
              </w:rPr>
              <w:t>Related Use-Cases</w:t>
            </w:r>
          </w:p>
        </w:tc>
        <w:tc>
          <w:tcPr>
            <w:tcW w:w="6612" w:type="dxa"/>
          </w:tcPr>
          <w:p w14:paraId="3EB0D9FD" w14:textId="77777777" w:rsidR="005B7C2C" w:rsidRPr="0091455A" w:rsidRDefault="005B7C2C" w:rsidP="002E2DB6">
            <w:pPr>
              <w:spacing w:line="360" w:lineRule="auto"/>
            </w:pPr>
            <w:r>
              <w:rPr>
                <w:lang w:val="en"/>
              </w:rPr>
              <w:t>Product</w:t>
            </w:r>
          </w:p>
        </w:tc>
      </w:tr>
      <w:tr w:rsidR="005B7C2C" w:rsidRPr="00177B20" w14:paraId="2438349E" w14:textId="77777777" w:rsidTr="002E2DB6">
        <w:tc>
          <w:tcPr>
            <w:tcW w:w="2405" w:type="dxa"/>
          </w:tcPr>
          <w:p w14:paraId="368A7BB1" w14:textId="77777777" w:rsidR="005B7C2C" w:rsidRPr="0091455A" w:rsidRDefault="005B7C2C" w:rsidP="002E2DB6">
            <w:pPr>
              <w:spacing w:line="360" w:lineRule="auto"/>
              <w:rPr>
                <w:lang w:val="vi-VN"/>
              </w:rPr>
            </w:pPr>
            <w:r w:rsidRPr="0091455A">
              <w:rPr>
                <w:lang w:val="en"/>
              </w:rPr>
              <w:t xml:space="preserve">Activation conditions </w:t>
            </w:r>
          </w:p>
        </w:tc>
        <w:tc>
          <w:tcPr>
            <w:tcW w:w="6612" w:type="dxa"/>
          </w:tcPr>
          <w:p w14:paraId="79B808D8" w14:textId="77777777" w:rsidR="005B7C2C" w:rsidRPr="00177B20" w:rsidRDefault="005B7C2C" w:rsidP="002E2DB6">
            <w:pPr>
              <w:spacing w:line="360" w:lineRule="auto"/>
              <w:rPr>
                <w:lang w:val="vi-VN"/>
              </w:rPr>
            </w:pPr>
            <w:r w:rsidRPr="00177B20">
              <w:rPr>
                <w:lang w:val="en"/>
              </w:rPr>
              <w:t>Visit the administrator's website.</w:t>
            </w:r>
          </w:p>
        </w:tc>
      </w:tr>
      <w:tr w:rsidR="005B7C2C" w:rsidRPr="00177B20" w14:paraId="13F64FE1" w14:textId="77777777" w:rsidTr="002E2DB6">
        <w:tc>
          <w:tcPr>
            <w:tcW w:w="2405" w:type="dxa"/>
          </w:tcPr>
          <w:p w14:paraId="1B47457A" w14:textId="77777777" w:rsidR="005B7C2C" w:rsidRPr="0091455A" w:rsidRDefault="005B7C2C" w:rsidP="002E2DB6">
            <w:pPr>
              <w:spacing w:line="360" w:lineRule="auto"/>
              <w:rPr>
                <w:lang w:val="vi-VN"/>
              </w:rPr>
            </w:pPr>
            <w:r w:rsidRPr="0091455A">
              <w:rPr>
                <w:lang w:val="en"/>
              </w:rPr>
              <w:t>Pre-conditions</w:t>
            </w:r>
          </w:p>
        </w:tc>
        <w:tc>
          <w:tcPr>
            <w:tcW w:w="6612" w:type="dxa"/>
          </w:tcPr>
          <w:p w14:paraId="18411604" w14:textId="77777777" w:rsidR="005B7C2C" w:rsidRPr="00177B20" w:rsidRDefault="005B7C2C" w:rsidP="002E2DB6">
            <w:pPr>
              <w:spacing w:line="360" w:lineRule="auto"/>
              <w:rPr>
                <w:lang w:val="vi-VN"/>
              </w:rPr>
            </w:pPr>
            <w:r w:rsidRPr="00177B20">
              <w:rPr>
                <w:lang w:val="en"/>
              </w:rPr>
              <w:t>Go to the product device management page.</w:t>
            </w:r>
          </w:p>
        </w:tc>
      </w:tr>
      <w:tr w:rsidR="005B7C2C" w:rsidRPr="0091455A" w14:paraId="685D4FB4" w14:textId="77777777" w:rsidTr="002E2DB6">
        <w:tc>
          <w:tcPr>
            <w:tcW w:w="2405" w:type="dxa"/>
          </w:tcPr>
          <w:p w14:paraId="6B631598" w14:textId="77777777" w:rsidR="005B7C2C" w:rsidRPr="0091455A" w:rsidRDefault="005B7C2C" w:rsidP="002E2DB6">
            <w:pPr>
              <w:spacing w:line="360" w:lineRule="auto"/>
              <w:rPr>
                <w:lang w:val="vi-VN"/>
              </w:rPr>
            </w:pPr>
            <w:r w:rsidRPr="0091455A">
              <w:rPr>
                <w:lang w:val="en"/>
              </w:rPr>
              <w:t>Post-conditional</w:t>
            </w:r>
          </w:p>
        </w:tc>
        <w:tc>
          <w:tcPr>
            <w:tcW w:w="6612" w:type="dxa"/>
          </w:tcPr>
          <w:p w14:paraId="53406486" w14:textId="77777777" w:rsidR="005B7C2C" w:rsidRPr="0091455A" w:rsidRDefault="005B7C2C" w:rsidP="002E2DB6">
            <w:pPr>
              <w:spacing w:line="360" w:lineRule="auto"/>
            </w:pPr>
            <w:r>
              <w:rPr>
                <w:lang w:val="en"/>
              </w:rPr>
              <w:t>Show up the list.</w:t>
            </w:r>
          </w:p>
        </w:tc>
      </w:tr>
      <w:tr w:rsidR="005B7C2C" w:rsidRPr="00177B20" w14:paraId="100D93E3" w14:textId="77777777" w:rsidTr="002E2DB6">
        <w:tc>
          <w:tcPr>
            <w:tcW w:w="2405" w:type="dxa"/>
          </w:tcPr>
          <w:p w14:paraId="5EC7A33A"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612" w:type="dxa"/>
          </w:tcPr>
          <w:p w14:paraId="2BCDC50F" w14:textId="77777777" w:rsidR="005B7C2C" w:rsidRPr="00177B20" w:rsidRDefault="005B7C2C" w:rsidP="005B7C2C">
            <w:pPr>
              <w:pStyle w:val="ListParagraph"/>
              <w:numPr>
                <w:ilvl w:val="0"/>
                <w:numId w:val="36"/>
              </w:numPr>
              <w:spacing w:line="360" w:lineRule="auto"/>
              <w:rPr>
                <w:lang w:val="vi-VN"/>
              </w:rPr>
            </w:pPr>
            <w:r w:rsidRPr="00177B20">
              <w:rPr>
                <w:lang w:val="en"/>
              </w:rPr>
              <w:t>Tap the device button in the menu bar on the left to access the product device management page.</w:t>
            </w:r>
          </w:p>
        </w:tc>
      </w:tr>
      <w:tr w:rsidR="005B7C2C" w:rsidRPr="00EA696B" w14:paraId="4C57B291" w14:textId="77777777" w:rsidTr="002E2DB6">
        <w:tc>
          <w:tcPr>
            <w:tcW w:w="2405" w:type="dxa"/>
          </w:tcPr>
          <w:p w14:paraId="73EF3138" w14:textId="77777777" w:rsidR="005B7C2C" w:rsidRPr="0091455A" w:rsidRDefault="005B7C2C" w:rsidP="002E2DB6">
            <w:pPr>
              <w:spacing w:line="360" w:lineRule="auto"/>
              <w:rPr>
                <w:rFonts w:eastAsia="Calibri"/>
                <w:lang w:val="vi-VN"/>
              </w:rPr>
            </w:pPr>
            <w:r w:rsidRPr="0091455A">
              <w:rPr>
                <w:lang w:val="en"/>
              </w:rPr>
              <w:t>Secondary event streams</w:t>
            </w:r>
          </w:p>
        </w:tc>
        <w:tc>
          <w:tcPr>
            <w:tcW w:w="6612" w:type="dxa"/>
          </w:tcPr>
          <w:p w14:paraId="3A4035AB" w14:textId="77777777" w:rsidR="005B7C2C" w:rsidRPr="00EA696B" w:rsidRDefault="005B7C2C" w:rsidP="005B7C2C">
            <w:pPr>
              <w:keepNext/>
              <w:spacing w:line="360" w:lineRule="auto"/>
            </w:pPr>
          </w:p>
        </w:tc>
      </w:tr>
    </w:tbl>
    <w:p w14:paraId="33DEBC26" w14:textId="574B354C" w:rsidR="005B7C2C"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16</w:t>
      </w:r>
      <w:r>
        <w:fldChar w:fldCharType="end"/>
      </w:r>
      <w:r>
        <w:t>.Usecase View Product List</w:t>
      </w:r>
    </w:p>
    <w:p w14:paraId="51CB83FE" w14:textId="77777777" w:rsidR="005B7C2C" w:rsidRDefault="005B7C2C">
      <w:pPr>
        <w:rPr>
          <w:i/>
          <w:iCs/>
          <w:color w:val="44546A" w:themeColor="text2"/>
          <w:sz w:val="18"/>
          <w:szCs w:val="18"/>
        </w:rPr>
      </w:pPr>
      <w:r>
        <w:br w:type="page"/>
      </w:r>
    </w:p>
    <w:tbl>
      <w:tblPr>
        <w:tblStyle w:val="TableGrid"/>
        <w:tblW w:w="0" w:type="auto"/>
        <w:tblLook w:val="04A0" w:firstRow="1" w:lastRow="0" w:firstColumn="1" w:lastColumn="0" w:noHBand="0" w:noVBand="1"/>
      </w:tblPr>
      <w:tblGrid>
        <w:gridCol w:w="2405"/>
        <w:gridCol w:w="6612"/>
      </w:tblGrid>
      <w:tr w:rsidR="005B7C2C" w:rsidRPr="0091455A" w14:paraId="59421C61" w14:textId="77777777" w:rsidTr="002E2DB6">
        <w:tc>
          <w:tcPr>
            <w:tcW w:w="2405" w:type="dxa"/>
            <w:shd w:val="clear" w:color="auto" w:fill="D0CECE" w:themeFill="background2" w:themeFillShade="E6"/>
          </w:tcPr>
          <w:p w14:paraId="3401985D" w14:textId="77777777" w:rsidR="005B7C2C" w:rsidRPr="0091455A" w:rsidRDefault="005B7C2C" w:rsidP="002E2DB6">
            <w:pPr>
              <w:spacing w:line="360" w:lineRule="auto"/>
              <w:jc w:val="both"/>
            </w:pPr>
            <w:r w:rsidRPr="0091455A">
              <w:rPr>
                <w:lang w:val="en"/>
              </w:rPr>
              <w:lastRenderedPageBreak/>
              <w:t>Use case</w:t>
            </w:r>
          </w:p>
        </w:tc>
        <w:tc>
          <w:tcPr>
            <w:tcW w:w="6612" w:type="dxa"/>
            <w:shd w:val="clear" w:color="auto" w:fill="D0CECE" w:themeFill="background2" w:themeFillShade="E6"/>
          </w:tcPr>
          <w:p w14:paraId="3C3F08D1" w14:textId="77777777" w:rsidR="005B7C2C" w:rsidRPr="0091455A" w:rsidRDefault="005B7C2C" w:rsidP="002E2DB6">
            <w:pPr>
              <w:spacing w:line="360" w:lineRule="auto"/>
              <w:jc w:val="both"/>
            </w:pPr>
            <w:r w:rsidRPr="0091455A">
              <w:rPr>
                <w:lang w:val="en"/>
              </w:rPr>
              <w:t>Content</w:t>
            </w:r>
          </w:p>
        </w:tc>
      </w:tr>
      <w:tr w:rsidR="005B7C2C" w:rsidRPr="0091455A" w14:paraId="29BCC5C0" w14:textId="77777777" w:rsidTr="002E2DB6">
        <w:tc>
          <w:tcPr>
            <w:tcW w:w="2405" w:type="dxa"/>
          </w:tcPr>
          <w:p w14:paraId="5847A900" w14:textId="77777777" w:rsidR="005B7C2C" w:rsidRPr="0091455A" w:rsidRDefault="005B7C2C" w:rsidP="002E2DB6">
            <w:pPr>
              <w:spacing w:line="360" w:lineRule="auto"/>
              <w:jc w:val="both"/>
            </w:pPr>
            <w:r w:rsidRPr="0091455A">
              <w:rPr>
                <w:lang w:val="en"/>
              </w:rPr>
              <w:t>Use-Case Name</w:t>
            </w:r>
          </w:p>
        </w:tc>
        <w:tc>
          <w:tcPr>
            <w:tcW w:w="6612" w:type="dxa"/>
          </w:tcPr>
          <w:p w14:paraId="502B5731" w14:textId="77777777" w:rsidR="005B7C2C" w:rsidRPr="0091455A" w:rsidRDefault="005B7C2C" w:rsidP="002E2DB6">
            <w:pPr>
              <w:spacing w:line="360" w:lineRule="auto"/>
            </w:pPr>
            <w:r>
              <w:rPr>
                <w:lang w:val="en"/>
              </w:rPr>
              <w:t>Add products.</w:t>
            </w:r>
          </w:p>
        </w:tc>
      </w:tr>
      <w:tr w:rsidR="005B7C2C" w:rsidRPr="00177B20" w14:paraId="527C8826" w14:textId="77777777" w:rsidTr="002E2DB6">
        <w:tc>
          <w:tcPr>
            <w:tcW w:w="2405" w:type="dxa"/>
          </w:tcPr>
          <w:p w14:paraId="49FB0D26" w14:textId="77777777" w:rsidR="005B7C2C" w:rsidRPr="0091455A" w:rsidRDefault="005B7C2C" w:rsidP="002E2DB6">
            <w:pPr>
              <w:spacing w:line="360" w:lineRule="auto"/>
              <w:rPr>
                <w:lang w:val="vi-VN"/>
              </w:rPr>
            </w:pPr>
            <w:r w:rsidRPr="0091455A">
              <w:rPr>
                <w:lang w:val="en"/>
              </w:rPr>
              <w:t>Describe</w:t>
            </w:r>
          </w:p>
        </w:tc>
        <w:tc>
          <w:tcPr>
            <w:tcW w:w="6612" w:type="dxa"/>
          </w:tcPr>
          <w:p w14:paraId="3F343FB3" w14:textId="77777777" w:rsidR="005B7C2C" w:rsidRPr="00177B20" w:rsidRDefault="005B7C2C" w:rsidP="002E2DB6">
            <w:pPr>
              <w:spacing w:line="360" w:lineRule="auto"/>
              <w:rPr>
                <w:lang w:val="vi-VN"/>
              </w:rPr>
            </w:pPr>
            <w:r w:rsidRPr="00177B20">
              <w:rPr>
                <w:lang w:val="en"/>
              </w:rPr>
              <w:t>Add a new product to the system.</w:t>
            </w:r>
          </w:p>
        </w:tc>
      </w:tr>
      <w:tr w:rsidR="005B7C2C" w:rsidRPr="0091455A" w14:paraId="6B47360C" w14:textId="77777777" w:rsidTr="002E2DB6">
        <w:tc>
          <w:tcPr>
            <w:tcW w:w="2405" w:type="dxa"/>
          </w:tcPr>
          <w:p w14:paraId="0E7FF6A5" w14:textId="77777777" w:rsidR="005B7C2C" w:rsidRPr="0091455A" w:rsidRDefault="005B7C2C" w:rsidP="002E2DB6">
            <w:pPr>
              <w:spacing w:line="360" w:lineRule="auto"/>
              <w:rPr>
                <w:lang w:val="vi-VN"/>
              </w:rPr>
            </w:pPr>
            <w:r w:rsidRPr="0091455A">
              <w:rPr>
                <w:lang w:val="en"/>
              </w:rPr>
              <w:t>Actor</w:t>
            </w:r>
          </w:p>
        </w:tc>
        <w:tc>
          <w:tcPr>
            <w:tcW w:w="6612" w:type="dxa"/>
          </w:tcPr>
          <w:p w14:paraId="5E25CD70" w14:textId="77777777" w:rsidR="005B7C2C" w:rsidRPr="0091455A" w:rsidRDefault="005B7C2C" w:rsidP="002E2DB6">
            <w:pPr>
              <w:spacing w:line="360" w:lineRule="auto"/>
            </w:pPr>
            <w:r>
              <w:rPr>
                <w:lang w:val="en"/>
              </w:rPr>
              <w:t>Administrative user.</w:t>
            </w:r>
          </w:p>
        </w:tc>
      </w:tr>
      <w:tr w:rsidR="005B7C2C" w:rsidRPr="0091455A" w14:paraId="0FDE2505" w14:textId="77777777" w:rsidTr="002E2DB6">
        <w:tc>
          <w:tcPr>
            <w:tcW w:w="2405" w:type="dxa"/>
          </w:tcPr>
          <w:p w14:paraId="25F16DEF" w14:textId="77777777" w:rsidR="005B7C2C" w:rsidRPr="0091455A" w:rsidRDefault="005B7C2C" w:rsidP="002E2DB6">
            <w:pPr>
              <w:spacing w:line="360" w:lineRule="auto"/>
              <w:rPr>
                <w:lang w:val="vi-VN"/>
              </w:rPr>
            </w:pPr>
            <w:r w:rsidRPr="0091455A">
              <w:rPr>
                <w:lang w:val="en"/>
              </w:rPr>
              <w:t>Related Use-Cases</w:t>
            </w:r>
          </w:p>
        </w:tc>
        <w:tc>
          <w:tcPr>
            <w:tcW w:w="6612" w:type="dxa"/>
          </w:tcPr>
          <w:p w14:paraId="3A13422A" w14:textId="77777777" w:rsidR="005B7C2C" w:rsidRPr="0091455A" w:rsidRDefault="005B7C2C" w:rsidP="002E2DB6">
            <w:pPr>
              <w:spacing w:line="360" w:lineRule="auto"/>
            </w:pPr>
            <w:r>
              <w:rPr>
                <w:lang w:val="en"/>
              </w:rPr>
              <w:t>Product</w:t>
            </w:r>
          </w:p>
        </w:tc>
      </w:tr>
      <w:tr w:rsidR="005B7C2C" w:rsidRPr="00177B20" w14:paraId="7FF71F1A" w14:textId="77777777" w:rsidTr="002E2DB6">
        <w:tc>
          <w:tcPr>
            <w:tcW w:w="2405" w:type="dxa"/>
          </w:tcPr>
          <w:p w14:paraId="583EE989" w14:textId="77777777" w:rsidR="005B7C2C" w:rsidRPr="0091455A" w:rsidRDefault="005B7C2C" w:rsidP="002E2DB6">
            <w:pPr>
              <w:spacing w:line="360" w:lineRule="auto"/>
              <w:rPr>
                <w:lang w:val="vi-VN"/>
              </w:rPr>
            </w:pPr>
            <w:r w:rsidRPr="0091455A">
              <w:rPr>
                <w:lang w:val="en"/>
              </w:rPr>
              <w:t xml:space="preserve">Activation conditions </w:t>
            </w:r>
          </w:p>
        </w:tc>
        <w:tc>
          <w:tcPr>
            <w:tcW w:w="6612" w:type="dxa"/>
          </w:tcPr>
          <w:p w14:paraId="009219DF" w14:textId="77777777" w:rsidR="005B7C2C" w:rsidRPr="00177B20" w:rsidRDefault="005B7C2C" w:rsidP="002E2DB6">
            <w:pPr>
              <w:spacing w:line="360" w:lineRule="auto"/>
              <w:rPr>
                <w:lang w:val="vi-VN"/>
              </w:rPr>
            </w:pPr>
            <w:r w:rsidRPr="00177B20">
              <w:rPr>
                <w:lang w:val="en"/>
              </w:rPr>
              <w:t>Visit the administrator's website.</w:t>
            </w:r>
          </w:p>
        </w:tc>
      </w:tr>
      <w:tr w:rsidR="005B7C2C" w:rsidRPr="00177B20" w14:paraId="42E759F9" w14:textId="77777777" w:rsidTr="002E2DB6">
        <w:tc>
          <w:tcPr>
            <w:tcW w:w="2405" w:type="dxa"/>
          </w:tcPr>
          <w:p w14:paraId="46713742" w14:textId="77777777" w:rsidR="005B7C2C" w:rsidRPr="0091455A" w:rsidRDefault="005B7C2C" w:rsidP="002E2DB6">
            <w:pPr>
              <w:spacing w:line="360" w:lineRule="auto"/>
              <w:rPr>
                <w:lang w:val="vi-VN"/>
              </w:rPr>
            </w:pPr>
            <w:r w:rsidRPr="0091455A">
              <w:rPr>
                <w:lang w:val="en"/>
              </w:rPr>
              <w:t>Pre-conditions</w:t>
            </w:r>
          </w:p>
        </w:tc>
        <w:tc>
          <w:tcPr>
            <w:tcW w:w="6612" w:type="dxa"/>
          </w:tcPr>
          <w:p w14:paraId="0061CC4D" w14:textId="77777777" w:rsidR="005B7C2C" w:rsidRPr="00177B20" w:rsidRDefault="005B7C2C" w:rsidP="002E2DB6">
            <w:pPr>
              <w:spacing w:line="360" w:lineRule="auto"/>
              <w:rPr>
                <w:lang w:val="vi-VN"/>
              </w:rPr>
            </w:pPr>
            <w:r w:rsidRPr="00177B20">
              <w:rPr>
                <w:lang w:val="en"/>
              </w:rPr>
              <w:t>Go to the product device management page.</w:t>
            </w:r>
          </w:p>
        </w:tc>
      </w:tr>
      <w:tr w:rsidR="005B7C2C" w:rsidRPr="00177B20" w14:paraId="199AEB70" w14:textId="77777777" w:rsidTr="002E2DB6">
        <w:tc>
          <w:tcPr>
            <w:tcW w:w="2405" w:type="dxa"/>
          </w:tcPr>
          <w:p w14:paraId="4073818C" w14:textId="77777777" w:rsidR="005B7C2C" w:rsidRPr="0091455A" w:rsidRDefault="005B7C2C" w:rsidP="002E2DB6">
            <w:pPr>
              <w:spacing w:line="360" w:lineRule="auto"/>
              <w:rPr>
                <w:lang w:val="vi-VN"/>
              </w:rPr>
            </w:pPr>
            <w:r w:rsidRPr="0091455A">
              <w:rPr>
                <w:lang w:val="en"/>
              </w:rPr>
              <w:t>Post-conditional</w:t>
            </w:r>
          </w:p>
        </w:tc>
        <w:tc>
          <w:tcPr>
            <w:tcW w:w="6612" w:type="dxa"/>
          </w:tcPr>
          <w:p w14:paraId="2A3DA2CA" w14:textId="77777777" w:rsidR="005B7C2C" w:rsidRPr="00177B20" w:rsidRDefault="005B7C2C" w:rsidP="002E2DB6">
            <w:pPr>
              <w:spacing w:line="360" w:lineRule="auto"/>
              <w:rPr>
                <w:lang w:val="vi-VN"/>
              </w:rPr>
            </w:pPr>
            <w:r w:rsidRPr="00177B20">
              <w:rPr>
                <w:lang w:val="en"/>
              </w:rPr>
              <w:t>Tap the add new product device button.</w:t>
            </w:r>
          </w:p>
        </w:tc>
      </w:tr>
      <w:tr w:rsidR="005B7C2C" w:rsidRPr="009669A4" w14:paraId="03B4A517" w14:textId="77777777" w:rsidTr="002E2DB6">
        <w:tc>
          <w:tcPr>
            <w:tcW w:w="2405" w:type="dxa"/>
          </w:tcPr>
          <w:p w14:paraId="6746E92C"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612" w:type="dxa"/>
          </w:tcPr>
          <w:p w14:paraId="266C33BF" w14:textId="77777777" w:rsidR="005B7C2C" w:rsidRDefault="005B7C2C" w:rsidP="005B7C2C">
            <w:pPr>
              <w:pStyle w:val="ListParagraph"/>
              <w:numPr>
                <w:ilvl w:val="0"/>
                <w:numId w:val="37"/>
              </w:numPr>
              <w:spacing w:line="360" w:lineRule="auto"/>
            </w:pPr>
            <w:r>
              <w:rPr>
                <w:lang w:val="en"/>
              </w:rPr>
              <w:t>Enter a new device name</w:t>
            </w:r>
          </w:p>
          <w:p w14:paraId="2009FC68" w14:textId="77777777" w:rsidR="005B7C2C" w:rsidRDefault="005B7C2C" w:rsidP="005B7C2C">
            <w:pPr>
              <w:pStyle w:val="ListParagraph"/>
              <w:numPr>
                <w:ilvl w:val="0"/>
                <w:numId w:val="37"/>
              </w:numPr>
              <w:spacing w:line="360" w:lineRule="auto"/>
            </w:pPr>
            <w:r>
              <w:rPr>
                <w:lang w:val="en"/>
              </w:rPr>
              <w:t>Enter quantity</w:t>
            </w:r>
          </w:p>
          <w:p w14:paraId="3A24E957" w14:textId="77777777" w:rsidR="005B7C2C" w:rsidRDefault="005B7C2C" w:rsidP="005B7C2C">
            <w:pPr>
              <w:pStyle w:val="ListParagraph"/>
              <w:numPr>
                <w:ilvl w:val="0"/>
                <w:numId w:val="37"/>
              </w:numPr>
              <w:spacing w:line="360" w:lineRule="auto"/>
            </w:pPr>
            <w:r>
              <w:rPr>
                <w:lang w:val="en"/>
              </w:rPr>
              <w:t>Enter a description (if necessary)</w:t>
            </w:r>
          </w:p>
          <w:p w14:paraId="351873FD" w14:textId="77777777" w:rsidR="005B7C2C" w:rsidRDefault="005B7C2C" w:rsidP="005B7C2C">
            <w:pPr>
              <w:pStyle w:val="ListParagraph"/>
              <w:numPr>
                <w:ilvl w:val="0"/>
                <w:numId w:val="37"/>
              </w:numPr>
              <w:spacing w:line="360" w:lineRule="auto"/>
            </w:pPr>
            <w:r>
              <w:rPr>
                <w:lang w:val="en"/>
              </w:rPr>
              <w:t>Select product images</w:t>
            </w:r>
          </w:p>
          <w:p w14:paraId="06269265" w14:textId="77777777" w:rsidR="005B7C2C" w:rsidRDefault="005B7C2C" w:rsidP="005B7C2C">
            <w:pPr>
              <w:pStyle w:val="ListParagraph"/>
              <w:numPr>
                <w:ilvl w:val="0"/>
                <w:numId w:val="37"/>
              </w:numPr>
              <w:spacing w:line="360" w:lineRule="auto"/>
            </w:pPr>
            <w:r>
              <w:rPr>
                <w:lang w:val="en"/>
              </w:rPr>
              <w:t>Select a product status</w:t>
            </w:r>
          </w:p>
          <w:p w14:paraId="10CAEC3C" w14:textId="77777777" w:rsidR="005B7C2C" w:rsidRDefault="005B7C2C" w:rsidP="005B7C2C">
            <w:pPr>
              <w:pStyle w:val="ListParagraph"/>
              <w:numPr>
                <w:ilvl w:val="0"/>
                <w:numId w:val="37"/>
              </w:numPr>
              <w:spacing w:line="360" w:lineRule="auto"/>
            </w:pPr>
            <w:r>
              <w:rPr>
                <w:lang w:val="en"/>
              </w:rPr>
              <w:t>Select product type</w:t>
            </w:r>
          </w:p>
          <w:p w14:paraId="53D56E78" w14:textId="77777777" w:rsidR="005B7C2C" w:rsidRDefault="005B7C2C" w:rsidP="005B7C2C">
            <w:pPr>
              <w:pStyle w:val="ListParagraph"/>
              <w:numPr>
                <w:ilvl w:val="0"/>
                <w:numId w:val="37"/>
              </w:numPr>
              <w:spacing w:line="360" w:lineRule="auto"/>
            </w:pPr>
            <w:r>
              <w:rPr>
                <w:lang w:val="en"/>
              </w:rPr>
              <w:t>Enter price</w:t>
            </w:r>
          </w:p>
          <w:p w14:paraId="3DFBE608" w14:textId="77777777" w:rsidR="005B7C2C" w:rsidRPr="00A92EE0" w:rsidRDefault="005B7C2C" w:rsidP="005B7C2C">
            <w:pPr>
              <w:pStyle w:val="ListParagraph"/>
              <w:numPr>
                <w:ilvl w:val="0"/>
                <w:numId w:val="37"/>
              </w:numPr>
              <w:spacing w:line="360" w:lineRule="auto"/>
            </w:pPr>
            <w:r>
              <w:rPr>
                <w:lang w:val="en"/>
              </w:rPr>
              <w:t>Press the save new product button.</w:t>
            </w:r>
          </w:p>
        </w:tc>
      </w:tr>
      <w:tr w:rsidR="005B7C2C" w:rsidRPr="00177B20" w14:paraId="389BEA37" w14:textId="77777777" w:rsidTr="002E2DB6">
        <w:tc>
          <w:tcPr>
            <w:tcW w:w="2405" w:type="dxa"/>
          </w:tcPr>
          <w:p w14:paraId="442E1136" w14:textId="77777777" w:rsidR="005B7C2C" w:rsidRPr="0091455A" w:rsidRDefault="005B7C2C" w:rsidP="002E2DB6">
            <w:pPr>
              <w:spacing w:line="360" w:lineRule="auto"/>
              <w:rPr>
                <w:rFonts w:eastAsia="Calibri"/>
                <w:lang w:val="vi-VN"/>
              </w:rPr>
            </w:pPr>
            <w:r w:rsidRPr="0091455A">
              <w:rPr>
                <w:lang w:val="en"/>
              </w:rPr>
              <w:t>Secondary event streams</w:t>
            </w:r>
          </w:p>
        </w:tc>
        <w:tc>
          <w:tcPr>
            <w:tcW w:w="6612" w:type="dxa"/>
          </w:tcPr>
          <w:p w14:paraId="365724C0" w14:textId="77777777" w:rsidR="005B7C2C" w:rsidRPr="00177B20" w:rsidRDefault="005B7C2C" w:rsidP="005B7C2C">
            <w:pPr>
              <w:pStyle w:val="ListParagraph"/>
              <w:numPr>
                <w:ilvl w:val="1"/>
                <w:numId w:val="36"/>
              </w:numPr>
              <w:spacing w:line="360" w:lineRule="auto"/>
              <w:rPr>
                <w:lang w:val="vi-VN"/>
              </w:rPr>
            </w:pPr>
            <w:r w:rsidRPr="00177B20">
              <w:rPr>
                <w:lang w:val="en"/>
              </w:rPr>
              <w:t>The new device name is matched with the names of the devices included in the system.</w:t>
            </w:r>
          </w:p>
          <w:p w14:paraId="4829B550" w14:textId="77777777" w:rsidR="005B7C2C" w:rsidRPr="00177B20" w:rsidRDefault="005B7C2C" w:rsidP="005B7C2C">
            <w:pPr>
              <w:pStyle w:val="ListParagraph"/>
              <w:numPr>
                <w:ilvl w:val="1"/>
                <w:numId w:val="26"/>
              </w:numPr>
              <w:spacing w:line="360" w:lineRule="auto"/>
              <w:rPr>
                <w:lang w:val="vi-VN"/>
              </w:rPr>
            </w:pPr>
            <w:r w:rsidRPr="00177B20">
              <w:rPr>
                <w:lang w:val="en"/>
              </w:rPr>
              <w:t>The image is not properly formatted in size.</w:t>
            </w:r>
          </w:p>
          <w:p w14:paraId="031D968F" w14:textId="77777777" w:rsidR="005B7C2C" w:rsidRPr="00177B20" w:rsidRDefault="005B7C2C" w:rsidP="005B7C2C">
            <w:pPr>
              <w:pStyle w:val="ListParagraph"/>
              <w:numPr>
                <w:ilvl w:val="1"/>
                <w:numId w:val="37"/>
              </w:numPr>
              <w:spacing w:line="360" w:lineRule="auto"/>
              <w:rPr>
                <w:lang w:val="vi-VN"/>
              </w:rPr>
            </w:pPr>
            <w:r w:rsidRPr="00177B20">
              <w:rPr>
                <w:lang w:val="en"/>
              </w:rPr>
              <w:t>The information boxes are blank.</w:t>
            </w:r>
          </w:p>
          <w:p w14:paraId="21258CEB" w14:textId="77777777" w:rsidR="005B7C2C" w:rsidRPr="00177B20" w:rsidRDefault="005B7C2C" w:rsidP="005B7C2C">
            <w:pPr>
              <w:pStyle w:val="ListParagraph"/>
              <w:numPr>
                <w:ilvl w:val="1"/>
                <w:numId w:val="37"/>
              </w:numPr>
              <w:spacing w:line="360" w:lineRule="auto"/>
              <w:rPr>
                <w:lang w:val="vi-VN"/>
              </w:rPr>
            </w:pPr>
            <w:r w:rsidRPr="00177B20">
              <w:rPr>
                <w:lang w:val="en"/>
              </w:rPr>
              <w:t>The information is invalidly filled.</w:t>
            </w:r>
          </w:p>
        </w:tc>
      </w:tr>
    </w:tbl>
    <w:p w14:paraId="257E3793" w14:textId="51445890" w:rsidR="005B7C2C"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17</w:t>
      </w:r>
      <w:r>
        <w:fldChar w:fldCharType="end"/>
      </w:r>
      <w:r>
        <w:t>.Usecase Add Product</w:t>
      </w:r>
    </w:p>
    <w:tbl>
      <w:tblPr>
        <w:tblStyle w:val="TableGrid"/>
        <w:tblW w:w="9195" w:type="dxa"/>
        <w:tblLook w:val="04A0" w:firstRow="1" w:lastRow="0" w:firstColumn="1" w:lastColumn="0" w:noHBand="0" w:noVBand="1"/>
      </w:tblPr>
      <w:tblGrid>
        <w:gridCol w:w="2452"/>
        <w:gridCol w:w="6743"/>
      </w:tblGrid>
      <w:tr w:rsidR="005B7C2C" w:rsidRPr="0091455A" w14:paraId="517B829A" w14:textId="77777777" w:rsidTr="005B7C2C">
        <w:trPr>
          <w:trHeight w:val="408"/>
        </w:trPr>
        <w:tc>
          <w:tcPr>
            <w:tcW w:w="2452" w:type="dxa"/>
            <w:shd w:val="clear" w:color="auto" w:fill="D0CECE" w:themeFill="background2" w:themeFillShade="E6"/>
          </w:tcPr>
          <w:p w14:paraId="2C714900" w14:textId="77777777" w:rsidR="005B7C2C" w:rsidRPr="0091455A" w:rsidRDefault="005B7C2C" w:rsidP="002E2DB6">
            <w:pPr>
              <w:spacing w:line="360" w:lineRule="auto"/>
              <w:jc w:val="both"/>
            </w:pPr>
            <w:r w:rsidRPr="0091455A">
              <w:rPr>
                <w:lang w:val="en"/>
              </w:rPr>
              <w:t>Use case</w:t>
            </w:r>
          </w:p>
        </w:tc>
        <w:tc>
          <w:tcPr>
            <w:tcW w:w="6743" w:type="dxa"/>
            <w:shd w:val="clear" w:color="auto" w:fill="D0CECE" w:themeFill="background2" w:themeFillShade="E6"/>
          </w:tcPr>
          <w:p w14:paraId="110A4165" w14:textId="77777777" w:rsidR="005B7C2C" w:rsidRPr="0091455A" w:rsidRDefault="005B7C2C" w:rsidP="002E2DB6">
            <w:pPr>
              <w:spacing w:line="360" w:lineRule="auto"/>
              <w:jc w:val="both"/>
            </w:pPr>
            <w:r w:rsidRPr="0091455A">
              <w:rPr>
                <w:lang w:val="en"/>
              </w:rPr>
              <w:t>Content</w:t>
            </w:r>
          </w:p>
        </w:tc>
      </w:tr>
      <w:tr w:rsidR="005B7C2C" w:rsidRPr="0091455A" w14:paraId="77699D35" w14:textId="77777777" w:rsidTr="005B7C2C">
        <w:trPr>
          <w:trHeight w:val="420"/>
        </w:trPr>
        <w:tc>
          <w:tcPr>
            <w:tcW w:w="2452" w:type="dxa"/>
          </w:tcPr>
          <w:p w14:paraId="0A4E2FA8" w14:textId="77777777" w:rsidR="005B7C2C" w:rsidRPr="0091455A" w:rsidRDefault="005B7C2C" w:rsidP="002E2DB6">
            <w:pPr>
              <w:spacing w:line="360" w:lineRule="auto"/>
              <w:jc w:val="both"/>
            </w:pPr>
            <w:r w:rsidRPr="0091455A">
              <w:rPr>
                <w:lang w:val="en"/>
              </w:rPr>
              <w:t>Use-Case Name</w:t>
            </w:r>
          </w:p>
        </w:tc>
        <w:tc>
          <w:tcPr>
            <w:tcW w:w="6743" w:type="dxa"/>
          </w:tcPr>
          <w:p w14:paraId="7486EE1C" w14:textId="77777777" w:rsidR="005B7C2C" w:rsidRPr="0091455A" w:rsidRDefault="005B7C2C" w:rsidP="002E2DB6">
            <w:pPr>
              <w:spacing w:line="360" w:lineRule="auto"/>
            </w:pPr>
            <w:r>
              <w:rPr>
                <w:lang w:val="en"/>
              </w:rPr>
              <w:t>Edit the product.</w:t>
            </w:r>
          </w:p>
        </w:tc>
      </w:tr>
      <w:tr w:rsidR="005B7C2C" w:rsidRPr="00177B20" w14:paraId="6F0D8AEA" w14:textId="77777777" w:rsidTr="005B7C2C">
        <w:trPr>
          <w:trHeight w:val="408"/>
        </w:trPr>
        <w:tc>
          <w:tcPr>
            <w:tcW w:w="2452" w:type="dxa"/>
          </w:tcPr>
          <w:p w14:paraId="29C0EFF8" w14:textId="77777777" w:rsidR="005B7C2C" w:rsidRPr="0091455A" w:rsidRDefault="005B7C2C" w:rsidP="002E2DB6">
            <w:pPr>
              <w:spacing w:line="360" w:lineRule="auto"/>
              <w:rPr>
                <w:lang w:val="vi-VN"/>
              </w:rPr>
            </w:pPr>
            <w:r w:rsidRPr="0091455A">
              <w:rPr>
                <w:lang w:val="en"/>
              </w:rPr>
              <w:t>Describe</w:t>
            </w:r>
          </w:p>
        </w:tc>
        <w:tc>
          <w:tcPr>
            <w:tcW w:w="6743" w:type="dxa"/>
          </w:tcPr>
          <w:p w14:paraId="69C2BE5B" w14:textId="77777777" w:rsidR="005B7C2C" w:rsidRPr="00177B20" w:rsidRDefault="005B7C2C" w:rsidP="002E2DB6">
            <w:pPr>
              <w:spacing w:line="360" w:lineRule="auto"/>
              <w:rPr>
                <w:lang w:val="vi-VN"/>
              </w:rPr>
            </w:pPr>
            <w:r w:rsidRPr="00177B20">
              <w:rPr>
                <w:lang w:val="en"/>
              </w:rPr>
              <w:t>Edit the product's information.</w:t>
            </w:r>
          </w:p>
        </w:tc>
      </w:tr>
      <w:tr w:rsidR="005B7C2C" w:rsidRPr="0091455A" w14:paraId="1C2EDFBD" w14:textId="77777777" w:rsidTr="005B7C2C">
        <w:trPr>
          <w:trHeight w:val="420"/>
        </w:trPr>
        <w:tc>
          <w:tcPr>
            <w:tcW w:w="2452" w:type="dxa"/>
          </w:tcPr>
          <w:p w14:paraId="75971563" w14:textId="77777777" w:rsidR="005B7C2C" w:rsidRPr="0091455A" w:rsidRDefault="005B7C2C" w:rsidP="002E2DB6">
            <w:pPr>
              <w:spacing w:line="360" w:lineRule="auto"/>
              <w:rPr>
                <w:lang w:val="vi-VN"/>
              </w:rPr>
            </w:pPr>
            <w:r w:rsidRPr="0091455A">
              <w:rPr>
                <w:lang w:val="en"/>
              </w:rPr>
              <w:t>Actor</w:t>
            </w:r>
          </w:p>
        </w:tc>
        <w:tc>
          <w:tcPr>
            <w:tcW w:w="6743" w:type="dxa"/>
          </w:tcPr>
          <w:p w14:paraId="401C63D6" w14:textId="77777777" w:rsidR="005B7C2C" w:rsidRPr="0091455A" w:rsidRDefault="005B7C2C" w:rsidP="002E2DB6">
            <w:pPr>
              <w:spacing w:line="360" w:lineRule="auto"/>
            </w:pPr>
            <w:r>
              <w:rPr>
                <w:lang w:val="en"/>
              </w:rPr>
              <w:t>Administrative user.</w:t>
            </w:r>
          </w:p>
        </w:tc>
      </w:tr>
      <w:tr w:rsidR="005B7C2C" w:rsidRPr="0091455A" w14:paraId="439728CE" w14:textId="77777777" w:rsidTr="005B7C2C">
        <w:trPr>
          <w:trHeight w:val="408"/>
        </w:trPr>
        <w:tc>
          <w:tcPr>
            <w:tcW w:w="2452" w:type="dxa"/>
          </w:tcPr>
          <w:p w14:paraId="4D4A04B7" w14:textId="77777777" w:rsidR="005B7C2C" w:rsidRPr="0091455A" w:rsidRDefault="005B7C2C" w:rsidP="002E2DB6">
            <w:pPr>
              <w:spacing w:line="360" w:lineRule="auto"/>
              <w:rPr>
                <w:lang w:val="vi-VN"/>
              </w:rPr>
            </w:pPr>
            <w:r w:rsidRPr="0091455A">
              <w:rPr>
                <w:lang w:val="en"/>
              </w:rPr>
              <w:t>Related Use-Cases</w:t>
            </w:r>
          </w:p>
        </w:tc>
        <w:tc>
          <w:tcPr>
            <w:tcW w:w="6743" w:type="dxa"/>
          </w:tcPr>
          <w:p w14:paraId="2BA3BD05" w14:textId="77777777" w:rsidR="005B7C2C" w:rsidRPr="0091455A" w:rsidRDefault="005B7C2C" w:rsidP="002E2DB6">
            <w:pPr>
              <w:spacing w:line="360" w:lineRule="auto"/>
            </w:pPr>
            <w:r>
              <w:rPr>
                <w:lang w:val="en"/>
              </w:rPr>
              <w:t>Product</w:t>
            </w:r>
          </w:p>
        </w:tc>
      </w:tr>
      <w:tr w:rsidR="005B7C2C" w:rsidRPr="00177B20" w14:paraId="32D4B2EE" w14:textId="77777777" w:rsidTr="005B7C2C">
        <w:trPr>
          <w:trHeight w:val="408"/>
        </w:trPr>
        <w:tc>
          <w:tcPr>
            <w:tcW w:w="2452" w:type="dxa"/>
          </w:tcPr>
          <w:p w14:paraId="19054553" w14:textId="77777777" w:rsidR="005B7C2C" w:rsidRPr="0091455A" w:rsidRDefault="005B7C2C" w:rsidP="002E2DB6">
            <w:pPr>
              <w:spacing w:line="360" w:lineRule="auto"/>
              <w:rPr>
                <w:lang w:val="vi-VN"/>
              </w:rPr>
            </w:pPr>
            <w:r w:rsidRPr="0091455A">
              <w:rPr>
                <w:lang w:val="en"/>
              </w:rPr>
              <w:t xml:space="preserve">Activation conditions </w:t>
            </w:r>
          </w:p>
        </w:tc>
        <w:tc>
          <w:tcPr>
            <w:tcW w:w="6743" w:type="dxa"/>
          </w:tcPr>
          <w:p w14:paraId="7A413680" w14:textId="77777777" w:rsidR="005B7C2C" w:rsidRPr="00177B20" w:rsidRDefault="005B7C2C" w:rsidP="002E2DB6">
            <w:pPr>
              <w:spacing w:line="360" w:lineRule="auto"/>
              <w:rPr>
                <w:lang w:val="vi-VN"/>
              </w:rPr>
            </w:pPr>
            <w:r w:rsidRPr="00177B20">
              <w:rPr>
                <w:lang w:val="en"/>
              </w:rPr>
              <w:t>Visit the administrator's website.</w:t>
            </w:r>
          </w:p>
        </w:tc>
      </w:tr>
      <w:tr w:rsidR="005B7C2C" w:rsidRPr="00177B20" w14:paraId="3C587F41" w14:textId="77777777" w:rsidTr="005B7C2C">
        <w:trPr>
          <w:trHeight w:val="420"/>
        </w:trPr>
        <w:tc>
          <w:tcPr>
            <w:tcW w:w="2452" w:type="dxa"/>
          </w:tcPr>
          <w:p w14:paraId="24E113A1" w14:textId="77777777" w:rsidR="005B7C2C" w:rsidRPr="0091455A" w:rsidRDefault="005B7C2C" w:rsidP="002E2DB6">
            <w:pPr>
              <w:spacing w:line="360" w:lineRule="auto"/>
              <w:rPr>
                <w:lang w:val="vi-VN"/>
              </w:rPr>
            </w:pPr>
            <w:r w:rsidRPr="0091455A">
              <w:rPr>
                <w:lang w:val="en"/>
              </w:rPr>
              <w:t>Pre-conditions</w:t>
            </w:r>
          </w:p>
        </w:tc>
        <w:tc>
          <w:tcPr>
            <w:tcW w:w="6743" w:type="dxa"/>
          </w:tcPr>
          <w:p w14:paraId="69BABFAF" w14:textId="77777777" w:rsidR="005B7C2C" w:rsidRPr="00177B20" w:rsidRDefault="005B7C2C" w:rsidP="002E2DB6">
            <w:pPr>
              <w:spacing w:line="360" w:lineRule="auto"/>
              <w:rPr>
                <w:lang w:val="vi-VN"/>
              </w:rPr>
            </w:pPr>
            <w:r w:rsidRPr="00177B20">
              <w:rPr>
                <w:lang w:val="en"/>
              </w:rPr>
              <w:t>Go to the product device management page.</w:t>
            </w:r>
          </w:p>
        </w:tc>
      </w:tr>
      <w:tr w:rsidR="005B7C2C" w:rsidRPr="00177B20" w14:paraId="36F55399" w14:textId="77777777" w:rsidTr="005B7C2C">
        <w:trPr>
          <w:trHeight w:val="408"/>
        </w:trPr>
        <w:tc>
          <w:tcPr>
            <w:tcW w:w="2452" w:type="dxa"/>
          </w:tcPr>
          <w:p w14:paraId="2A16C2EC" w14:textId="77777777" w:rsidR="005B7C2C" w:rsidRPr="0091455A" w:rsidRDefault="005B7C2C" w:rsidP="002E2DB6">
            <w:pPr>
              <w:spacing w:line="360" w:lineRule="auto"/>
              <w:rPr>
                <w:lang w:val="vi-VN"/>
              </w:rPr>
            </w:pPr>
            <w:r w:rsidRPr="0091455A">
              <w:rPr>
                <w:lang w:val="en"/>
              </w:rPr>
              <w:t>Post-conditional</w:t>
            </w:r>
          </w:p>
        </w:tc>
        <w:tc>
          <w:tcPr>
            <w:tcW w:w="6743" w:type="dxa"/>
          </w:tcPr>
          <w:p w14:paraId="46409733" w14:textId="77777777" w:rsidR="005B7C2C" w:rsidRPr="00177B20" w:rsidRDefault="005B7C2C" w:rsidP="002E2DB6">
            <w:pPr>
              <w:spacing w:line="360" w:lineRule="auto"/>
              <w:rPr>
                <w:lang w:val="vi-VN"/>
              </w:rPr>
            </w:pPr>
            <w:r w:rsidRPr="00177B20">
              <w:rPr>
                <w:lang w:val="en"/>
              </w:rPr>
              <w:t>Tap the edit button of the product device you want to edit.</w:t>
            </w:r>
          </w:p>
        </w:tc>
      </w:tr>
      <w:tr w:rsidR="005B7C2C" w:rsidRPr="00177B20" w14:paraId="61F64F1A" w14:textId="77777777" w:rsidTr="005B7C2C">
        <w:trPr>
          <w:trHeight w:val="1250"/>
        </w:trPr>
        <w:tc>
          <w:tcPr>
            <w:tcW w:w="2452" w:type="dxa"/>
          </w:tcPr>
          <w:p w14:paraId="7C94E6C6"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743" w:type="dxa"/>
          </w:tcPr>
          <w:p w14:paraId="77664418" w14:textId="77777777" w:rsidR="005B7C2C" w:rsidRPr="00177B20" w:rsidRDefault="005B7C2C" w:rsidP="005B7C2C">
            <w:pPr>
              <w:pStyle w:val="ListParagraph"/>
              <w:numPr>
                <w:ilvl w:val="0"/>
                <w:numId w:val="38"/>
              </w:numPr>
              <w:spacing w:line="360" w:lineRule="auto"/>
              <w:rPr>
                <w:lang w:val="vi-VN"/>
              </w:rPr>
            </w:pPr>
            <w:r w:rsidRPr="00177B20">
              <w:rPr>
                <w:lang w:val="en"/>
              </w:rPr>
              <w:t>Edit the information to correct</w:t>
            </w:r>
          </w:p>
          <w:p w14:paraId="294F4AD3" w14:textId="77777777" w:rsidR="005B7C2C" w:rsidRPr="00177B20" w:rsidRDefault="005B7C2C" w:rsidP="005B7C2C">
            <w:pPr>
              <w:pStyle w:val="ListParagraph"/>
              <w:numPr>
                <w:ilvl w:val="0"/>
                <w:numId w:val="38"/>
              </w:numPr>
              <w:spacing w:line="360" w:lineRule="auto"/>
              <w:rPr>
                <w:lang w:val="vi-VN"/>
              </w:rPr>
            </w:pPr>
            <w:r w:rsidRPr="00177B20">
              <w:rPr>
                <w:lang w:val="en"/>
              </w:rPr>
              <w:t>Click the save button to change the information you want to update.</w:t>
            </w:r>
          </w:p>
        </w:tc>
      </w:tr>
      <w:tr w:rsidR="005B7C2C" w:rsidRPr="00177B20" w14:paraId="281D017B" w14:textId="77777777" w:rsidTr="005B7C2C">
        <w:trPr>
          <w:trHeight w:val="854"/>
        </w:trPr>
        <w:tc>
          <w:tcPr>
            <w:tcW w:w="2452" w:type="dxa"/>
          </w:tcPr>
          <w:p w14:paraId="4145791A" w14:textId="77777777" w:rsidR="005B7C2C" w:rsidRPr="0091455A" w:rsidRDefault="005B7C2C" w:rsidP="002E2DB6">
            <w:pPr>
              <w:spacing w:line="360" w:lineRule="auto"/>
              <w:rPr>
                <w:rFonts w:eastAsia="Calibri"/>
                <w:lang w:val="vi-VN"/>
              </w:rPr>
            </w:pPr>
            <w:r w:rsidRPr="0091455A">
              <w:rPr>
                <w:lang w:val="en"/>
              </w:rPr>
              <w:t>Secondary event streams</w:t>
            </w:r>
          </w:p>
        </w:tc>
        <w:tc>
          <w:tcPr>
            <w:tcW w:w="6743" w:type="dxa"/>
          </w:tcPr>
          <w:p w14:paraId="2143C06D" w14:textId="77777777" w:rsidR="005B7C2C" w:rsidRPr="00177B20" w:rsidRDefault="005B7C2C" w:rsidP="005B7C2C">
            <w:pPr>
              <w:pStyle w:val="ListParagraph"/>
              <w:numPr>
                <w:ilvl w:val="1"/>
                <w:numId w:val="38"/>
              </w:numPr>
              <w:spacing w:line="360" w:lineRule="auto"/>
              <w:rPr>
                <w:lang w:val="vi-VN"/>
              </w:rPr>
            </w:pPr>
            <w:r w:rsidRPr="00177B20">
              <w:rPr>
                <w:lang w:val="en"/>
              </w:rPr>
              <w:t>Enter invalid information</w:t>
            </w:r>
          </w:p>
          <w:p w14:paraId="3F39D13E" w14:textId="77777777" w:rsidR="005B7C2C" w:rsidRPr="00177B20" w:rsidRDefault="005B7C2C" w:rsidP="005B7C2C">
            <w:pPr>
              <w:pStyle w:val="ListParagraph"/>
              <w:keepNext/>
              <w:numPr>
                <w:ilvl w:val="1"/>
                <w:numId w:val="38"/>
              </w:numPr>
              <w:spacing w:line="360" w:lineRule="auto"/>
              <w:rPr>
                <w:lang w:val="vi-VN"/>
              </w:rPr>
            </w:pPr>
            <w:r w:rsidRPr="00177B20">
              <w:rPr>
                <w:lang w:val="en"/>
              </w:rPr>
              <w:t>Remove the forced info box</w:t>
            </w:r>
          </w:p>
        </w:tc>
      </w:tr>
    </w:tbl>
    <w:p w14:paraId="15038DA7" w14:textId="4F1FCABB" w:rsidR="005B7C2C" w:rsidRPr="005B7C2C"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18</w:t>
      </w:r>
      <w:r>
        <w:fldChar w:fldCharType="end"/>
      </w:r>
      <w:r>
        <w:t>.Usecase Edit Product</w:t>
      </w:r>
    </w:p>
    <w:tbl>
      <w:tblPr>
        <w:tblStyle w:val="TableGrid"/>
        <w:tblW w:w="0" w:type="auto"/>
        <w:tblLook w:val="04A0" w:firstRow="1" w:lastRow="0" w:firstColumn="1" w:lastColumn="0" w:noHBand="0" w:noVBand="1"/>
      </w:tblPr>
      <w:tblGrid>
        <w:gridCol w:w="2405"/>
        <w:gridCol w:w="6612"/>
      </w:tblGrid>
      <w:tr w:rsidR="005B7C2C" w:rsidRPr="0091455A" w14:paraId="424BE0A3" w14:textId="77777777" w:rsidTr="002E2DB6">
        <w:tc>
          <w:tcPr>
            <w:tcW w:w="2405" w:type="dxa"/>
            <w:shd w:val="clear" w:color="auto" w:fill="D0CECE" w:themeFill="background2" w:themeFillShade="E6"/>
          </w:tcPr>
          <w:p w14:paraId="445E031A" w14:textId="77777777" w:rsidR="005B7C2C" w:rsidRPr="0091455A" w:rsidRDefault="005B7C2C" w:rsidP="002E2DB6">
            <w:pPr>
              <w:spacing w:line="360" w:lineRule="auto"/>
              <w:jc w:val="both"/>
            </w:pPr>
            <w:r w:rsidRPr="0091455A">
              <w:rPr>
                <w:lang w:val="en"/>
              </w:rPr>
              <w:lastRenderedPageBreak/>
              <w:t>Use case</w:t>
            </w:r>
          </w:p>
        </w:tc>
        <w:tc>
          <w:tcPr>
            <w:tcW w:w="6612" w:type="dxa"/>
            <w:shd w:val="clear" w:color="auto" w:fill="D0CECE" w:themeFill="background2" w:themeFillShade="E6"/>
          </w:tcPr>
          <w:p w14:paraId="65A9E891" w14:textId="77777777" w:rsidR="005B7C2C" w:rsidRPr="0091455A" w:rsidRDefault="005B7C2C" w:rsidP="002E2DB6">
            <w:pPr>
              <w:spacing w:line="360" w:lineRule="auto"/>
              <w:jc w:val="both"/>
            </w:pPr>
            <w:r w:rsidRPr="0091455A">
              <w:rPr>
                <w:lang w:val="en"/>
              </w:rPr>
              <w:t>Content</w:t>
            </w:r>
          </w:p>
        </w:tc>
      </w:tr>
      <w:tr w:rsidR="005B7C2C" w:rsidRPr="0091455A" w14:paraId="0C20E555" w14:textId="77777777" w:rsidTr="002E2DB6">
        <w:tc>
          <w:tcPr>
            <w:tcW w:w="2405" w:type="dxa"/>
          </w:tcPr>
          <w:p w14:paraId="73F59E82" w14:textId="77777777" w:rsidR="005B7C2C" w:rsidRPr="0091455A" w:rsidRDefault="005B7C2C" w:rsidP="002E2DB6">
            <w:pPr>
              <w:spacing w:line="360" w:lineRule="auto"/>
              <w:jc w:val="both"/>
            </w:pPr>
            <w:r w:rsidRPr="0091455A">
              <w:rPr>
                <w:lang w:val="en"/>
              </w:rPr>
              <w:t>Use-Case Name</w:t>
            </w:r>
          </w:p>
        </w:tc>
        <w:tc>
          <w:tcPr>
            <w:tcW w:w="6612" w:type="dxa"/>
          </w:tcPr>
          <w:p w14:paraId="30CEE481" w14:textId="77777777" w:rsidR="005B7C2C" w:rsidRPr="0091455A" w:rsidRDefault="005B7C2C" w:rsidP="002E2DB6">
            <w:pPr>
              <w:spacing w:line="360" w:lineRule="auto"/>
            </w:pPr>
            <w:r>
              <w:rPr>
                <w:lang w:val="en"/>
              </w:rPr>
              <w:t>See a list of product catalog types.</w:t>
            </w:r>
          </w:p>
        </w:tc>
      </w:tr>
      <w:tr w:rsidR="005B7C2C" w:rsidRPr="00177B20" w14:paraId="7A7019A1" w14:textId="77777777" w:rsidTr="002E2DB6">
        <w:tc>
          <w:tcPr>
            <w:tcW w:w="2405" w:type="dxa"/>
          </w:tcPr>
          <w:p w14:paraId="650AB7C2" w14:textId="77777777" w:rsidR="005B7C2C" w:rsidRPr="0091455A" w:rsidRDefault="005B7C2C" w:rsidP="002E2DB6">
            <w:pPr>
              <w:spacing w:line="360" w:lineRule="auto"/>
              <w:rPr>
                <w:lang w:val="vi-VN"/>
              </w:rPr>
            </w:pPr>
            <w:r w:rsidRPr="0091455A">
              <w:rPr>
                <w:lang w:val="en"/>
              </w:rPr>
              <w:t>Describe</w:t>
            </w:r>
          </w:p>
        </w:tc>
        <w:tc>
          <w:tcPr>
            <w:tcW w:w="6612" w:type="dxa"/>
          </w:tcPr>
          <w:p w14:paraId="67386B0F" w14:textId="77777777" w:rsidR="005B7C2C" w:rsidRPr="00177B20" w:rsidRDefault="005B7C2C" w:rsidP="002E2DB6">
            <w:pPr>
              <w:spacing w:line="360" w:lineRule="auto"/>
              <w:rPr>
                <w:lang w:val="vi-VN"/>
              </w:rPr>
            </w:pPr>
            <w:r w:rsidRPr="00177B20">
              <w:rPr>
                <w:lang w:val="en"/>
              </w:rPr>
              <w:t>View all types of categories available in the system.</w:t>
            </w:r>
          </w:p>
        </w:tc>
      </w:tr>
      <w:tr w:rsidR="005B7C2C" w:rsidRPr="0091455A" w14:paraId="0CFF2F27" w14:textId="77777777" w:rsidTr="002E2DB6">
        <w:tc>
          <w:tcPr>
            <w:tcW w:w="2405" w:type="dxa"/>
          </w:tcPr>
          <w:p w14:paraId="39942701" w14:textId="77777777" w:rsidR="005B7C2C" w:rsidRPr="0091455A" w:rsidRDefault="005B7C2C" w:rsidP="002E2DB6">
            <w:pPr>
              <w:spacing w:line="360" w:lineRule="auto"/>
              <w:rPr>
                <w:lang w:val="vi-VN"/>
              </w:rPr>
            </w:pPr>
            <w:r w:rsidRPr="0091455A">
              <w:rPr>
                <w:lang w:val="en"/>
              </w:rPr>
              <w:t>Actor</w:t>
            </w:r>
          </w:p>
        </w:tc>
        <w:tc>
          <w:tcPr>
            <w:tcW w:w="6612" w:type="dxa"/>
          </w:tcPr>
          <w:p w14:paraId="03A93266" w14:textId="77777777" w:rsidR="005B7C2C" w:rsidRPr="0091455A" w:rsidRDefault="005B7C2C" w:rsidP="002E2DB6">
            <w:pPr>
              <w:spacing w:line="360" w:lineRule="auto"/>
            </w:pPr>
            <w:r>
              <w:rPr>
                <w:lang w:val="en"/>
              </w:rPr>
              <w:t>Administrative user.</w:t>
            </w:r>
          </w:p>
        </w:tc>
      </w:tr>
      <w:tr w:rsidR="005B7C2C" w:rsidRPr="0091455A" w14:paraId="0AA34394" w14:textId="77777777" w:rsidTr="002E2DB6">
        <w:tc>
          <w:tcPr>
            <w:tcW w:w="2405" w:type="dxa"/>
          </w:tcPr>
          <w:p w14:paraId="34C09235" w14:textId="77777777" w:rsidR="005B7C2C" w:rsidRPr="0091455A" w:rsidRDefault="005B7C2C" w:rsidP="002E2DB6">
            <w:pPr>
              <w:spacing w:line="360" w:lineRule="auto"/>
              <w:rPr>
                <w:lang w:val="vi-VN"/>
              </w:rPr>
            </w:pPr>
            <w:r w:rsidRPr="0091455A">
              <w:rPr>
                <w:lang w:val="en"/>
              </w:rPr>
              <w:t>Related Use-Cases</w:t>
            </w:r>
          </w:p>
        </w:tc>
        <w:tc>
          <w:tcPr>
            <w:tcW w:w="6612" w:type="dxa"/>
          </w:tcPr>
          <w:p w14:paraId="5AB5C714" w14:textId="77777777" w:rsidR="005B7C2C" w:rsidRPr="0091455A" w:rsidRDefault="005B7C2C" w:rsidP="002E2DB6">
            <w:pPr>
              <w:spacing w:line="360" w:lineRule="auto"/>
            </w:pPr>
            <w:r>
              <w:rPr>
                <w:lang w:val="en"/>
              </w:rPr>
              <w:t>Directory</w:t>
            </w:r>
          </w:p>
        </w:tc>
      </w:tr>
      <w:tr w:rsidR="005B7C2C" w:rsidRPr="00177B20" w14:paraId="6F069D49" w14:textId="77777777" w:rsidTr="002E2DB6">
        <w:tc>
          <w:tcPr>
            <w:tcW w:w="2405" w:type="dxa"/>
          </w:tcPr>
          <w:p w14:paraId="34643B2A" w14:textId="77777777" w:rsidR="005B7C2C" w:rsidRPr="0091455A" w:rsidRDefault="005B7C2C" w:rsidP="002E2DB6">
            <w:pPr>
              <w:spacing w:line="360" w:lineRule="auto"/>
              <w:rPr>
                <w:lang w:val="vi-VN"/>
              </w:rPr>
            </w:pPr>
            <w:r w:rsidRPr="0091455A">
              <w:rPr>
                <w:lang w:val="en"/>
              </w:rPr>
              <w:t xml:space="preserve">Activation conditions </w:t>
            </w:r>
          </w:p>
        </w:tc>
        <w:tc>
          <w:tcPr>
            <w:tcW w:w="6612" w:type="dxa"/>
          </w:tcPr>
          <w:p w14:paraId="043E8F28" w14:textId="77777777" w:rsidR="005B7C2C" w:rsidRPr="00177B20" w:rsidRDefault="005B7C2C" w:rsidP="002E2DB6">
            <w:pPr>
              <w:spacing w:line="360" w:lineRule="auto"/>
              <w:rPr>
                <w:lang w:val="vi-VN"/>
              </w:rPr>
            </w:pPr>
            <w:r w:rsidRPr="00177B20">
              <w:rPr>
                <w:lang w:val="en"/>
              </w:rPr>
              <w:t>Visit the administrator's website.</w:t>
            </w:r>
          </w:p>
        </w:tc>
      </w:tr>
      <w:tr w:rsidR="005B7C2C" w:rsidRPr="00177B20" w14:paraId="772C9FB2" w14:textId="77777777" w:rsidTr="002E2DB6">
        <w:tc>
          <w:tcPr>
            <w:tcW w:w="2405" w:type="dxa"/>
          </w:tcPr>
          <w:p w14:paraId="6BCCFCB7" w14:textId="77777777" w:rsidR="005B7C2C" w:rsidRPr="0091455A" w:rsidRDefault="005B7C2C" w:rsidP="002E2DB6">
            <w:pPr>
              <w:spacing w:line="360" w:lineRule="auto"/>
              <w:rPr>
                <w:lang w:val="vi-VN"/>
              </w:rPr>
            </w:pPr>
            <w:r w:rsidRPr="0091455A">
              <w:rPr>
                <w:lang w:val="en"/>
              </w:rPr>
              <w:t>Pre-conditions</w:t>
            </w:r>
          </w:p>
        </w:tc>
        <w:tc>
          <w:tcPr>
            <w:tcW w:w="6612" w:type="dxa"/>
          </w:tcPr>
          <w:p w14:paraId="3207FAC8" w14:textId="77777777" w:rsidR="005B7C2C" w:rsidRPr="00177B20" w:rsidRDefault="005B7C2C" w:rsidP="002E2DB6">
            <w:pPr>
              <w:spacing w:line="360" w:lineRule="auto"/>
              <w:rPr>
                <w:lang w:val="vi-VN"/>
              </w:rPr>
            </w:pPr>
            <w:r w:rsidRPr="00177B20">
              <w:rPr>
                <w:lang w:val="en"/>
              </w:rPr>
              <w:t>Go to your catalogue management page.</w:t>
            </w:r>
          </w:p>
        </w:tc>
      </w:tr>
      <w:tr w:rsidR="005B7C2C" w:rsidRPr="0091455A" w14:paraId="402E5CD8" w14:textId="77777777" w:rsidTr="002E2DB6">
        <w:tc>
          <w:tcPr>
            <w:tcW w:w="2405" w:type="dxa"/>
          </w:tcPr>
          <w:p w14:paraId="05F77617" w14:textId="77777777" w:rsidR="005B7C2C" w:rsidRPr="0091455A" w:rsidRDefault="005B7C2C" w:rsidP="002E2DB6">
            <w:pPr>
              <w:spacing w:line="360" w:lineRule="auto"/>
              <w:rPr>
                <w:lang w:val="vi-VN"/>
              </w:rPr>
            </w:pPr>
            <w:r w:rsidRPr="0091455A">
              <w:rPr>
                <w:lang w:val="en"/>
              </w:rPr>
              <w:t>Post-conditional</w:t>
            </w:r>
          </w:p>
        </w:tc>
        <w:tc>
          <w:tcPr>
            <w:tcW w:w="6612" w:type="dxa"/>
          </w:tcPr>
          <w:p w14:paraId="0179FEBD" w14:textId="77777777" w:rsidR="005B7C2C" w:rsidRPr="0091455A" w:rsidRDefault="005B7C2C" w:rsidP="002E2DB6">
            <w:pPr>
              <w:spacing w:line="360" w:lineRule="auto"/>
            </w:pPr>
            <w:r>
              <w:rPr>
                <w:lang w:val="en"/>
              </w:rPr>
              <w:t>Show up the list.</w:t>
            </w:r>
          </w:p>
        </w:tc>
      </w:tr>
      <w:tr w:rsidR="005B7C2C" w:rsidRPr="00177B20" w14:paraId="089AB9B8" w14:textId="77777777" w:rsidTr="002E2DB6">
        <w:tc>
          <w:tcPr>
            <w:tcW w:w="2405" w:type="dxa"/>
          </w:tcPr>
          <w:p w14:paraId="4DACAF8C"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612" w:type="dxa"/>
          </w:tcPr>
          <w:p w14:paraId="74D7746F" w14:textId="77777777" w:rsidR="005B7C2C" w:rsidRPr="00177B20" w:rsidRDefault="005B7C2C" w:rsidP="005B7C2C">
            <w:pPr>
              <w:pStyle w:val="ListParagraph"/>
              <w:numPr>
                <w:ilvl w:val="0"/>
                <w:numId w:val="39"/>
              </w:numPr>
              <w:spacing w:line="360" w:lineRule="auto"/>
              <w:rPr>
                <w:lang w:val="vi-VN"/>
              </w:rPr>
            </w:pPr>
            <w:r w:rsidRPr="00177B20">
              <w:rPr>
                <w:lang w:val="en"/>
              </w:rPr>
              <w:t>Tap the catalogue button in the menu bar on the left to access your catalogue management page.</w:t>
            </w:r>
          </w:p>
        </w:tc>
      </w:tr>
      <w:tr w:rsidR="005B7C2C" w:rsidRPr="00EA696B" w14:paraId="2D980191" w14:textId="77777777" w:rsidTr="002E2DB6">
        <w:tc>
          <w:tcPr>
            <w:tcW w:w="2405" w:type="dxa"/>
          </w:tcPr>
          <w:p w14:paraId="32D370D5" w14:textId="77777777" w:rsidR="005B7C2C" w:rsidRPr="0091455A" w:rsidRDefault="005B7C2C" w:rsidP="002E2DB6">
            <w:pPr>
              <w:spacing w:line="360" w:lineRule="auto"/>
              <w:rPr>
                <w:rFonts w:eastAsia="Calibri"/>
                <w:lang w:val="vi-VN"/>
              </w:rPr>
            </w:pPr>
            <w:r w:rsidRPr="0091455A">
              <w:rPr>
                <w:lang w:val="en"/>
              </w:rPr>
              <w:t>Secondary event streams</w:t>
            </w:r>
          </w:p>
        </w:tc>
        <w:tc>
          <w:tcPr>
            <w:tcW w:w="6612" w:type="dxa"/>
          </w:tcPr>
          <w:p w14:paraId="749C5C90" w14:textId="77777777" w:rsidR="005B7C2C" w:rsidRPr="00EA696B" w:rsidRDefault="005B7C2C" w:rsidP="005B7C2C">
            <w:pPr>
              <w:keepNext/>
              <w:spacing w:line="360" w:lineRule="auto"/>
            </w:pPr>
          </w:p>
        </w:tc>
      </w:tr>
    </w:tbl>
    <w:p w14:paraId="40457435" w14:textId="601E4F40" w:rsidR="005B7C2C"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19</w:t>
      </w:r>
      <w:r>
        <w:fldChar w:fldCharType="end"/>
      </w:r>
      <w:r>
        <w:t>.Usecase View Catalog types</w:t>
      </w:r>
    </w:p>
    <w:tbl>
      <w:tblPr>
        <w:tblStyle w:val="TableGrid"/>
        <w:tblW w:w="0" w:type="auto"/>
        <w:tblLook w:val="04A0" w:firstRow="1" w:lastRow="0" w:firstColumn="1" w:lastColumn="0" w:noHBand="0" w:noVBand="1"/>
      </w:tblPr>
      <w:tblGrid>
        <w:gridCol w:w="2405"/>
        <w:gridCol w:w="6612"/>
      </w:tblGrid>
      <w:tr w:rsidR="005B7C2C" w:rsidRPr="0091455A" w14:paraId="7E608680" w14:textId="77777777" w:rsidTr="002E2DB6">
        <w:tc>
          <w:tcPr>
            <w:tcW w:w="2405" w:type="dxa"/>
            <w:shd w:val="clear" w:color="auto" w:fill="D0CECE" w:themeFill="background2" w:themeFillShade="E6"/>
          </w:tcPr>
          <w:p w14:paraId="4E319142" w14:textId="77777777" w:rsidR="005B7C2C" w:rsidRPr="0091455A" w:rsidRDefault="005B7C2C" w:rsidP="002E2DB6">
            <w:pPr>
              <w:spacing w:line="360" w:lineRule="auto"/>
              <w:jc w:val="both"/>
            </w:pPr>
            <w:r w:rsidRPr="0091455A">
              <w:rPr>
                <w:lang w:val="en"/>
              </w:rPr>
              <w:t>Use case</w:t>
            </w:r>
          </w:p>
        </w:tc>
        <w:tc>
          <w:tcPr>
            <w:tcW w:w="6612" w:type="dxa"/>
            <w:shd w:val="clear" w:color="auto" w:fill="D0CECE" w:themeFill="background2" w:themeFillShade="E6"/>
          </w:tcPr>
          <w:p w14:paraId="5E9E6A4A" w14:textId="77777777" w:rsidR="005B7C2C" w:rsidRPr="0091455A" w:rsidRDefault="005B7C2C" w:rsidP="002E2DB6">
            <w:pPr>
              <w:spacing w:line="360" w:lineRule="auto"/>
              <w:jc w:val="both"/>
            </w:pPr>
            <w:r w:rsidRPr="0091455A">
              <w:rPr>
                <w:lang w:val="en"/>
              </w:rPr>
              <w:t>Content</w:t>
            </w:r>
          </w:p>
        </w:tc>
      </w:tr>
      <w:tr w:rsidR="005B7C2C" w:rsidRPr="0091455A" w14:paraId="48E3767C" w14:textId="77777777" w:rsidTr="002E2DB6">
        <w:tc>
          <w:tcPr>
            <w:tcW w:w="2405" w:type="dxa"/>
          </w:tcPr>
          <w:p w14:paraId="5814D2BC" w14:textId="77777777" w:rsidR="005B7C2C" w:rsidRPr="0091455A" w:rsidRDefault="005B7C2C" w:rsidP="002E2DB6">
            <w:pPr>
              <w:spacing w:line="360" w:lineRule="auto"/>
              <w:jc w:val="both"/>
            </w:pPr>
            <w:r w:rsidRPr="0091455A">
              <w:rPr>
                <w:lang w:val="en"/>
              </w:rPr>
              <w:t>Use-Case Name</w:t>
            </w:r>
          </w:p>
        </w:tc>
        <w:tc>
          <w:tcPr>
            <w:tcW w:w="6612" w:type="dxa"/>
          </w:tcPr>
          <w:p w14:paraId="31E5686A" w14:textId="77777777" w:rsidR="005B7C2C" w:rsidRPr="0091455A" w:rsidRDefault="005B7C2C" w:rsidP="002E2DB6">
            <w:pPr>
              <w:spacing w:line="360" w:lineRule="auto"/>
            </w:pPr>
            <w:r>
              <w:rPr>
                <w:lang w:val="en"/>
              </w:rPr>
              <w:t>Add a product type category.</w:t>
            </w:r>
          </w:p>
        </w:tc>
      </w:tr>
      <w:tr w:rsidR="005B7C2C" w:rsidRPr="00177B20" w14:paraId="613963D3" w14:textId="77777777" w:rsidTr="002E2DB6">
        <w:tc>
          <w:tcPr>
            <w:tcW w:w="2405" w:type="dxa"/>
          </w:tcPr>
          <w:p w14:paraId="594553EE" w14:textId="77777777" w:rsidR="005B7C2C" w:rsidRPr="0091455A" w:rsidRDefault="005B7C2C" w:rsidP="002E2DB6">
            <w:pPr>
              <w:spacing w:line="360" w:lineRule="auto"/>
              <w:rPr>
                <w:lang w:val="vi-VN"/>
              </w:rPr>
            </w:pPr>
            <w:r w:rsidRPr="0091455A">
              <w:rPr>
                <w:lang w:val="en"/>
              </w:rPr>
              <w:t>Describe</w:t>
            </w:r>
          </w:p>
        </w:tc>
        <w:tc>
          <w:tcPr>
            <w:tcW w:w="6612" w:type="dxa"/>
          </w:tcPr>
          <w:p w14:paraId="53B1A5FB" w14:textId="77777777" w:rsidR="005B7C2C" w:rsidRPr="00177B20" w:rsidRDefault="005B7C2C" w:rsidP="002E2DB6">
            <w:pPr>
              <w:spacing w:line="360" w:lineRule="auto"/>
              <w:rPr>
                <w:lang w:val="vi-VN"/>
              </w:rPr>
            </w:pPr>
            <w:r w:rsidRPr="00177B20">
              <w:rPr>
                <w:lang w:val="en"/>
              </w:rPr>
              <w:t>Add a new category to the system.</w:t>
            </w:r>
          </w:p>
        </w:tc>
      </w:tr>
      <w:tr w:rsidR="005B7C2C" w:rsidRPr="0091455A" w14:paraId="61D16870" w14:textId="77777777" w:rsidTr="002E2DB6">
        <w:tc>
          <w:tcPr>
            <w:tcW w:w="2405" w:type="dxa"/>
          </w:tcPr>
          <w:p w14:paraId="71B78717" w14:textId="77777777" w:rsidR="005B7C2C" w:rsidRPr="0091455A" w:rsidRDefault="005B7C2C" w:rsidP="002E2DB6">
            <w:pPr>
              <w:spacing w:line="360" w:lineRule="auto"/>
              <w:rPr>
                <w:lang w:val="vi-VN"/>
              </w:rPr>
            </w:pPr>
            <w:r w:rsidRPr="0091455A">
              <w:rPr>
                <w:lang w:val="en"/>
              </w:rPr>
              <w:t>Actor</w:t>
            </w:r>
          </w:p>
        </w:tc>
        <w:tc>
          <w:tcPr>
            <w:tcW w:w="6612" w:type="dxa"/>
          </w:tcPr>
          <w:p w14:paraId="28C67DB6" w14:textId="77777777" w:rsidR="005B7C2C" w:rsidRPr="0091455A" w:rsidRDefault="005B7C2C" w:rsidP="002E2DB6">
            <w:pPr>
              <w:spacing w:line="360" w:lineRule="auto"/>
            </w:pPr>
            <w:r>
              <w:rPr>
                <w:lang w:val="en"/>
              </w:rPr>
              <w:t>Administrative user.</w:t>
            </w:r>
          </w:p>
        </w:tc>
      </w:tr>
      <w:tr w:rsidR="005B7C2C" w:rsidRPr="0091455A" w14:paraId="38D35863" w14:textId="77777777" w:rsidTr="002E2DB6">
        <w:tc>
          <w:tcPr>
            <w:tcW w:w="2405" w:type="dxa"/>
          </w:tcPr>
          <w:p w14:paraId="39A068CE" w14:textId="77777777" w:rsidR="005B7C2C" w:rsidRPr="0091455A" w:rsidRDefault="005B7C2C" w:rsidP="002E2DB6">
            <w:pPr>
              <w:spacing w:line="360" w:lineRule="auto"/>
              <w:rPr>
                <w:lang w:val="vi-VN"/>
              </w:rPr>
            </w:pPr>
            <w:r w:rsidRPr="0091455A">
              <w:rPr>
                <w:lang w:val="en"/>
              </w:rPr>
              <w:t>Related Use-Cases</w:t>
            </w:r>
          </w:p>
        </w:tc>
        <w:tc>
          <w:tcPr>
            <w:tcW w:w="6612" w:type="dxa"/>
          </w:tcPr>
          <w:p w14:paraId="59E171B0" w14:textId="77777777" w:rsidR="005B7C2C" w:rsidRPr="0091455A" w:rsidRDefault="005B7C2C" w:rsidP="002E2DB6">
            <w:pPr>
              <w:spacing w:line="360" w:lineRule="auto"/>
            </w:pPr>
            <w:r>
              <w:rPr>
                <w:lang w:val="en"/>
              </w:rPr>
              <w:t>Directory</w:t>
            </w:r>
          </w:p>
        </w:tc>
      </w:tr>
      <w:tr w:rsidR="005B7C2C" w:rsidRPr="00177B20" w14:paraId="32ABB523" w14:textId="77777777" w:rsidTr="002E2DB6">
        <w:tc>
          <w:tcPr>
            <w:tcW w:w="2405" w:type="dxa"/>
          </w:tcPr>
          <w:p w14:paraId="1EF29393" w14:textId="77777777" w:rsidR="005B7C2C" w:rsidRPr="0091455A" w:rsidRDefault="005B7C2C" w:rsidP="002E2DB6">
            <w:pPr>
              <w:spacing w:line="360" w:lineRule="auto"/>
              <w:rPr>
                <w:lang w:val="vi-VN"/>
              </w:rPr>
            </w:pPr>
            <w:r w:rsidRPr="0091455A">
              <w:rPr>
                <w:lang w:val="en"/>
              </w:rPr>
              <w:t xml:space="preserve">Activation conditions </w:t>
            </w:r>
          </w:p>
        </w:tc>
        <w:tc>
          <w:tcPr>
            <w:tcW w:w="6612" w:type="dxa"/>
          </w:tcPr>
          <w:p w14:paraId="5B143E6D" w14:textId="77777777" w:rsidR="005B7C2C" w:rsidRPr="00177B20" w:rsidRDefault="005B7C2C" w:rsidP="002E2DB6">
            <w:pPr>
              <w:spacing w:line="360" w:lineRule="auto"/>
              <w:rPr>
                <w:lang w:val="vi-VN"/>
              </w:rPr>
            </w:pPr>
            <w:r w:rsidRPr="00177B20">
              <w:rPr>
                <w:lang w:val="en"/>
              </w:rPr>
              <w:t>Visit the administrator's website.</w:t>
            </w:r>
          </w:p>
        </w:tc>
      </w:tr>
      <w:tr w:rsidR="005B7C2C" w:rsidRPr="00177B20" w14:paraId="376605FB" w14:textId="77777777" w:rsidTr="002E2DB6">
        <w:tc>
          <w:tcPr>
            <w:tcW w:w="2405" w:type="dxa"/>
          </w:tcPr>
          <w:p w14:paraId="0050DBE1" w14:textId="77777777" w:rsidR="005B7C2C" w:rsidRPr="0091455A" w:rsidRDefault="005B7C2C" w:rsidP="002E2DB6">
            <w:pPr>
              <w:spacing w:line="360" w:lineRule="auto"/>
              <w:rPr>
                <w:lang w:val="vi-VN"/>
              </w:rPr>
            </w:pPr>
            <w:r w:rsidRPr="0091455A">
              <w:rPr>
                <w:lang w:val="en"/>
              </w:rPr>
              <w:t>Pre-conditions</w:t>
            </w:r>
          </w:p>
        </w:tc>
        <w:tc>
          <w:tcPr>
            <w:tcW w:w="6612" w:type="dxa"/>
          </w:tcPr>
          <w:p w14:paraId="39100A40" w14:textId="77777777" w:rsidR="005B7C2C" w:rsidRPr="00177B20" w:rsidRDefault="005B7C2C" w:rsidP="002E2DB6">
            <w:pPr>
              <w:spacing w:line="360" w:lineRule="auto"/>
              <w:rPr>
                <w:lang w:val="vi-VN"/>
              </w:rPr>
            </w:pPr>
            <w:r w:rsidRPr="00177B20">
              <w:rPr>
                <w:lang w:val="en"/>
              </w:rPr>
              <w:t>Go to your catalogue management page.</w:t>
            </w:r>
          </w:p>
        </w:tc>
      </w:tr>
      <w:tr w:rsidR="005B7C2C" w:rsidRPr="00177B20" w14:paraId="6DAF2A92" w14:textId="77777777" w:rsidTr="002E2DB6">
        <w:tc>
          <w:tcPr>
            <w:tcW w:w="2405" w:type="dxa"/>
          </w:tcPr>
          <w:p w14:paraId="6000300B" w14:textId="77777777" w:rsidR="005B7C2C" w:rsidRPr="0091455A" w:rsidRDefault="005B7C2C" w:rsidP="002E2DB6">
            <w:pPr>
              <w:spacing w:line="360" w:lineRule="auto"/>
              <w:rPr>
                <w:lang w:val="vi-VN"/>
              </w:rPr>
            </w:pPr>
            <w:r w:rsidRPr="0091455A">
              <w:rPr>
                <w:lang w:val="en"/>
              </w:rPr>
              <w:t>Post-conditional</w:t>
            </w:r>
          </w:p>
        </w:tc>
        <w:tc>
          <w:tcPr>
            <w:tcW w:w="6612" w:type="dxa"/>
          </w:tcPr>
          <w:p w14:paraId="0240093D" w14:textId="77777777" w:rsidR="005B7C2C" w:rsidRPr="00177B20" w:rsidRDefault="005B7C2C" w:rsidP="002E2DB6">
            <w:pPr>
              <w:spacing w:line="360" w:lineRule="auto"/>
              <w:rPr>
                <w:lang w:val="vi-VN"/>
              </w:rPr>
            </w:pPr>
            <w:r w:rsidRPr="00177B20">
              <w:rPr>
                <w:lang w:val="en"/>
              </w:rPr>
              <w:t>Tap the add new category button.</w:t>
            </w:r>
          </w:p>
        </w:tc>
      </w:tr>
      <w:tr w:rsidR="005B7C2C" w:rsidRPr="00EA064B" w14:paraId="4C47059A" w14:textId="77777777" w:rsidTr="002E2DB6">
        <w:tc>
          <w:tcPr>
            <w:tcW w:w="2405" w:type="dxa"/>
          </w:tcPr>
          <w:p w14:paraId="740112D5"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612" w:type="dxa"/>
          </w:tcPr>
          <w:p w14:paraId="683C6698" w14:textId="77777777" w:rsidR="005B7C2C" w:rsidRDefault="005B7C2C" w:rsidP="005B7C2C">
            <w:pPr>
              <w:pStyle w:val="ListParagraph"/>
              <w:numPr>
                <w:ilvl w:val="0"/>
                <w:numId w:val="40"/>
              </w:numPr>
              <w:spacing w:line="360" w:lineRule="auto"/>
            </w:pPr>
            <w:r>
              <w:rPr>
                <w:lang w:val="en"/>
              </w:rPr>
              <w:t>Enter a new category name</w:t>
            </w:r>
          </w:p>
          <w:p w14:paraId="7038C0BD" w14:textId="77777777" w:rsidR="005B7C2C" w:rsidRPr="00205C9F" w:rsidRDefault="005B7C2C" w:rsidP="005B7C2C">
            <w:pPr>
              <w:pStyle w:val="ListParagraph"/>
              <w:numPr>
                <w:ilvl w:val="0"/>
                <w:numId w:val="40"/>
              </w:numPr>
              <w:spacing w:line="360" w:lineRule="auto"/>
            </w:pPr>
            <w:r>
              <w:rPr>
                <w:lang w:val="en"/>
              </w:rPr>
              <w:t>Press the save new category button.</w:t>
            </w:r>
          </w:p>
        </w:tc>
      </w:tr>
      <w:tr w:rsidR="005B7C2C" w:rsidRPr="00177B20" w14:paraId="72755837" w14:textId="77777777" w:rsidTr="002E2DB6">
        <w:tc>
          <w:tcPr>
            <w:tcW w:w="2405" w:type="dxa"/>
          </w:tcPr>
          <w:p w14:paraId="5BAEB0FF" w14:textId="77777777" w:rsidR="005B7C2C" w:rsidRPr="0091455A" w:rsidRDefault="005B7C2C" w:rsidP="002E2DB6">
            <w:pPr>
              <w:spacing w:line="360" w:lineRule="auto"/>
              <w:rPr>
                <w:rFonts w:eastAsia="Calibri"/>
                <w:lang w:val="vi-VN"/>
              </w:rPr>
            </w:pPr>
            <w:r w:rsidRPr="0091455A">
              <w:rPr>
                <w:lang w:val="en"/>
              </w:rPr>
              <w:t>Secondary event streams</w:t>
            </w:r>
          </w:p>
        </w:tc>
        <w:tc>
          <w:tcPr>
            <w:tcW w:w="6612" w:type="dxa"/>
          </w:tcPr>
          <w:p w14:paraId="57C90E7C" w14:textId="77777777" w:rsidR="005B7C2C" w:rsidRPr="00177B20" w:rsidRDefault="005B7C2C" w:rsidP="005B7C2C">
            <w:pPr>
              <w:pStyle w:val="ListParagraph"/>
              <w:numPr>
                <w:ilvl w:val="1"/>
                <w:numId w:val="39"/>
              </w:numPr>
              <w:spacing w:line="360" w:lineRule="auto"/>
              <w:rPr>
                <w:lang w:val="vi-VN"/>
              </w:rPr>
            </w:pPr>
            <w:r w:rsidRPr="00177B20">
              <w:rPr>
                <w:lang w:val="en"/>
              </w:rPr>
              <w:t>The new category names are identical to the names of the categories included in the system.</w:t>
            </w:r>
          </w:p>
          <w:p w14:paraId="573DA1CF" w14:textId="77777777" w:rsidR="005B7C2C" w:rsidRPr="00177B20" w:rsidRDefault="005B7C2C" w:rsidP="005B7C2C">
            <w:pPr>
              <w:pStyle w:val="ListParagraph"/>
              <w:keepNext/>
              <w:numPr>
                <w:ilvl w:val="1"/>
                <w:numId w:val="40"/>
              </w:numPr>
              <w:spacing w:line="360" w:lineRule="auto"/>
              <w:rPr>
                <w:lang w:val="vi-VN"/>
              </w:rPr>
            </w:pPr>
            <w:r w:rsidRPr="00177B20">
              <w:rPr>
                <w:lang w:val="en"/>
              </w:rPr>
              <w:t>Remove the category name box.</w:t>
            </w:r>
          </w:p>
        </w:tc>
      </w:tr>
    </w:tbl>
    <w:p w14:paraId="1C6585C2" w14:textId="7AFE839F" w:rsidR="005B7C2C"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20</w:t>
      </w:r>
      <w:r>
        <w:fldChar w:fldCharType="end"/>
      </w:r>
      <w:r>
        <w:t>.</w:t>
      </w:r>
      <w:r w:rsidRPr="005B7C2C">
        <w:t xml:space="preserve"> </w:t>
      </w:r>
      <w:r>
        <w:t xml:space="preserve">Usecase </w:t>
      </w:r>
      <w:r>
        <w:t>Add Product Type Category</w:t>
      </w:r>
    </w:p>
    <w:p w14:paraId="14C990C5" w14:textId="77777777" w:rsidR="005B7C2C" w:rsidRDefault="005B7C2C">
      <w:pPr>
        <w:rPr>
          <w:i/>
          <w:iCs/>
          <w:color w:val="44546A" w:themeColor="text2"/>
          <w:sz w:val="18"/>
          <w:szCs w:val="18"/>
        </w:rPr>
      </w:pPr>
      <w:r>
        <w:br w:type="page"/>
      </w:r>
    </w:p>
    <w:p w14:paraId="15C46C9F" w14:textId="77777777" w:rsidR="005B7C2C" w:rsidRPr="005B7C2C" w:rsidRDefault="005B7C2C" w:rsidP="005B7C2C">
      <w:pPr>
        <w:pStyle w:val="Caption"/>
        <w:jc w:val="center"/>
      </w:pPr>
    </w:p>
    <w:tbl>
      <w:tblPr>
        <w:tblStyle w:val="TableGrid"/>
        <w:tblW w:w="0" w:type="auto"/>
        <w:tblLook w:val="04A0" w:firstRow="1" w:lastRow="0" w:firstColumn="1" w:lastColumn="0" w:noHBand="0" w:noVBand="1"/>
      </w:tblPr>
      <w:tblGrid>
        <w:gridCol w:w="2405"/>
        <w:gridCol w:w="6612"/>
      </w:tblGrid>
      <w:tr w:rsidR="005B7C2C" w:rsidRPr="0091455A" w14:paraId="78546A9C" w14:textId="77777777" w:rsidTr="002E2DB6">
        <w:tc>
          <w:tcPr>
            <w:tcW w:w="2405" w:type="dxa"/>
            <w:shd w:val="clear" w:color="auto" w:fill="D0CECE" w:themeFill="background2" w:themeFillShade="E6"/>
          </w:tcPr>
          <w:p w14:paraId="4FA88A8E" w14:textId="77777777" w:rsidR="005B7C2C" w:rsidRPr="0091455A" w:rsidRDefault="005B7C2C" w:rsidP="002E2DB6">
            <w:pPr>
              <w:spacing w:line="360" w:lineRule="auto"/>
              <w:jc w:val="both"/>
            </w:pPr>
            <w:r w:rsidRPr="0091455A">
              <w:rPr>
                <w:lang w:val="en"/>
              </w:rPr>
              <w:t>Use case</w:t>
            </w:r>
          </w:p>
        </w:tc>
        <w:tc>
          <w:tcPr>
            <w:tcW w:w="6612" w:type="dxa"/>
            <w:shd w:val="clear" w:color="auto" w:fill="D0CECE" w:themeFill="background2" w:themeFillShade="E6"/>
          </w:tcPr>
          <w:p w14:paraId="0FD84ED1" w14:textId="77777777" w:rsidR="005B7C2C" w:rsidRPr="0091455A" w:rsidRDefault="005B7C2C" w:rsidP="002E2DB6">
            <w:pPr>
              <w:spacing w:line="360" w:lineRule="auto"/>
              <w:jc w:val="both"/>
            </w:pPr>
            <w:r w:rsidRPr="0091455A">
              <w:rPr>
                <w:lang w:val="en"/>
              </w:rPr>
              <w:t>Content</w:t>
            </w:r>
          </w:p>
        </w:tc>
      </w:tr>
      <w:tr w:rsidR="005B7C2C" w:rsidRPr="0091455A" w14:paraId="5EA6F5A4" w14:textId="77777777" w:rsidTr="002E2DB6">
        <w:tc>
          <w:tcPr>
            <w:tcW w:w="2405" w:type="dxa"/>
          </w:tcPr>
          <w:p w14:paraId="598AD5D6" w14:textId="77777777" w:rsidR="005B7C2C" w:rsidRPr="0091455A" w:rsidRDefault="005B7C2C" w:rsidP="002E2DB6">
            <w:pPr>
              <w:spacing w:line="360" w:lineRule="auto"/>
              <w:jc w:val="both"/>
            </w:pPr>
            <w:r w:rsidRPr="0091455A">
              <w:rPr>
                <w:lang w:val="en"/>
              </w:rPr>
              <w:t>Use-Case Name</w:t>
            </w:r>
          </w:p>
        </w:tc>
        <w:tc>
          <w:tcPr>
            <w:tcW w:w="6612" w:type="dxa"/>
          </w:tcPr>
          <w:p w14:paraId="3E3A53A0" w14:textId="77777777" w:rsidR="005B7C2C" w:rsidRPr="0091455A" w:rsidRDefault="005B7C2C" w:rsidP="002E2DB6">
            <w:pPr>
              <w:spacing w:line="360" w:lineRule="auto"/>
            </w:pPr>
            <w:r>
              <w:rPr>
                <w:lang w:val="en"/>
              </w:rPr>
              <w:t>Edit a product type category.</w:t>
            </w:r>
          </w:p>
        </w:tc>
      </w:tr>
      <w:tr w:rsidR="005B7C2C" w:rsidRPr="00177B20" w14:paraId="26EBDC08" w14:textId="77777777" w:rsidTr="002E2DB6">
        <w:tc>
          <w:tcPr>
            <w:tcW w:w="2405" w:type="dxa"/>
          </w:tcPr>
          <w:p w14:paraId="462A9096" w14:textId="77777777" w:rsidR="005B7C2C" w:rsidRPr="0091455A" w:rsidRDefault="005B7C2C" w:rsidP="002E2DB6">
            <w:pPr>
              <w:spacing w:line="360" w:lineRule="auto"/>
              <w:rPr>
                <w:lang w:val="vi-VN"/>
              </w:rPr>
            </w:pPr>
            <w:r w:rsidRPr="0091455A">
              <w:rPr>
                <w:lang w:val="en"/>
              </w:rPr>
              <w:t>Describe</w:t>
            </w:r>
          </w:p>
        </w:tc>
        <w:tc>
          <w:tcPr>
            <w:tcW w:w="6612" w:type="dxa"/>
          </w:tcPr>
          <w:p w14:paraId="69F99591" w14:textId="77777777" w:rsidR="005B7C2C" w:rsidRPr="00177B20" w:rsidRDefault="005B7C2C" w:rsidP="002E2DB6">
            <w:pPr>
              <w:spacing w:line="360" w:lineRule="auto"/>
              <w:rPr>
                <w:lang w:val="vi-VN"/>
              </w:rPr>
            </w:pPr>
            <w:r w:rsidRPr="00177B20">
              <w:rPr>
                <w:lang w:val="en"/>
              </w:rPr>
              <w:t>Edit your catalogue's information again.</w:t>
            </w:r>
          </w:p>
        </w:tc>
      </w:tr>
      <w:tr w:rsidR="005B7C2C" w:rsidRPr="0091455A" w14:paraId="299BEF67" w14:textId="77777777" w:rsidTr="002E2DB6">
        <w:tc>
          <w:tcPr>
            <w:tcW w:w="2405" w:type="dxa"/>
          </w:tcPr>
          <w:p w14:paraId="4164D827" w14:textId="77777777" w:rsidR="005B7C2C" w:rsidRPr="0091455A" w:rsidRDefault="005B7C2C" w:rsidP="002E2DB6">
            <w:pPr>
              <w:spacing w:line="360" w:lineRule="auto"/>
              <w:rPr>
                <w:lang w:val="vi-VN"/>
              </w:rPr>
            </w:pPr>
            <w:r w:rsidRPr="0091455A">
              <w:rPr>
                <w:lang w:val="en"/>
              </w:rPr>
              <w:t>Actor</w:t>
            </w:r>
          </w:p>
        </w:tc>
        <w:tc>
          <w:tcPr>
            <w:tcW w:w="6612" w:type="dxa"/>
          </w:tcPr>
          <w:p w14:paraId="54C52150" w14:textId="77777777" w:rsidR="005B7C2C" w:rsidRPr="0091455A" w:rsidRDefault="005B7C2C" w:rsidP="002E2DB6">
            <w:pPr>
              <w:spacing w:line="360" w:lineRule="auto"/>
            </w:pPr>
            <w:r>
              <w:rPr>
                <w:lang w:val="en"/>
              </w:rPr>
              <w:t>Administrative user.</w:t>
            </w:r>
          </w:p>
        </w:tc>
      </w:tr>
      <w:tr w:rsidR="005B7C2C" w:rsidRPr="0091455A" w14:paraId="1990D188" w14:textId="77777777" w:rsidTr="002E2DB6">
        <w:tc>
          <w:tcPr>
            <w:tcW w:w="2405" w:type="dxa"/>
          </w:tcPr>
          <w:p w14:paraId="5E3C0720" w14:textId="77777777" w:rsidR="005B7C2C" w:rsidRPr="0091455A" w:rsidRDefault="005B7C2C" w:rsidP="002E2DB6">
            <w:pPr>
              <w:spacing w:line="360" w:lineRule="auto"/>
              <w:rPr>
                <w:lang w:val="vi-VN"/>
              </w:rPr>
            </w:pPr>
            <w:r w:rsidRPr="0091455A">
              <w:rPr>
                <w:lang w:val="en"/>
              </w:rPr>
              <w:t>Related Use-Cases</w:t>
            </w:r>
          </w:p>
        </w:tc>
        <w:tc>
          <w:tcPr>
            <w:tcW w:w="6612" w:type="dxa"/>
          </w:tcPr>
          <w:p w14:paraId="3FEA461E" w14:textId="77777777" w:rsidR="005B7C2C" w:rsidRPr="0091455A" w:rsidRDefault="005B7C2C" w:rsidP="002E2DB6">
            <w:pPr>
              <w:spacing w:line="360" w:lineRule="auto"/>
            </w:pPr>
            <w:r>
              <w:rPr>
                <w:lang w:val="en"/>
              </w:rPr>
              <w:t>Directory</w:t>
            </w:r>
          </w:p>
        </w:tc>
      </w:tr>
      <w:tr w:rsidR="005B7C2C" w:rsidRPr="0091455A" w14:paraId="75F8E27D" w14:textId="77777777" w:rsidTr="002E2DB6">
        <w:tc>
          <w:tcPr>
            <w:tcW w:w="2405" w:type="dxa"/>
          </w:tcPr>
          <w:p w14:paraId="63C2FFB5" w14:textId="77777777" w:rsidR="005B7C2C" w:rsidRPr="0091455A" w:rsidRDefault="005B7C2C" w:rsidP="002E2DB6">
            <w:pPr>
              <w:spacing w:line="360" w:lineRule="auto"/>
              <w:rPr>
                <w:lang w:val="vi-VN"/>
              </w:rPr>
            </w:pPr>
            <w:r w:rsidRPr="0091455A">
              <w:rPr>
                <w:lang w:val="en"/>
              </w:rPr>
              <w:t xml:space="preserve">Activation conditions </w:t>
            </w:r>
          </w:p>
        </w:tc>
        <w:tc>
          <w:tcPr>
            <w:tcW w:w="6612" w:type="dxa"/>
          </w:tcPr>
          <w:p w14:paraId="4AD8B086" w14:textId="77777777" w:rsidR="005B7C2C" w:rsidRPr="0091455A" w:rsidRDefault="005B7C2C" w:rsidP="002E2DB6">
            <w:pPr>
              <w:spacing w:line="360" w:lineRule="auto"/>
            </w:pPr>
            <w:r>
              <w:rPr>
                <w:lang w:val="en"/>
              </w:rPr>
              <w:t>Visit the administrator's website.</w:t>
            </w:r>
          </w:p>
        </w:tc>
      </w:tr>
      <w:tr w:rsidR="005B7C2C" w:rsidRPr="009669A4" w14:paraId="644FF6D0" w14:textId="77777777" w:rsidTr="002E2DB6">
        <w:tc>
          <w:tcPr>
            <w:tcW w:w="2405" w:type="dxa"/>
          </w:tcPr>
          <w:p w14:paraId="6815BF22" w14:textId="77777777" w:rsidR="005B7C2C" w:rsidRPr="0091455A" w:rsidRDefault="005B7C2C" w:rsidP="002E2DB6">
            <w:pPr>
              <w:spacing w:line="360" w:lineRule="auto"/>
              <w:rPr>
                <w:lang w:val="vi-VN"/>
              </w:rPr>
            </w:pPr>
            <w:r w:rsidRPr="0091455A">
              <w:rPr>
                <w:lang w:val="en"/>
              </w:rPr>
              <w:t>Pre-conditions</w:t>
            </w:r>
          </w:p>
        </w:tc>
        <w:tc>
          <w:tcPr>
            <w:tcW w:w="6612" w:type="dxa"/>
          </w:tcPr>
          <w:p w14:paraId="25526095" w14:textId="77777777" w:rsidR="005B7C2C" w:rsidRPr="009669A4" w:rsidRDefault="005B7C2C" w:rsidP="002E2DB6">
            <w:pPr>
              <w:spacing w:line="360" w:lineRule="auto"/>
            </w:pPr>
            <w:r>
              <w:rPr>
                <w:lang w:val="en"/>
              </w:rPr>
              <w:t>Go to your catalogue management page.</w:t>
            </w:r>
          </w:p>
        </w:tc>
      </w:tr>
      <w:tr w:rsidR="005B7C2C" w:rsidRPr="0091455A" w14:paraId="7EF272C9" w14:textId="77777777" w:rsidTr="002E2DB6">
        <w:tc>
          <w:tcPr>
            <w:tcW w:w="2405" w:type="dxa"/>
          </w:tcPr>
          <w:p w14:paraId="6ABC7CBA" w14:textId="77777777" w:rsidR="005B7C2C" w:rsidRPr="0091455A" w:rsidRDefault="005B7C2C" w:rsidP="002E2DB6">
            <w:pPr>
              <w:spacing w:line="360" w:lineRule="auto"/>
              <w:rPr>
                <w:lang w:val="vi-VN"/>
              </w:rPr>
            </w:pPr>
            <w:r w:rsidRPr="0091455A">
              <w:rPr>
                <w:lang w:val="en"/>
              </w:rPr>
              <w:t>Post-conditional</w:t>
            </w:r>
          </w:p>
        </w:tc>
        <w:tc>
          <w:tcPr>
            <w:tcW w:w="6612" w:type="dxa"/>
          </w:tcPr>
          <w:p w14:paraId="5C09CC60" w14:textId="77777777" w:rsidR="005B7C2C" w:rsidRPr="0091455A" w:rsidRDefault="005B7C2C" w:rsidP="002E2DB6">
            <w:pPr>
              <w:spacing w:line="360" w:lineRule="auto"/>
            </w:pPr>
            <w:r>
              <w:rPr>
                <w:lang w:val="en"/>
              </w:rPr>
              <w:t>Tap the edit button of the category type you want to edit.</w:t>
            </w:r>
          </w:p>
        </w:tc>
      </w:tr>
      <w:tr w:rsidR="005B7C2C" w:rsidRPr="00EA064B" w14:paraId="3F71F54B" w14:textId="77777777" w:rsidTr="002E2DB6">
        <w:tc>
          <w:tcPr>
            <w:tcW w:w="2405" w:type="dxa"/>
          </w:tcPr>
          <w:p w14:paraId="362A8926"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612" w:type="dxa"/>
          </w:tcPr>
          <w:p w14:paraId="18DC41A9" w14:textId="77777777" w:rsidR="005B7C2C" w:rsidRDefault="005B7C2C" w:rsidP="005B7C2C">
            <w:pPr>
              <w:pStyle w:val="ListParagraph"/>
              <w:numPr>
                <w:ilvl w:val="0"/>
                <w:numId w:val="41"/>
              </w:numPr>
              <w:spacing w:line="360" w:lineRule="auto"/>
            </w:pPr>
            <w:r>
              <w:rPr>
                <w:lang w:val="en"/>
              </w:rPr>
              <w:t>Edit the information to edit.</w:t>
            </w:r>
          </w:p>
          <w:p w14:paraId="54CFB57A" w14:textId="77777777" w:rsidR="005B7C2C" w:rsidRPr="00205C9F" w:rsidRDefault="005B7C2C" w:rsidP="005B7C2C">
            <w:pPr>
              <w:pStyle w:val="ListParagraph"/>
              <w:numPr>
                <w:ilvl w:val="0"/>
                <w:numId w:val="41"/>
              </w:numPr>
              <w:spacing w:line="360" w:lineRule="auto"/>
            </w:pPr>
            <w:r>
              <w:rPr>
                <w:lang w:val="en"/>
              </w:rPr>
              <w:t>Click the save button to change the information you want to update.</w:t>
            </w:r>
          </w:p>
        </w:tc>
      </w:tr>
      <w:tr w:rsidR="005B7C2C" w:rsidRPr="00EA696B" w14:paraId="545FD977" w14:textId="77777777" w:rsidTr="002E2DB6">
        <w:tc>
          <w:tcPr>
            <w:tcW w:w="2405" w:type="dxa"/>
          </w:tcPr>
          <w:p w14:paraId="11DC0E46" w14:textId="77777777" w:rsidR="005B7C2C" w:rsidRPr="0091455A" w:rsidRDefault="005B7C2C" w:rsidP="002E2DB6">
            <w:pPr>
              <w:spacing w:line="360" w:lineRule="auto"/>
              <w:rPr>
                <w:rFonts w:eastAsia="Calibri"/>
                <w:lang w:val="vi-VN"/>
              </w:rPr>
            </w:pPr>
            <w:r w:rsidRPr="0091455A">
              <w:rPr>
                <w:lang w:val="en"/>
              </w:rPr>
              <w:t>Secondary event streams</w:t>
            </w:r>
          </w:p>
        </w:tc>
        <w:tc>
          <w:tcPr>
            <w:tcW w:w="6612" w:type="dxa"/>
          </w:tcPr>
          <w:p w14:paraId="421C469B" w14:textId="77777777" w:rsidR="005B7C2C" w:rsidRPr="00205C9F" w:rsidRDefault="005B7C2C" w:rsidP="005B7C2C">
            <w:pPr>
              <w:pStyle w:val="ListParagraph"/>
              <w:numPr>
                <w:ilvl w:val="1"/>
                <w:numId w:val="41"/>
              </w:numPr>
              <w:spacing w:line="360" w:lineRule="auto"/>
            </w:pPr>
            <w:r w:rsidRPr="00205C9F">
              <w:rPr>
                <w:lang w:val="en"/>
              </w:rPr>
              <w:t>Enter invalid information.</w:t>
            </w:r>
          </w:p>
          <w:p w14:paraId="51CD8478" w14:textId="77777777" w:rsidR="005B7C2C" w:rsidRPr="00205C9F" w:rsidRDefault="005B7C2C" w:rsidP="005B7C2C">
            <w:pPr>
              <w:pStyle w:val="ListParagraph"/>
              <w:keepNext/>
              <w:numPr>
                <w:ilvl w:val="1"/>
                <w:numId w:val="41"/>
              </w:numPr>
              <w:spacing w:line="360" w:lineRule="auto"/>
            </w:pPr>
            <w:r>
              <w:rPr>
                <w:lang w:val="en"/>
              </w:rPr>
              <w:t>Remove the information box.</w:t>
            </w:r>
          </w:p>
        </w:tc>
      </w:tr>
    </w:tbl>
    <w:p w14:paraId="3E752D3B" w14:textId="057F83BB" w:rsidR="005B7C2C"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21</w:t>
      </w:r>
      <w:r>
        <w:fldChar w:fldCharType="end"/>
      </w:r>
      <w:r>
        <w:t>.</w:t>
      </w:r>
      <w:r w:rsidRPr="005B7C2C">
        <w:t xml:space="preserve"> </w:t>
      </w:r>
      <w:r>
        <w:t xml:space="preserve">Usecase </w:t>
      </w:r>
      <w:r>
        <w:t>Edit Product Type Category</w:t>
      </w:r>
    </w:p>
    <w:tbl>
      <w:tblPr>
        <w:tblStyle w:val="TableGrid"/>
        <w:tblW w:w="0" w:type="auto"/>
        <w:tblLook w:val="04A0" w:firstRow="1" w:lastRow="0" w:firstColumn="1" w:lastColumn="0" w:noHBand="0" w:noVBand="1"/>
      </w:tblPr>
      <w:tblGrid>
        <w:gridCol w:w="2405"/>
        <w:gridCol w:w="6612"/>
      </w:tblGrid>
      <w:tr w:rsidR="005B7C2C" w:rsidRPr="0091455A" w14:paraId="16576393" w14:textId="77777777" w:rsidTr="002E2DB6">
        <w:tc>
          <w:tcPr>
            <w:tcW w:w="2405" w:type="dxa"/>
            <w:shd w:val="clear" w:color="auto" w:fill="D0CECE" w:themeFill="background2" w:themeFillShade="E6"/>
          </w:tcPr>
          <w:p w14:paraId="1500BB4C" w14:textId="77777777" w:rsidR="005B7C2C" w:rsidRPr="0091455A" w:rsidRDefault="005B7C2C" w:rsidP="002E2DB6">
            <w:pPr>
              <w:spacing w:line="360" w:lineRule="auto"/>
              <w:jc w:val="both"/>
            </w:pPr>
            <w:r w:rsidRPr="0091455A">
              <w:rPr>
                <w:lang w:val="en"/>
              </w:rPr>
              <w:t>Use case</w:t>
            </w:r>
          </w:p>
        </w:tc>
        <w:tc>
          <w:tcPr>
            <w:tcW w:w="6612" w:type="dxa"/>
            <w:shd w:val="clear" w:color="auto" w:fill="D0CECE" w:themeFill="background2" w:themeFillShade="E6"/>
          </w:tcPr>
          <w:p w14:paraId="581E1D50" w14:textId="77777777" w:rsidR="005B7C2C" w:rsidRPr="0091455A" w:rsidRDefault="005B7C2C" w:rsidP="002E2DB6">
            <w:pPr>
              <w:spacing w:line="360" w:lineRule="auto"/>
              <w:jc w:val="both"/>
            </w:pPr>
            <w:r w:rsidRPr="0091455A">
              <w:rPr>
                <w:lang w:val="en"/>
              </w:rPr>
              <w:t>Content</w:t>
            </w:r>
          </w:p>
        </w:tc>
      </w:tr>
      <w:tr w:rsidR="005B7C2C" w:rsidRPr="0091455A" w14:paraId="09CEED0D" w14:textId="77777777" w:rsidTr="002E2DB6">
        <w:tc>
          <w:tcPr>
            <w:tcW w:w="2405" w:type="dxa"/>
          </w:tcPr>
          <w:p w14:paraId="3193CC41" w14:textId="77777777" w:rsidR="005B7C2C" w:rsidRPr="0091455A" w:rsidRDefault="005B7C2C" w:rsidP="002E2DB6">
            <w:pPr>
              <w:spacing w:line="360" w:lineRule="auto"/>
              <w:jc w:val="both"/>
            </w:pPr>
            <w:r w:rsidRPr="0091455A">
              <w:rPr>
                <w:lang w:val="en"/>
              </w:rPr>
              <w:t>Use-Case Name</w:t>
            </w:r>
          </w:p>
        </w:tc>
        <w:tc>
          <w:tcPr>
            <w:tcW w:w="6612" w:type="dxa"/>
          </w:tcPr>
          <w:p w14:paraId="0E0FA8E4" w14:textId="77777777" w:rsidR="005B7C2C" w:rsidRPr="0091455A" w:rsidRDefault="005B7C2C" w:rsidP="002E2DB6">
            <w:pPr>
              <w:spacing w:line="360" w:lineRule="auto"/>
            </w:pPr>
            <w:r>
              <w:rPr>
                <w:lang w:val="en"/>
              </w:rPr>
              <w:t>See a list of invoices.</w:t>
            </w:r>
          </w:p>
        </w:tc>
      </w:tr>
      <w:tr w:rsidR="005B7C2C" w:rsidRPr="007F18C2" w14:paraId="4E42DD5F" w14:textId="77777777" w:rsidTr="002E2DB6">
        <w:tc>
          <w:tcPr>
            <w:tcW w:w="2405" w:type="dxa"/>
          </w:tcPr>
          <w:p w14:paraId="6268C45E" w14:textId="77777777" w:rsidR="005B7C2C" w:rsidRPr="0091455A" w:rsidRDefault="005B7C2C" w:rsidP="002E2DB6">
            <w:pPr>
              <w:spacing w:line="360" w:lineRule="auto"/>
              <w:rPr>
                <w:lang w:val="vi-VN"/>
              </w:rPr>
            </w:pPr>
            <w:r w:rsidRPr="0091455A">
              <w:rPr>
                <w:lang w:val="en"/>
              </w:rPr>
              <w:t>Describe</w:t>
            </w:r>
          </w:p>
        </w:tc>
        <w:tc>
          <w:tcPr>
            <w:tcW w:w="6612" w:type="dxa"/>
          </w:tcPr>
          <w:p w14:paraId="68423046" w14:textId="77777777" w:rsidR="005B7C2C" w:rsidRPr="007F18C2" w:rsidRDefault="005B7C2C" w:rsidP="002E2DB6">
            <w:pPr>
              <w:spacing w:line="360" w:lineRule="auto"/>
            </w:pPr>
            <w:r>
              <w:rPr>
                <w:lang w:val="en"/>
              </w:rPr>
              <w:t>View all existing invoices in the system.</w:t>
            </w:r>
          </w:p>
        </w:tc>
      </w:tr>
      <w:tr w:rsidR="005B7C2C" w:rsidRPr="0091455A" w14:paraId="4FF873C3" w14:textId="77777777" w:rsidTr="002E2DB6">
        <w:tc>
          <w:tcPr>
            <w:tcW w:w="2405" w:type="dxa"/>
          </w:tcPr>
          <w:p w14:paraId="76336D96" w14:textId="77777777" w:rsidR="005B7C2C" w:rsidRPr="0091455A" w:rsidRDefault="005B7C2C" w:rsidP="002E2DB6">
            <w:pPr>
              <w:spacing w:line="360" w:lineRule="auto"/>
              <w:rPr>
                <w:lang w:val="vi-VN"/>
              </w:rPr>
            </w:pPr>
            <w:r w:rsidRPr="0091455A">
              <w:rPr>
                <w:lang w:val="en"/>
              </w:rPr>
              <w:t>Actor</w:t>
            </w:r>
          </w:p>
        </w:tc>
        <w:tc>
          <w:tcPr>
            <w:tcW w:w="6612" w:type="dxa"/>
          </w:tcPr>
          <w:p w14:paraId="2DFFF8CC" w14:textId="77777777" w:rsidR="005B7C2C" w:rsidRPr="0091455A" w:rsidRDefault="005B7C2C" w:rsidP="002E2DB6">
            <w:pPr>
              <w:spacing w:line="360" w:lineRule="auto"/>
            </w:pPr>
            <w:r>
              <w:rPr>
                <w:lang w:val="en"/>
              </w:rPr>
              <w:t>Administrative user.</w:t>
            </w:r>
          </w:p>
        </w:tc>
      </w:tr>
      <w:tr w:rsidR="005B7C2C" w:rsidRPr="0091455A" w14:paraId="6A02FB8C" w14:textId="77777777" w:rsidTr="002E2DB6">
        <w:tc>
          <w:tcPr>
            <w:tcW w:w="2405" w:type="dxa"/>
          </w:tcPr>
          <w:p w14:paraId="097DEEE3" w14:textId="77777777" w:rsidR="005B7C2C" w:rsidRPr="0091455A" w:rsidRDefault="005B7C2C" w:rsidP="002E2DB6">
            <w:pPr>
              <w:spacing w:line="360" w:lineRule="auto"/>
              <w:rPr>
                <w:lang w:val="vi-VN"/>
              </w:rPr>
            </w:pPr>
            <w:r w:rsidRPr="0091455A">
              <w:rPr>
                <w:lang w:val="en"/>
              </w:rPr>
              <w:t>Related Use-Cases</w:t>
            </w:r>
          </w:p>
        </w:tc>
        <w:tc>
          <w:tcPr>
            <w:tcW w:w="6612" w:type="dxa"/>
          </w:tcPr>
          <w:p w14:paraId="3F423549" w14:textId="77777777" w:rsidR="005B7C2C" w:rsidRPr="0091455A" w:rsidRDefault="005B7C2C" w:rsidP="002E2DB6">
            <w:pPr>
              <w:spacing w:line="360" w:lineRule="auto"/>
            </w:pPr>
            <w:r>
              <w:rPr>
                <w:lang w:val="en"/>
              </w:rPr>
              <w:t>Invoice management</w:t>
            </w:r>
          </w:p>
        </w:tc>
      </w:tr>
      <w:tr w:rsidR="005B7C2C" w:rsidRPr="0091455A" w14:paraId="3E0A399D" w14:textId="77777777" w:rsidTr="002E2DB6">
        <w:tc>
          <w:tcPr>
            <w:tcW w:w="2405" w:type="dxa"/>
          </w:tcPr>
          <w:p w14:paraId="0F791562" w14:textId="77777777" w:rsidR="005B7C2C" w:rsidRPr="0091455A" w:rsidRDefault="005B7C2C" w:rsidP="002E2DB6">
            <w:pPr>
              <w:spacing w:line="360" w:lineRule="auto"/>
              <w:rPr>
                <w:lang w:val="vi-VN"/>
              </w:rPr>
            </w:pPr>
            <w:r w:rsidRPr="0091455A">
              <w:rPr>
                <w:lang w:val="en"/>
              </w:rPr>
              <w:t xml:space="preserve">Activation conditions </w:t>
            </w:r>
          </w:p>
        </w:tc>
        <w:tc>
          <w:tcPr>
            <w:tcW w:w="6612" w:type="dxa"/>
          </w:tcPr>
          <w:p w14:paraId="33361D2E" w14:textId="77777777" w:rsidR="005B7C2C" w:rsidRPr="0091455A" w:rsidRDefault="005B7C2C" w:rsidP="002E2DB6">
            <w:pPr>
              <w:spacing w:line="360" w:lineRule="auto"/>
            </w:pPr>
            <w:r>
              <w:rPr>
                <w:lang w:val="en"/>
              </w:rPr>
              <w:t>Visit the administrator's website.</w:t>
            </w:r>
          </w:p>
        </w:tc>
      </w:tr>
      <w:tr w:rsidR="005B7C2C" w:rsidRPr="009669A4" w14:paraId="440B83A4" w14:textId="77777777" w:rsidTr="002E2DB6">
        <w:tc>
          <w:tcPr>
            <w:tcW w:w="2405" w:type="dxa"/>
          </w:tcPr>
          <w:p w14:paraId="295115F3" w14:textId="77777777" w:rsidR="005B7C2C" w:rsidRPr="0091455A" w:rsidRDefault="005B7C2C" w:rsidP="002E2DB6">
            <w:pPr>
              <w:spacing w:line="360" w:lineRule="auto"/>
              <w:rPr>
                <w:lang w:val="vi-VN"/>
              </w:rPr>
            </w:pPr>
            <w:r w:rsidRPr="0091455A">
              <w:rPr>
                <w:lang w:val="en"/>
              </w:rPr>
              <w:t>Pre-conditions</w:t>
            </w:r>
          </w:p>
        </w:tc>
        <w:tc>
          <w:tcPr>
            <w:tcW w:w="6612" w:type="dxa"/>
          </w:tcPr>
          <w:p w14:paraId="26C3E3EB" w14:textId="77777777" w:rsidR="005B7C2C" w:rsidRPr="009669A4" w:rsidRDefault="005B7C2C" w:rsidP="002E2DB6">
            <w:pPr>
              <w:spacing w:line="360" w:lineRule="auto"/>
            </w:pPr>
            <w:r>
              <w:rPr>
                <w:lang w:val="en"/>
              </w:rPr>
              <w:t>Go to the billing management page.</w:t>
            </w:r>
          </w:p>
        </w:tc>
      </w:tr>
      <w:tr w:rsidR="005B7C2C" w:rsidRPr="0091455A" w14:paraId="3023F84A" w14:textId="77777777" w:rsidTr="002E2DB6">
        <w:tc>
          <w:tcPr>
            <w:tcW w:w="2405" w:type="dxa"/>
          </w:tcPr>
          <w:p w14:paraId="08C5F92E" w14:textId="77777777" w:rsidR="005B7C2C" w:rsidRPr="0091455A" w:rsidRDefault="005B7C2C" w:rsidP="002E2DB6">
            <w:pPr>
              <w:spacing w:line="360" w:lineRule="auto"/>
              <w:rPr>
                <w:lang w:val="vi-VN"/>
              </w:rPr>
            </w:pPr>
            <w:r w:rsidRPr="0091455A">
              <w:rPr>
                <w:lang w:val="en"/>
              </w:rPr>
              <w:t>Post-conditional</w:t>
            </w:r>
          </w:p>
        </w:tc>
        <w:tc>
          <w:tcPr>
            <w:tcW w:w="6612" w:type="dxa"/>
          </w:tcPr>
          <w:p w14:paraId="2DF521F1" w14:textId="77777777" w:rsidR="005B7C2C" w:rsidRPr="0091455A" w:rsidRDefault="005B7C2C" w:rsidP="002E2DB6">
            <w:pPr>
              <w:spacing w:line="360" w:lineRule="auto"/>
            </w:pPr>
            <w:r>
              <w:rPr>
                <w:lang w:val="en"/>
              </w:rPr>
              <w:t>Show up the list.</w:t>
            </w:r>
          </w:p>
        </w:tc>
      </w:tr>
      <w:tr w:rsidR="005B7C2C" w:rsidRPr="00EA064B" w14:paraId="27BB6C2D" w14:textId="77777777" w:rsidTr="002E2DB6">
        <w:tc>
          <w:tcPr>
            <w:tcW w:w="2405" w:type="dxa"/>
          </w:tcPr>
          <w:p w14:paraId="6EF8EB46"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612" w:type="dxa"/>
          </w:tcPr>
          <w:p w14:paraId="5E66C5B4" w14:textId="77777777" w:rsidR="005B7C2C" w:rsidRPr="00BE295D" w:rsidRDefault="005B7C2C" w:rsidP="005B7C2C">
            <w:pPr>
              <w:pStyle w:val="ListParagraph"/>
              <w:numPr>
                <w:ilvl w:val="0"/>
                <w:numId w:val="42"/>
              </w:numPr>
              <w:spacing w:line="360" w:lineRule="auto"/>
            </w:pPr>
            <w:r>
              <w:rPr>
                <w:lang w:val="en"/>
              </w:rPr>
              <w:t>Click the invoice button in the menu bar on the left to access the invoice management page.</w:t>
            </w:r>
          </w:p>
        </w:tc>
      </w:tr>
      <w:tr w:rsidR="005B7C2C" w:rsidRPr="00EA696B" w14:paraId="415E7E3F" w14:textId="77777777" w:rsidTr="002E2DB6">
        <w:tc>
          <w:tcPr>
            <w:tcW w:w="2405" w:type="dxa"/>
          </w:tcPr>
          <w:p w14:paraId="5C31AF65" w14:textId="77777777" w:rsidR="005B7C2C" w:rsidRPr="0091455A" w:rsidRDefault="005B7C2C" w:rsidP="002E2DB6">
            <w:pPr>
              <w:spacing w:line="360" w:lineRule="auto"/>
              <w:rPr>
                <w:rFonts w:eastAsia="Calibri"/>
                <w:lang w:val="vi-VN"/>
              </w:rPr>
            </w:pPr>
            <w:r w:rsidRPr="0091455A">
              <w:rPr>
                <w:lang w:val="en"/>
              </w:rPr>
              <w:t>Secondary event streams</w:t>
            </w:r>
          </w:p>
        </w:tc>
        <w:tc>
          <w:tcPr>
            <w:tcW w:w="6612" w:type="dxa"/>
          </w:tcPr>
          <w:p w14:paraId="7922A69B" w14:textId="77777777" w:rsidR="005B7C2C" w:rsidRPr="00EA696B" w:rsidRDefault="005B7C2C" w:rsidP="005B7C2C">
            <w:pPr>
              <w:keepNext/>
              <w:spacing w:line="360" w:lineRule="auto"/>
            </w:pPr>
          </w:p>
        </w:tc>
      </w:tr>
    </w:tbl>
    <w:p w14:paraId="7996E7BA" w14:textId="633342FA" w:rsidR="005B7C2C"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22</w:t>
      </w:r>
      <w:r>
        <w:fldChar w:fldCharType="end"/>
      </w:r>
      <w:r>
        <w:t>.Usecase List Of Invoice</w:t>
      </w:r>
    </w:p>
    <w:p w14:paraId="6B3EC8B5" w14:textId="77777777" w:rsidR="005B7C2C" w:rsidRDefault="005B7C2C">
      <w:pPr>
        <w:rPr>
          <w:i/>
          <w:iCs/>
          <w:color w:val="44546A" w:themeColor="text2"/>
          <w:sz w:val="18"/>
          <w:szCs w:val="18"/>
        </w:rPr>
      </w:pPr>
      <w:r>
        <w:br w:type="page"/>
      </w:r>
    </w:p>
    <w:p w14:paraId="451B9DD6" w14:textId="77777777" w:rsidR="005B7C2C" w:rsidRPr="005B7C2C" w:rsidRDefault="005B7C2C" w:rsidP="005B7C2C">
      <w:pPr>
        <w:pStyle w:val="Caption"/>
        <w:jc w:val="center"/>
      </w:pPr>
    </w:p>
    <w:tbl>
      <w:tblPr>
        <w:tblStyle w:val="TableGrid"/>
        <w:tblW w:w="0" w:type="auto"/>
        <w:tblLook w:val="04A0" w:firstRow="1" w:lastRow="0" w:firstColumn="1" w:lastColumn="0" w:noHBand="0" w:noVBand="1"/>
      </w:tblPr>
      <w:tblGrid>
        <w:gridCol w:w="2405"/>
        <w:gridCol w:w="6612"/>
      </w:tblGrid>
      <w:tr w:rsidR="005B7C2C" w:rsidRPr="0091455A" w14:paraId="2514F575" w14:textId="77777777" w:rsidTr="002E2DB6">
        <w:tc>
          <w:tcPr>
            <w:tcW w:w="2405" w:type="dxa"/>
            <w:shd w:val="clear" w:color="auto" w:fill="D0CECE" w:themeFill="background2" w:themeFillShade="E6"/>
          </w:tcPr>
          <w:p w14:paraId="2D44C72D" w14:textId="77777777" w:rsidR="005B7C2C" w:rsidRPr="0091455A" w:rsidRDefault="005B7C2C" w:rsidP="002E2DB6">
            <w:pPr>
              <w:spacing w:line="360" w:lineRule="auto"/>
              <w:jc w:val="both"/>
            </w:pPr>
            <w:r w:rsidRPr="0091455A">
              <w:rPr>
                <w:lang w:val="en"/>
              </w:rPr>
              <w:t>Use case</w:t>
            </w:r>
          </w:p>
        </w:tc>
        <w:tc>
          <w:tcPr>
            <w:tcW w:w="6612" w:type="dxa"/>
            <w:shd w:val="clear" w:color="auto" w:fill="D0CECE" w:themeFill="background2" w:themeFillShade="E6"/>
          </w:tcPr>
          <w:p w14:paraId="4299E5E2" w14:textId="77777777" w:rsidR="005B7C2C" w:rsidRPr="0091455A" w:rsidRDefault="005B7C2C" w:rsidP="002E2DB6">
            <w:pPr>
              <w:spacing w:line="360" w:lineRule="auto"/>
              <w:jc w:val="both"/>
            </w:pPr>
            <w:r w:rsidRPr="0091455A">
              <w:rPr>
                <w:lang w:val="en"/>
              </w:rPr>
              <w:t>Content</w:t>
            </w:r>
          </w:p>
        </w:tc>
      </w:tr>
      <w:tr w:rsidR="005B7C2C" w:rsidRPr="0091455A" w14:paraId="56FD622B" w14:textId="77777777" w:rsidTr="002E2DB6">
        <w:tc>
          <w:tcPr>
            <w:tcW w:w="2405" w:type="dxa"/>
          </w:tcPr>
          <w:p w14:paraId="301941A0" w14:textId="77777777" w:rsidR="005B7C2C" w:rsidRPr="0091455A" w:rsidRDefault="005B7C2C" w:rsidP="002E2DB6">
            <w:pPr>
              <w:spacing w:line="360" w:lineRule="auto"/>
              <w:jc w:val="both"/>
            </w:pPr>
            <w:r w:rsidRPr="0091455A">
              <w:rPr>
                <w:lang w:val="en"/>
              </w:rPr>
              <w:t>Use-Case Name</w:t>
            </w:r>
          </w:p>
        </w:tc>
        <w:tc>
          <w:tcPr>
            <w:tcW w:w="6612" w:type="dxa"/>
          </w:tcPr>
          <w:p w14:paraId="53F772D6" w14:textId="77777777" w:rsidR="005B7C2C" w:rsidRPr="0091455A" w:rsidRDefault="005B7C2C" w:rsidP="002E2DB6">
            <w:pPr>
              <w:spacing w:line="360" w:lineRule="auto"/>
            </w:pPr>
            <w:r>
              <w:rPr>
                <w:lang w:val="en"/>
              </w:rPr>
              <w:t>Filter the status of invoices.</w:t>
            </w:r>
          </w:p>
        </w:tc>
      </w:tr>
      <w:tr w:rsidR="005B7C2C" w:rsidRPr="007F18C2" w14:paraId="23DFF194" w14:textId="77777777" w:rsidTr="002E2DB6">
        <w:tc>
          <w:tcPr>
            <w:tcW w:w="2405" w:type="dxa"/>
          </w:tcPr>
          <w:p w14:paraId="51ABF113" w14:textId="77777777" w:rsidR="005B7C2C" w:rsidRPr="0091455A" w:rsidRDefault="005B7C2C" w:rsidP="002E2DB6">
            <w:pPr>
              <w:spacing w:line="360" w:lineRule="auto"/>
              <w:rPr>
                <w:lang w:val="vi-VN"/>
              </w:rPr>
            </w:pPr>
            <w:r w:rsidRPr="0091455A">
              <w:rPr>
                <w:lang w:val="en"/>
              </w:rPr>
              <w:t>Describe</w:t>
            </w:r>
          </w:p>
        </w:tc>
        <w:tc>
          <w:tcPr>
            <w:tcW w:w="6612" w:type="dxa"/>
          </w:tcPr>
          <w:p w14:paraId="4C4C3D7E" w14:textId="77777777" w:rsidR="005B7C2C" w:rsidRPr="007F18C2" w:rsidRDefault="005B7C2C" w:rsidP="002E2DB6">
            <w:pPr>
              <w:spacing w:line="360" w:lineRule="auto"/>
            </w:pPr>
            <w:r>
              <w:rPr>
                <w:lang w:val="en"/>
              </w:rPr>
              <w:t>Filter each type of invoice by the individual status that users want to see.</w:t>
            </w:r>
          </w:p>
        </w:tc>
      </w:tr>
      <w:tr w:rsidR="005B7C2C" w:rsidRPr="0091455A" w14:paraId="78208DBE" w14:textId="77777777" w:rsidTr="002E2DB6">
        <w:tc>
          <w:tcPr>
            <w:tcW w:w="2405" w:type="dxa"/>
          </w:tcPr>
          <w:p w14:paraId="61437655" w14:textId="77777777" w:rsidR="005B7C2C" w:rsidRPr="0091455A" w:rsidRDefault="005B7C2C" w:rsidP="002E2DB6">
            <w:pPr>
              <w:spacing w:line="360" w:lineRule="auto"/>
              <w:rPr>
                <w:lang w:val="vi-VN"/>
              </w:rPr>
            </w:pPr>
            <w:r w:rsidRPr="0091455A">
              <w:rPr>
                <w:lang w:val="en"/>
              </w:rPr>
              <w:t>Actor</w:t>
            </w:r>
          </w:p>
        </w:tc>
        <w:tc>
          <w:tcPr>
            <w:tcW w:w="6612" w:type="dxa"/>
          </w:tcPr>
          <w:p w14:paraId="741F843A" w14:textId="77777777" w:rsidR="005B7C2C" w:rsidRPr="0091455A" w:rsidRDefault="005B7C2C" w:rsidP="002E2DB6">
            <w:pPr>
              <w:spacing w:line="360" w:lineRule="auto"/>
            </w:pPr>
            <w:r>
              <w:rPr>
                <w:lang w:val="en"/>
              </w:rPr>
              <w:t>Administrative user.</w:t>
            </w:r>
          </w:p>
        </w:tc>
      </w:tr>
      <w:tr w:rsidR="005B7C2C" w:rsidRPr="0091455A" w14:paraId="13501010" w14:textId="77777777" w:rsidTr="002E2DB6">
        <w:tc>
          <w:tcPr>
            <w:tcW w:w="2405" w:type="dxa"/>
          </w:tcPr>
          <w:p w14:paraId="13EAA8CA" w14:textId="77777777" w:rsidR="005B7C2C" w:rsidRPr="0091455A" w:rsidRDefault="005B7C2C" w:rsidP="002E2DB6">
            <w:pPr>
              <w:spacing w:line="360" w:lineRule="auto"/>
              <w:rPr>
                <w:lang w:val="vi-VN"/>
              </w:rPr>
            </w:pPr>
            <w:r w:rsidRPr="0091455A">
              <w:rPr>
                <w:lang w:val="en"/>
              </w:rPr>
              <w:t>Related Use-Cases</w:t>
            </w:r>
          </w:p>
        </w:tc>
        <w:tc>
          <w:tcPr>
            <w:tcW w:w="6612" w:type="dxa"/>
          </w:tcPr>
          <w:p w14:paraId="2C59FD1D" w14:textId="77777777" w:rsidR="005B7C2C" w:rsidRPr="0091455A" w:rsidRDefault="005B7C2C" w:rsidP="002E2DB6">
            <w:pPr>
              <w:spacing w:line="360" w:lineRule="auto"/>
            </w:pPr>
            <w:r>
              <w:rPr>
                <w:lang w:val="en"/>
              </w:rPr>
              <w:t>Invoice management</w:t>
            </w:r>
          </w:p>
        </w:tc>
      </w:tr>
      <w:tr w:rsidR="005B7C2C" w:rsidRPr="0091455A" w14:paraId="6A3D75DB" w14:textId="77777777" w:rsidTr="002E2DB6">
        <w:tc>
          <w:tcPr>
            <w:tcW w:w="2405" w:type="dxa"/>
          </w:tcPr>
          <w:p w14:paraId="0184F714" w14:textId="77777777" w:rsidR="005B7C2C" w:rsidRPr="0091455A" w:rsidRDefault="005B7C2C" w:rsidP="002E2DB6">
            <w:pPr>
              <w:spacing w:line="360" w:lineRule="auto"/>
              <w:rPr>
                <w:lang w:val="vi-VN"/>
              </w:rPr>
            </w:pPr>
            <w:r w:rsidRPr="0091455A">
              <w:rPr>
                <w:lang w:val="en"/>
              </w:rPr>
              <w:t xml:space="preserve">Activation conditions </w:t>
            </w:r>
          </w:p>
        </w:tc>
        <w:tc>
          <w:tcPr>
            <w:tcW w:w="6612" w:type="dxa"/>
          </w:tcPr>
          <w:p w14:paraId="650775C2" w14:textId="77777777" w:rsidR="005B7C2C" w:rsidRPr="0091455A" w:rsidRDefault="005B7C2C" w:rsidP="002E2DB6">
            <w:pPr>
              <w:spacing w:line="360" w:lineRule="auto"/>
            </w:pPr>
            <w:r>
              <w:rPr>
                <w:lang w:val="en"/>
              </w:rPr>
              <w:t>Visit the administrator's website.</w:t>
            </w:r>
          </w:p>
        </w:tc>
      </w:tr>
      <w:tr w:rsidR="005B7C2C" w:rsidRPr="009669A4" w14:paraId="2C9BA692" w14:textId="77777777" w:rsidTr="002E2DB6">
        <w:tc>
          <w:tcPr>
            <w:tcW w:w="2405" w:type="dxa"/>
          </w:tcPr>
          <w:p w14:paraId="52DF4AD1" w14:textId="77777777" w:rsidR="005B7C2C" w:rsidRPr="0091455A" w:rsidRDefault="005B7C2C" w:rsidP="002E2DB6">
            <w:pPr>
              <w:spacing w:line="360" w:lineRule="auto"/>
              <w:rPr>
                <w:lang w:val="vi-VN"/>
              </w:rPr>
            </w:pPr>
            <w:r w:rsidRPr="0091455A">
              <w:rPr>
                <w:lang w:val="en"/>
              </w:rPr>
              <w:t>Pre-conditions</w:t>
            </w:r>
          </w:p>
        </w:tc>
        <w:tc>
          <w:tcPr>
            <w:tcW w:w="6612" w:type="dxa"/>
          </w:tcPr>
          <w:p w14:paraId="5B462238" w14:textId="77777777" w:rsidR="005B7C2C" w:rsidRPr="009669A4" w:rsidRDefault="005B7C2C" w:rsidP="002E2DB6">
            <w:pPr>
              <w:spacing w:line="360" w:lineRule="auto"/>
            </w:pPr>
            <w:r>
              <w:rPr>
                <w:lang w:val="en"/>
              </w:rPr>
              <w:t>Go to the billing management page.</w:t>
            </w:r>
          </w:p>
        </w:tc>
      </w:tr>
      <w:tr w:rsidR="005B7C2C" w:rsidRPr="0091455A" w14:paraId="60151373" w14:textId="77777777" w:rsidTr="002E2DB6">
        <w:tc>
          <w:tcPr>
            <w:tcW w:w="2405" w:type="dxa"/>
          </w:tcPr>
          <w:p w14:paraId="6A51FBEA" w14:textId="77777777" w:rsidR="005B7C2C" w:rsidRPr="0091455A" w:rsidRDefault="005B7C2C" w:rsidP="002E2DB6">
            <w:pPr>
              <w:spacing w:line="360" w:lineRule="auto"/>
              <w:rPr>
                <w:lang w:val="vi-VN"/>
              </w:rPr>
            </w:pPr>
            <w:r w:rsidRPr="0091455A">
              <w:rPr>
                <w:lang w:val="en"/>
              </w:rPr>
              <w:t>Post-conditional</w:t>
            </w:r>
          </w:p>
        </w:tc>
        <w:tc>
          <w:tcPr>
            <w:tcW w:w="6612" w:type="dxa"/>
          </w:tcPr>
          <w:p w14:paraId="663A27C8" w14:textId="77777777" w:rsidR="005B7C2C" w:rsidRPr="0091455A" w:rsidRDefault="005B7C2C" w:rsidP="002E2DB6">
            <w:pPr>
              <w:spacing w:line="360" w:lineRule="auto"/>
            </w:pPr>
            <w:r>
              <w:rPr>
                <w:lang w:val="en"/>
              </w:rPr>
              <w:t>Show up the list.</w:t>
            </w:r>
          </w:p>
        </w:tc>
      </w:tr>
      <w:tr w:rsidR="005B7C2C" w:rsidRPr="00BE295D" w14:paraId="70EBDB7F" w14:textId="77777777" w:rsidTr="002E2DB6">
        <w:tc>
          <w:tcPr>
            <w:tcW w:w="2405" w:type="dxa"/>
          </w:tcPr>
          <w:p w14:paraId="2397FCEB"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612" w:type="dxa"/>
          </w:tcPr>
          <w:p w14:paraId="18CE8A8E" w14:textId="77777777" w:rsidR="005B7C2C" w:rsidRDefault="005B7C2C" w:rsidP="005B7C2C">
            <w:pPr>
              <w:pStyle w:val="ListParagraph"/>
              <w:numPr>
                <w:ilvl w:val="0"/>
                <w:numId w:val="43"/>
              </w:numPr>
              <w:spacing w:line="360" w:lineRule="auto"/>
            </w:pPr>
            <w:r>
              <w:rPr>
                <w:lang w:val="en"/>
              </w:rPr>
              <w:t>Select the invoice filter box.</w:t>
            </w:r>
          </w:p>
          <w:p w14:paraId="46A6327E" w14:textId="77777777" w:rsidR="005B7C2C" w:rsidRPr="00BE295D" w:rsidRDefault="005B7C2C" w:rsidP="005B7C2C">
            <w:pPr>
              <w:pStyle w:val="ListParagraph"/>
              <w:numPr>
                <w:ilvl w:val="0"/>
                <w:numId w:val="43"/>
              </w:numPr>
              <w:spacing w:line="360" w:lineRule="auto"/>
            </w:pPr>
            <w:r>
              <w:rPr>
                <w:lang w:val="en"/>
              </w:rPr>
              <w:t>Select the invoice status that you'd like to view.</w:t>
            </w:r>
          </w:p>
        </w:tc>
      </w:tr>
      <w:tr w:rsidR="005B7C2C" w:rsidRPr="00BE295D" w14:paraId="3556F42A" w14:textId="77777777" w:rsidTr="002E2DB6">
        <w:tc>
          <w:tcPr>
            <w:tcW w:w="2405" w:type="dxa"/>
          </w:tcPr>
          <w:p w14:paraId="23507B2B" w14:textId="77777777" w:rsidR="005B7C2C" w:rsidRPr="0091455A" w:rsidRDefault="005B7C2C" w:rsidP="002E2DB6">
            <w:pPr>
              <w:spacing w:line="360" w:lineRule="auto"/>
              <w:rPr>
                <w:rFonts w:eastAsia="Calibri"/>
                <w:lang w:val="vi-VN"/>
              </w:rPr>
            </w:pPr>
            <w:r w:rsidRPr="0091455A">
              <w:rPr>
                <w:lang w:val="en"/>
              </w:rPr>
              <w:t>Secondary event streams</w:t>
            </w:r>
          </w:p>
        </w:tc>
        <w:tc>
          <w:tcPr>
            <w:tcW w:w="6612" w:type="dxa"/>
          </w:tcPr>
          <w:p w14:paraId="6191E6FA" w14:textId="77777777" w:rsidR="005B7C2C" w:rsidRPr="00BE295D" w:rsidRDefault="005B7C2C" w:rsidP="005B7C2C">
            <w:pPr>
              <w:pStyle w:val="ListParagraph"/>
              <w:keepNext/>
              <w:numPr>
                <w:ilvl w:val="1"/>
                <w:numId w:val="43"/>
              </w:numPr>
              <w:spacing w:line="360" w:lineRule="auto"/>
            </w:pPr>
            <w:r>
              <w:rPr>
                <w:lang w:val="en"/>
              </w:rPr>
              <w:t>There are no bills.</w:t>
            </w:r>
          </w:p>
        </w:tc>
      </w:tr>
    </w:tbl>
    <w:p w14:paraId="10A13F29" w14:textId="1E3FAB52" w:rsidR="005B7C2C"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23</w:t>
      </w:r>
      <w:r>
        <w:fldChar w:fldCharType="end"/>
      </w:r>
      <w:r>
        <w:t>.Usecase Filter Status Of Invoice</w:t>
      </w:r>
    </w:p>
    <w:tbl>
      <w:tblPr>
        <w:tblStyle w:val="TableGrid"/>
        <w:tblW w:w="0" w:type="auto"/>
        <w:tblLook w:val="04A0" w:firstRow="1" w:lastRow="0" w:firstColumn="1" w:lastColumn="0" w:noHBand="0" w:noVBand="1"/>
      </w:tblPr>
      <w:tblGrid>
        <w:gridCol w:w="2405"/>
        <w:gridCol w:w="6612"/>
      </w:tblGrid>
      <w:tr w:rsidR="005B7C2C" w:rsidRPr="0091455A" w14:paraId="7DFED8F4" w14:textId="77777777" w:rsidTr="002E2DB6">
        <w:tc>
          <w:tcPr>
            <w:tcW w:w="2405" w:type="dxa"/>
            <w:shd w:val="clear" w:color="auto" w:fill="D0CECE" w:themeFill="background2" w:themeFillShade="E6"/>
          </w:tcPr>
          <w:p w14:paraId="20325CB5" w14:textId="77777777" w:rsidR="005B7C2C" w:rsidRPr="0091455A" w:rsidRDefault="005B7C2C" w:rsidP="002E2DB6">
            <w:pPr>
              <w:spacing w:line="360" w:lineRule="auto"/>
              <w:jc w:val="both"/>
            </w:pPr>
            <w:r w:rsidRPr="0091455A">
              <w:rPr>
                <w:lang w:val="en"/>
              </w:rPr>
              <w:t>Use case</w:t>
            </w:r>
          </w:p>
        </w:tc>
        <w:tc>
          <w:tcPr>
            <w:tcW w:w="6612" w:type="dxa"/>
            <w:shd w:val="clear" w:color="auto" w:fill="D0CECE" w:themeFill="background2" w:themeFillShade="E6"/>
          </w:tcPr>
          <w:p w14:paraId="471B50FD" w14:textId="77777777" w:rsidR="005B7C2C" w:rsidRPr="0091455A" w:rsidRDefault="005B7C2C" w:rsidP="002E2DB6">
            <w:pPr>
              <w:spacing w:line="360" w:lineRule="auto"/>
              <w:jc w:val="both"/>
            </w:pPr>
            <w:r w:rsidRPr="0091455A">
              <w:rPr>
                <w:lang w:val="en"/>
              </w:rPr>
              <w:t>Content</w:t>
            </w:r>
          </w:p>
        </w:tc>
      </w:tr>
      <w:tr w:rsidR="005B7C2C" w:rsidRPr="0091455A" w14:paraId="45361921" w14:textId="77777777" w:rsidTr="002E2DB6">
        <w:tc>
          <w:tcPr>
            <w:tcW w:w="2405" w:type="dxa"/>
          </w:tcPr>
          <w:p w14:paraId="34D60579" w14:textId="77777777" w:rsidR="005B7C2C" w:rsidRPr="0091455A" w:rsidRDefault="005B7C2C" w:rsidP="002E2DB6">
            <w:pPr>
              <w:spacing w:line="360" w:lineRule="auto"/>
              <w:jc w:val="both"/>
            </w:pPr>
            <w:r w:rsidRPr="0091455A">
              <w:rPr>
                <w:lang w:val="en"/>
              </w:rPr>
              <w:t>Use-Case Name</w:t>
            </w:r>
          </w:p>
        </w:tc>
        <w:tc>
          <w:tcPr>
            <w:tcW w:w="6612" w:type="dxa"/>
          </w:tcPr>
          <w:p w14:paraId="119CBE1D" w14:textId="77777777" w:rsidR="005B7C2C" w:rsidRPr="0091455A" w:rsidRDefault="005B7C2C" w:rsidP="002E2DB6">
            <w:pPr>
              <w:spacing w:line="360" w:lineRule="auto"/>
            </w:pPr>
            <w:r>
              <w:rPr>
                <w:lang w:val="en"/>
              </w:rPr>
              <w:t>Edit your invoice.</w:t>
            </w:r>
          </w:p>
        </w:tc>
      </w:tr>
      <w:tr w:rsidR="005B7C2C" w:rsidRPr="007F18C2" w14:paraId="2418B0EC" w14:textId="77777777" w:rsidTr="002E2DB6">
        <w:tc>
          <w:tcPr>
            <w:tcW w:w="2405" w:type="dxa"/>
          </w:tcPr>
          <w:p w14:paraId="476EE27A" w14:textId="77777777" w:rsidR="005B7C2C" w:rsidRPr="0091455A" w:rsidRDefault="005B7C2C" w:rsidP="002E2DB6">
            <w:pPr>
              <w:spacing w:line="360" w:lineRule="auto"/>
              <w:rPr>
                <w:lang w:val="vi-VN"/>
              </w:rPr>
            </w:pPr>
            <w:r w:rsidRPr="0091455A">
              <w:rPr>
                <w:lang w:val="en"/>
              </w:rPr>
              <w:t>Describe</w:t>
            </w:r>
          </w:p>
        </w:tc>
        <w:tc>
          <w:tcPr>
            <w:tcW w:w="6612" w:type="dxa"/>
          </w:tcPr>
          <w:p w14:paraId="03F333D9" w14:textId="77777777" w:rsidR="005B7C2C" w:rsidRPr="007F18C2" w:rsidRDefault="005B7C2C" w:rsidP="002E2DB6">
            <w:pPr>
              <w:spacing w:line="360" w:lineRule="auto"/>
            </w:pPr>
            <w:r>
              <w:rPr>
                <w:lang w:val="en"/>
              </w:rPr>
              <w:t>Edit your invoice's information again</w:t>
            </w:r>
          </w:p>
        </w:tc>
      </w:tr>
      <w:tr w:rsidR="005B7C2C" w:rsidRPr="0091455A" w14:paraId="48FF8936" w14:textId="77777777" w:rsidTr="002E2DB6">
        <w:tc>
          <w:tcPr>
            <w:tcW w:w="2405" w:type="dxa"/>
          </w:tcPr>
          <w:p w14:paraId="62482433" w14:textId="77777777" w:rsidR="005B7C2C" w:rsidRPr="0091455A" w:rsidRDefault="005B7C2C" w:rsidP="002E2DB6">
            <w:pPr>
              <w:spacing w:line="360" w:lineRule="auto"/>
              <w:rPr>
                <w:lang w:val="vi-VN"/>
              </w:rPr>
            </w:pPr>
            <w:r w:rsidRPr="0091455A">
              <w:rPr>
                <w:lang w:val="en"/>
              </w:rPr>
              <w:t>Actor</w:t>
            </w:r>
          </w:p>
        </w:tc>
        <w:tc>
          <w:tcPr>
            <w:tcW w:w="6612" w:type="dxa"/>
          </w:tcPr>
          <w:p w14:paraId="04A1A9E6" w14:textId="77777777" w:rsidR="005B7C2C" w:rsidRPr="0091455A" w:rsidRDefault="005B7C2C" w:rsidP="002E2DB6">
            <w:pPr>
              <w:spacing w:line="360" w:lineRule="auto"/>
            </w:pPr>
            <w:r>
              <w:rPr>
                <w:lang w:val="en"/>
              </w:rPr>
              <w:t>Administrative user.</w:t>
            </w:r>
          </w:p>
        </w:tc>
      </w:tr>
      <w:tr w:rsidR="005B7C2C" w:rsidRPr="0091455A" w14:paraId="5628C94E" w14:textId="77777777" w:rsidTr="002E2DB6">
        <w:tc>
          <w:tcPr>
            <w:tcW w:w="2405" w:type="dxa"/>
          </w:tcPr>
          <w:p w14:paraId="0E3FC05A" w14:textId="77777777" w:rsidR="005B7C2C" w:rsidRPr="0091455A" w:rsidRDefault="005B7C2C" w:rsidP="002E2DB6">
            <w:pPr>
              <w:spacing w:line="360" w:lineRule="auto"/>
              <w:rPr>
                <w:lang w:val="vi-VN"/>
              </w:rPr>
            </w:pPr>
            <w:r w:rsidRPr="0091455A">
              <w:rPr>
                <w:lang w:val="en"/>
              </w:rPr>
              <w:t>Related Use-Cases</w:t>
            </w:r>
          </w:p>
        </w:tc>
        <w:tc>
          <w:tcPr>
            <w:tcW w:w="6612" w:type="dxa"/>
          </w:tcPr>
          <w:p w14:paraId="3EC2E71B" w14:textId="77777777" w:rsidR="005B7C2C" w:rsidRPr="0091455A" w:rsidRDefault="005B7C2C" w:rsidP="002E2DB6">
            <w:pPr>
              <w:spacing w:line="360" w:lineRule="auto"/>
            </w:pPr>
            <w:r>
              <w:rPr>
                <w:lang w:val="en"/>
              </w:rPr>
              <w:t>Invoice management</w:t>
            </w:r>
          </w:p>
        </w:tc>
      </w:tr>
      <w:tr w:rsidR="005B7C2C" w:rsidRPr="0091455A" w14:paraId="65964B0B" w14:textId="77777777" w:rsidTr="002E2DB6">
        <w:tc>
          <w:tcPr>
            <w:tcW w:w="2405" w:type="dxa"/>
          </w:tcPr>
          <w:p w14:paraId="75BF8EA6" w14:textId="77777777" w:rsidR="005B7C2C" w:rsidRPr="0091455A" w:rsidRDefault="005B7C2C" w:rsidP="002E2DB6">
            <w:pPr>
              <w:spacing w:line="360" w:lineRule="auto"/>
              <w:rPr>
                <w:lang w:val="vi-VN"/>
              </w:rPr>
            </w:pPr>
            <w:r w:rsidRPr="0091455A">
              <w:rPr>
                <w:lang w:val="en"/>
              </w:rPr>
              <w:t xml:space="preserve">Activation conditions </w:t>
            </w:r>
          </w:p>
        </w:tc>
        <w:tc>
          <w:tcPr>
            <w:tcW w:w="6612" w:type="dxa"/>
          </w:tcPr>
          <w:p w14:paraId="50D063ED" w14:textId="77777777" w:rsidR="005B7C2C" w:rsidRPr="0091455A" w:rsidRDefault="005B7C2C" w:rsidP="002E2DB6">
            <w:pPr>
              <w:spacing w:line="360" w:lineRule="auto"/>
            </w:pPr>
            <w:r>
              <w:rPr>
                <w:lang w:val="en"/>
              </w:rPr>
              <w:t>Visit the administrator's website.</w:t>
            </w:r>
          </w:p>
        </w:tc>
      </w:tr>
      <w:tr w:rsidR="005B7C2C" w:rsidRPr="009669A4" w14:paraId="52EF0986" w14:textId="77777777" w:rsidTr="002E2DB6">
        <w:tc>
          <w:tcPr>
            <w:tcW w:w="2405" w:type="dxa"/>
          </w:tcPr>
          <w:p w14:paraId="51C9DDEE" w14:textId="77777777" w:rsidR="005B7C2C" w:rsidRPr="0091455A" w:rsidRDefault="005B7C2C" w:rsidP="002E2DB6">
            <w:pPr>
              <w:spacing w:line="360" w:lineRule="auto"/>
              <w:rPr>
                <w:lang w:val="vi-VN"/>
              </w:rPr>
            </w:pPr>
            <w:r w:rsidRPr="0091455A">
              <w:rPr>
                <w:lang w:val="en"/>
              </w:rPr>
              <w:t>Pre-conditions</w:t>
            </w:r>
          </w:p>
        </w:tc>
        <w:tc>
          <w:tcPr>
            <w:tcW w:w="6612" w:type="dxa"/>
          </w:tcPr>
          <w:p w14:paraId="4853D3BE" w14:textId="77777777" w:rsidR="005B7C2C" w:rsidRPr="009669A4" w:rsidRDefault="005B7C2C" w:rsidP="002E2DB6">
            <w:pPr>
              <w:spacing w:line="360" w:lineRule="auto"/>
            </w:pPr>
            <w:r>
              <w:rPr>
                <w:lang w:val="en"/>
              </w:rPr>
              <w:t>Go to the billing management page.</w:t>
            </w:r>
          </w:p>
        </w:tc>
      </w:tr>
      <w:tr w:rsidR="005B7C2C" w:rsidRPr="0091455A" w14:paraId="26813F4C" w14:textId="77777777" w:rsidTr="002E2DB6">
        <w:tc>
          <w:tcPr>
            <w:tcW w:w="2405" w:type="dxa"/>
          </w:tcPr>
          <w:p w14:paraId="374D29EE" w14:textId="77777777" w:rsidR="005B7C2C" w:rsidRPr="0091455A" w:rsidRDefault="005B7C2C" w:rsidP="002E2DB6">
            <w:pPr>
              <w:spacing w:line="360" w:lineRule="auto"/>
              <w:rPr>
                <w:lang w:val="vi-VN"/>
              </w:rPr>
            </w:pPr>
            <w:r w:rsidRPr="0091455A">
              <w:rPr>
                <w:lang w:val="en"/>
              </w:rPr>
              <w:t>Post-conditional</w:t>
            </w:r>
          </w:p>
        </w:tc>
        <w:tc>
          <w:tcPr>
            <w:tcW w:w="6612" w:type="dxa"/>
          </w:tcPr>
          <w:p w14:paraId="264E578B" w14:textId="77777777" w:rsidR="005B7C2C" w:rsidRPr="0091455A" w:rsidRDefault="005B7C2C" w:rsidP="002E2DB6">
            <w:pPr>
              <w:spacing w:line="360" w:lineRule="auto"/>
            </w:pPr>
            <w:r>
              <w:rPr>
                <w:lang w:val="en"/>
              </w:rPr>
              <w:t>Tap the edit button of the invoice you want to edit.</w:t>
            </w:r>
          </w:p>
        </w:tc>
      </w:tr>
      <w:tr w:rsidR="005B7C2C" w:rsidRPr="00EA064B" w14:paraId="01F20C78" w14:textId="77777777" w:rsidTr="002E2DB6">
        <w:tc>
          <w:tcPr>
            <w:tcW w:w="2405" w:type="dxa"/>
          </w:tcPr>
          <w:p w14:paraId="47660B3E" w14:textId="77777777" w:rsidR="005B7C2C" w:rsidRPr="0091455A" w:rsidRDefault="005B7C2C" w:rsidP="002E2DB6">
            <w:pPr>
              <w:spacing w:line="360" w:lineRule="auto"/>
              <w:rPr>
                <w:rFonts w:eastAsia="Calibri"/>
                <w:lang w:val="vi-VN"/>
              </w:rPr>
            </w:pPr>
            <w:r w:rsidRPr="0091455A">
              <w:rPr>
                <w:lang w:val="en"/>
              </w:rPr>
              <w:t xml:space="preserve">Main event stream </w:t>
            </w:r>
          </w:p>
        </w:tc>
        <w:tc>
          <w:tcPr>
            <w:tcW w:w="6612" w:type="dxa"/>
          </w:tcPr>
          <w:p w14:paraId="30CA320D" w14:textId="77777777" w:rsidR="005B7C2C" w:rsidRDefault="005B7C2C" w:rsidP="005B7C2C">
            <w:pPr>
              <w:pStyle w:val="ListParagraph"/>
              <w:numPr>
                <w:ilvl w:val="0"/>
                <w:numId w:val="44"/>
              </w:numPr>
              <w:spacing w:line="360" w:lineRule="auto"/>
            </w:pPr>
            <w:r>
              <w:rPr>
                <w:lang w:val="en"/>
              </w:rPr>
              <w:t>Edit the information to edit.</w:t>
            </w:r>
          </w:p>
          <w:p w14:paraId="57EEDF1C" w14:textId="77777777" w:rsidR="005B7C2C" w:rsidRPr="00BE295D" w:rsidRDefault="005B7C2C" w:rsidP="005B7C2C">
            <w:pPr>
              <w:pStyle w:val="ListParagraph"/>
              <w:numPr>
                <w:ilvl w:val="0"/>
                <w:numId w:val="44"/>
              </w:numPr>
              <w:spacing w:line="360" w:lineRule="auto"/>
            </w:pPr>
            <w:r w:rsidRPr="00BE295D">
              <w:rPr>
                <w:lang w:val="en"/>
              </w:rPr>
              <w:t>Click the save button to change the information you want to update.</w:t>
            </w:r>
          </w:p>
        </w:tc>
      </w:tr>
      <w:tr w:rsidR="005B7C2C" w:rsidRPr="00EA696B" w14:paraId="66F2A2E5" w14:textId="77777777" w:rsidTr="002E2DB6">
        <w:tc>
          <w:tcPr>
            <w:tcW w:w="2405" w:type="dxa"/>
          </w:tcPr>
          <w:p w14:paraId="3DD4FC29" w14:textId="77777777" w:rsidR="005B7C2C" w:rsidRPr="0091455A" w:rsidRDefault="005B7C2C" w:rsidP="002E2DB6">
            <w:pPr>
              <w:spacing w:line="360" w:lineRule="auto"/>
              <w:rPr>
                <w:rFonts w:eastAsia="Calibri"/>
                <w:lang w:val="vi-VN"/>
              </w:rPr>
            </w:pPr>
            <w:r w:rsidRPr="0091455A">
              <w:rPr>
                <w:lang w:val="en"/>
              </w:rPr>
              <w:t>Secondary event streams</w:t>
            </w:r>
          </w:p>
        </w:tc>
        <w:tc>
          <w:tcPr>
            <w:tcW w:w="6612" w:type="dxa"/>
          </w:tcPr>
          <w:p w14:paraId="2EDA7CF3" w14:textId="77777777" w:rsidR="005B7C2C" w:rsidRPr="00205C9F" w:rsidRDefault="005B7C2C" w:rsidP="005B7C2C">
            <w:pPr>
              <w:pStyle w:val="ListParagraph"/>
              <w:numPr>
                <w:ilvl w:val="1"/>
                <w:numId w:val="44"/>
              </w:numPr>
              <w:spacing w:line="360" w:lineRule="auto"/>
            </w:pPr>
            <w:r w:rsidRPr="00205C9F">
              <w:rPr>
                <w:lang w:val="en"/>
              </w:rPr>
              <w:t>Enter invalid information.</w:t>
            </w:r>
          </w:p>
          <w:p w14:paraId="0EF84EC5" w14:textId="77777777" w:rsidR="005B7C2C" w:rsidRPr="00BE295D" w:rsidRDefault="005B7C2C" w:rsidP="005B7C2C">
            <w:pPr>
              <w:pStyle w:val="ListParagraph"/>
              <w:keepNext/>
              <w:numPr>
                <w:ilvl w:val="1"/>
                <w:numId w:val="44"/>
              </w:numPr>
              <w:spacing w:line="360" w:lineRule="auto"/>
            </w:pPr>
            <w:r>
              <w:rPr>
                <w:lang w:val="en"/>
              </w:rPr>
              <w:t>Remove the information box.</w:t>
            </w:r>
          </w:p>
        </w:tc>
      </w:tr>
    </w:tbl>
    <w:p w14:paraId="79E8AAB9" w14:textId="34489B38" w:rsidR="00184843" w:rsidRDefault="005B7C2C" w:rsidP="005B7C2C">
      <w:pPr>
        <w:pStyle w:val="Caption"/>
        <w:jc w:val="center"/>
      </w:pPr>
      <w:r>
        <w:t xml:space="preserve">Hình  </w:t>
      </w:r>
      <w:r>
        <w:fldChar w:fldCharType="begin"/>
      </w:r>
      <w:r>
        <w:instrText xml:space="preserve"> SEQ Hình_ \* ARABIC </w:instrText>
      </w:r>
      <w:r>
        <w:fldChar w:fldCharType="separate"/>
      </w:r>
      <w:r w:rsidR="00184843">
        <w:rPr>
          <w:noProof/>
        </w:rPr>
        <w:t>24</w:t>
      </w:r>
      <w:r>
        <w:fldChar w:fldCharType="end"/>
      </w:r>
      <w:r>
        <w:t>.Usecase Edit Invoice</w:t>
      </w:r>
    </w:p>
    <w:p w14:paraId="79B1435B" w14:textId="77777777" w:rsidR="00184843" w:rsidRDefault="00184843">
      <w:pPr>
        <w:rPr>
          <w:i/>
          <w:iCs/>
          <w:color w:val="44546A" w:themeColor="text2"/>
          <w:sz w:val="18"/>
          <w:szCs w:val="18"/>
        </w:rPr>
      </w:pPr>
      <w:r>
        <w:br w:type="page"/>
      </w:r>
    </w:p>
    <w:p w14:paraId="3ADD015A" w14:textId="77777777" w:rsidR="00184843" w:rsidRPr="005B7C2C" w:rsidRDefault="00184843" w:rsidP="005B7C2C">
      <w:pPr>
        <w:pStyle w:val="Caption"/>
        <w:jc w:val="center"/>
      </w:pPr>
    </w:p>
    <w:tbl>
      <w:tblPr>
        <w:tblStyle w:val="TableGrid"/>
        <w:tblW w:w="0" w:type="auto"/>
        <w:tblLook w:val="04A0" w:firstRow="1" w:lastRow="0" w:firstColumn="1" w:lastColumn="0" w:noHBand="0" w:noVBand="1"/>
      </w:tblPr>
      <w:tblGrid>
        <w:gridCol w:w="2405"/>
        <w:gridCol w:w="6612"/>
      </w:tblGrid>
      <w:tr w:rsidR="00184843" w:rsidRPr="0091455A" w14:paraId="7E848E7A" w14:textId="77777777" w:rsidTr="002E2DB6">
        <w:tc>
          <w:tcPr>
            <w:tcW w:w="2405" w:type="dxa"/>
            <w:shd w:val="clear" w:color="auto" w:fill="D0CECE" w:themeFill="background2" w:themeFillShade="E6"/>
          </w:tcPr>
          <w:p w14:paraId="6DEA648E" w14:textId="77777777" w:rsidR="00184843" w:rsidRPr="0091455A" w:rsidRDefault="00184843" w:rsidP="002E2DB6">
            <w:pPr>
              <w:spacing w:line="360" w:lineRule="auto"/>
              <w:jc w:val="both"/>
            </w:pPr>
            <w:r w:rsidRPr="0091455A">
              <w:rPr>
                <w:lang w:val="en"/>
              </w:rPr>
              <w:t>Use case</w:t>
            </w:r>
          </w:p>
        </w:tc>
        <w:tc>
          <w:tcPr>
            <w:tcW w:w="6612" w:type="dxa"/>
            <w:shd w:val="clear" w:color="auto" w:fill="D0CECE" w:themeFill="background2" w:themeFillShade="E6"/>
          </w:tcPr>
          <w:p w14:paraId="54208469" w14:textId="77777777" w:rsidR="00184843" w:rsidRPr="0091455A" w:rsidRDefault="00184843" w:rsidP="002E2DB6">
            <w:pPr>
              <w:spacing w:line="360" w:lineRule="auto"/>
              <w:jc w:val="both"/>
            </w:pPr>
            <w:r w:rsidRPr="0091455A">
              <w:rPr>
                <w:lang w:val="en"/>
              </w:rPr>
              <w:t>Content</w:t>
            </w:r>
          </w:p>
        </w:tc>
      </w:tr>
      <w:tr w:rsidR="00184843" w:rsidRPr="0091455A" w14:paraId="2B2D596E" w14:textId="77777777" w:rsidTr="002E2DB6">
        <w:tc>
          <w:tcPr>
            <w:tcW w:w="2405" w:type="dxa"/>
          </w:tcPr>
          <w:p w14:paraId="3E5AD276" w14:textId="77777777" w:rsidR="00184843" w:rsidRPr="0091455A" w:rsidRDefault="00184843" w:rsidP="002E2DB6">
            <w:pPr>
              <w:spacing w:line="360" w:lineRule="auto"/>
              <w:jc w:val="both"/>
            </w:pPr>
            <w:r w:rsidRPr="0091455A">
              <w:rPr>
                <w:lang w:val="en"/>
              </w:rPr>
              <w:t>Use-Case Name</w:t>
            </w:r>
          </w:p>
        </w:tc>
        <w:tc>
          <w:tcPr>
            <w:tcW w:w="6612" w:type="dxa"/>
          </w:tcPr>
          <w:p w14:paraId="3D48C153" w14:textId="77777777" w:rsidR="00184843" w:rsidRPr="0091455A" w:rsidRDefault="00184843" w:rsidP="002E2DB6">
            <w:pPr>
              <w:spacing w:line="360" w:lineRule="auto"/>
            </w:pPr>
            <w:r>
              <w:rPr>
                <w:lang w:val="en"/>
              </w:rPr>
              <w:t>View invoice details.</w:t>
            </w:r>
          </w:p>
        </w:tc>
      </w:tr>
      <w:tr w:rsidR="00184843" w:rsidRPr="007F18C2" w14:paraId="1CEBF9DD" w14:textId="77777777" w:rsidTr="002E2DB6">
        <w:tc>
          <w:tcPr>
            <w:tcW w:w="2405" w:type="dxa"/>
          </w:tcPr>
          <w:p w14:paraId="05CCA75B" w14:textId="77777777" w:rsidR="00184843" w:rsidRPr="0091455A" w:rsidRDefault="00184843" w:rsidP="002E2DB6">
            <w:pPr>
              <w:spacing w:line="360" w:lineRule="auto"/>
              <w:rPr>
                <w:lang w:val="vi-VN"/>
              </w:rPr>
            </w:pPr>
            <w:r w:rsidRPr="0091455A">
              <w:rPr>
                <w:lang w:val="en"/>
              </w:rPr>
              <w:t>Describe</w:t>
            </w:r>
          </w:p>
        </w:tc>
        <w:tc>
          <w:tcPr>
            <w:tcW w:w="6612" w:type="dxa"/>
          </w:tcPr>
          <w:p w14:paraId="173D1219" w14:textId="77777777" w:rsidR="00184843" w:rsidRPr="007F18C2" w:rsidRDefault="00184843" w:rsidP="002E2DB6">
            <w:pPr>
              <w:spacing w:line="360" w:lineRule="auto"/>
            </w:pPr>
            <w:r>
              <w:rPr>
                <w:lang w:val="en"/>
              </w:rPr>
              <w:t>View details of products in your invoice</w:t>
            </w:r>
          </w:p>
        </w:tc>
      </w:tr>
      <w:tr w:rsidR="00184843" w:rsidRPr="0091455A" w14:paraId="2B3A9B18" w14:textId="77777777" w:rsidTr="002E2DB6">
        <w:tc>
          <w:tcPr>
            <w:tcW w:w="2405" w:type="dxa"/>
          </w:tcPr>
          <w:p w14:paraId="23DD5047" w14:textId="77777777" w:rsidR="00184843" w:rsidRPr="0091455A" w:rsidRDefault="00184843" w:rsidP="002E2DB6">
            <w:pPr>
              <w:spacing w:line="360" w:lineRule="auto"/>
              <w:rPr>
                <w:lang w:val="vi-VN"/>
              </w:rPr>
            </w:pPr>
            <w:r w:rsidRPr="0091455A">
              <w:rPr>
                <w:lang w:val="en"/>
              </w:rPr>
              <w:t>Actor</w:t>
            </w:r>
          </w:p>
        </w:tc>
        <w:tc>
          <w:tcPr>
            <w:tcW w:w="6612" w:type="dxa"/>
          </w:tcPr>
          <w:p w14:paraId="7C5D8815" w14:textId="77777777" w:rsidR="00184843" w:rsidRPr="0091455A" w:rsidRDefault="00184843" w:rsidP="002E2DB6">
            <w:pPr>
              <w:spacing w:line="360" w:lineRule="auto"/>
            </w:pPr>
            <w:r>
              <w:rPr>
                <w:lang w:val="en"/>
              </w:rPr>
              <w:t>Administrative user.</w:t>
            </w:r>
          </w:p>
        </w:tc>
      </w:tr>
      <w:tr w:rsidR="00184843" w:rsidRPr="0091455A" w14:paraId="1772DCA8" w14:textId="77777777" w:rsidTr="002E2DB6">
        <w:tc>
          <w:tcPr>
            <w:tcW w:w="2405" w:type="dxa"/>
          </w:tcPr>
          <w:p w14:paraId="025CBF2A" w14:textId="77777777" w:rsidR="00184843" w:rsidRPr="0091455A" w:rsidRDefault="00184843" w:rsidP="002E2DB6">
            <w:pPr>
              <w:spacing w:line="360" w:lineRule="auto"/>
              <w:rPr>
                <w:lang w:val="vi-VN"/>
              </w:rPr>
            </w:pPr>
            <w:r w:rsidRPr="0091455A">
              <w:rPr>
                <w:lang w:val="en"/>
              </w:rPr>
              <w:t>Related Use-Cases</w:t>
            </w:r>
          </w:p>
        </w:tc>
        <w:tc>
          <w:tcPr>
            <w:tcW w:w="6612" w:type="dxa"/>
          </w:tcPr>
          <w:p w14:paraId="3B1E60C3" w14:textId="77777777" w:rsidR="00184843" w:rsidRPr="0091455A" w:rsidRDefault="00184843" w:rsidP="002E2DB6">
            <w:pPr>
              <w:spacing w:line="360" w:lineRule="auto"/>
            </w:pPr>
            <w:r>
              <w:rPr>
                <w:lang w:val="en"/>
              </w:rPr>
              <w:t>Invoice management</w:t>
            </w:r>
          </w:p>
        </w:tc>
      </w:tr>
      <w:tr w:rsidR="00184843" w:rsidRPr="0091455A" w14:paraId="3B3AC9D2" w14:textId="77777777" w:rsidTr="002E2DB6">
        <w:tc>
          <w:tcPr>
            <w:tcW w:w="2405" w:type="dxa"/>
          </w:tcPr>
          <w:p w14:paraId="2C87CBE9" w14:textId="77777777" w:rsidR="00184843" w:rsidRPr="0091455A" w:rsidRDefault="00184843" w:rsidP="002E2DB6">
            <w:pPr>
              <w:spacing w:line="360" w:lineRule="auto"/>
              <w:rPr>
                <w:lang w:val="vi-VN"/>
              </w:rPr>
            </w:pPr>
            <w:r w:rsidRPr="0091455A">
              <w:rPr>
                <w:lang w:val="en"/>
              </w:rPr>
              <w:t xml:space="preserve">Activation conditions </w:t>
            </w:r>
          </w:p>
        </w:tc>
        <w:tc>
          <w:tcPr>
            <w:tcW w:w="6612" w:type="dxa"/>
          </w:tcPr>
          <w:p w14:paraId="70A669EE" w14:textId="77777777" w:rsidR="00184843" w:rsidRPr="0091455A" w:rsidRDefault="00184843" w:rsidP="002E2DB6">
            <w:pPr>
              <w:spacing w:line="360" w:lineRule="auto"/>
            </w:pPr>
            <w:r>
              <w:rPr>
                <w:lang w:val="en"/>
              </w:rPr>
              <w:t>Visit the administrator's website.</w:t>
            </w:r>
          </w:p>
        </w:tc>
      </w:tr>
      <w:tr w:rsidR="00184843" w:rsidRPr="009669A4" w14:paraId="7EB413FE" w14:textId="77777777" w:rsidTr="002E2DB6">
        <w:tc>
          <w:tcPr>
            <w:tcW w:w="2405" w:type="dxa"/>
          </w:tcPr>
          <w:p w14:paraId="595D4897" w14:textId="77777777" w:rsidR="00184843" w:rsidRPr="0091455A" w:rsidRDefault="00184843" w:rsidP="002E2DB6">
            <w:pPr>
              <w:spacing w:line="360" w:lineRule="auto"/>
              <w:rPr>
                <w:lang w:val="vi-VN"/>
              </w:rPr>
            </w:pPr>
            <w:r w:rsidRPr="0091455A">
              <w:rPr>
                <w:lang w:val="en"/>
              </w:rPr>
              <w:t>Pre-conditions</w:t>
            </w:r>
          </w:p>
        </w:tc>
        <w:tc>
          <w:tcPr>
            <w:tcW w:w="6612" w:type="dxa"/>
          </w:tcPr>
          <w:p w14:paraId="6AB6B7BF" w14:textId="77777777" w:rsidR="00184843" w:rsidRPr="009669A4" w:rsidRDefault="00184843" w:rsidP="002E2DB6">
            <w:pPr>
              <w:spacing w:line="360" w:lineRule="auto"/>
            </w:pPr>
            <w:r>
              <w:rPr>
                <w:lang w:val="en"/>
              </w:rPr>
              <w:t>Visit the specific invoice page.</w:t>
            </w:r>
          </w:p>
        </w:tc>
      </w:tr>
      <w:tr w:rsidR="00184843" w:rsidRPr="0091455A" w14:paraId="60B6E672" w14:textId="77777777" w:rsidTr="002E2DB6">
        <w:tc>
          <w:tcPr>
            <w:tcW w:w="2405" w:type="dxa"/>
          </w:tcPr>
          <w:p w14:paraId="5D6FEFE8" w14:textId="77777777" w:rsidR="00184843" w:rsidRPr="0091455A" w:rsidRDefault="00184843" w:rsidP="002E2DB6">
            <w:pPr>
              <w:spacing w:line="360" w:lineRule="auto"/>
              <w:rPr>
                <w:lang w:val="vi-VN"/>
              </w:rPr>
            </w:pPr>
            <w:r w:rsidRPr="0091455A">
              <w:rPr>
                <w:lang w:val="en"/>
              </w:rPr>
              <w:t>Post-conditional</w:t>
            </w:r>
          </w:p>
        </w:tc>
        <w:tc>
          <w:tcPr>
            <w:tcW w:w="6612" w:type="dxa"/>
          </w:tcPr>
          <w:p w14:paraId="2A538235" w14:textId="77777777" w:rsidR="00184843" w:rsidRPr="0091455A" w:rsidRDefault="00184843" w:rsidP="002E2DB6">
            <w:pPr>
              <w:spacing w:line="360" w:lineRule="auto"/>
            </w:pPr>
            <w:r>
              <w:rPr>
                <w:lang w:val="en"/>
              </w:rPr>
              <w:t>Tap the edit button to see the products in that invoice.</w:t>
            </w:r>
          </w:p>
        </w:tc>
      </w:tr>
      <w:tr w:rsidR="00184843" w:rsidRPr="00EA064B" w14:paraId="4396F223" w14:textId="77777777" w:rsidTr="002E2DB6">
        <w:tc>
          <w:tcPr>
            <w:tcW w:w="2405" w:type="dxa"/>
          </w:tcPr>
          <w:p w14:paraId="63B39048" w14:textId="77777777" w:rsidR="00184843" w:rsidRPr="0091455A" w:rsidRDefault="00184843" w:rsidP="002E2DB6">
            <w:pPr>
              <w:spacing w:line="360" w:lineRule="auto"/>
              <w:rPr>
                <w:rFonts w:eastAsia="Calibri"/>
                <w:lang w:val="vi-VN"/>
              </w:rPr>
            </w:pPr>
            <w:r w:rsidRPr="0091455A">
              <w:rPr>
                <w:lang w:val="en"/>
              </w:rPr>
              <w:t xml:space="preserve">Main event stream </w:t>
            </w:r>
          </w:p>
        </w:tc>
        <w:tc>
          <w:tcPr>
            <w:tcW w:w="6612" w:type="dxa"/>
          </w:tcPr>
          <w:p w14:paraId="7AB3176F" w14:textId="77777777" w:rsidR="00184843" w:rsidRPr="002C651A" w:rsidRDefault="00184843" w:rsidP="00184843">
            <w:pPr>
              <w:pStyle w:val="ListParagraph"/>
              <w:numPr>
                <w:ilvl w:val="0"/>
                <w:numId w:val="45"/>
              </w:numPr>
              <w:spacing w:line="360" w:lineRule="auto"/>
            </w:pPr>
            <w:r>
              <w:rPr>
                <w:lang w:val="en"/>
              </w:rPr>
              <w:t>Press the view invoice button or edit button to view a customer's invoice that includes the products in the invoice.</w:t>
            </w:r>
          </w:p>
        </w:tc>
      </w:tr>
      <w:tr w:rsidR="00184843" w:rsidRPr="00EA696B" w14:paraId="616D724E" w14:textId="77777777" w:rsidTr="002E2DB6">
        <w:tc>
          <w:tcPr>
            <w:tcW w:w="2405" w:type="dxa"/>
          </w:tcPr>
          <w:p w14:paraId="10D40973" w14:textId="77777777" w:rsidR="00184843" w:rsidRPr="0091455A" w:rsidRDefault="00184843" w:rsidP="002E2DB6">
            <w:pPr>
              <w:spacing w:line="360" w:lineRule="auto"/>
              <w:rPr>
                <w:rFonts w:eastAsia="Calibri"/>
                <w:lang w:val="vi-VN"/>
              </w:rPr>
            </w:pPr>
            <w:r w:rsidRPr="0091455A">
              <w:rPr>
                <w:lang w:val="en"/>
              </w:rPr>
              <w:t>Secondary event streams</w:t>
            </w:r>
          </w:p>
        </w:tc>
        <w:tc>
          <w:tcPr>
            <w:tcW w:w="6612" w:type="dxa"/>
          </w:tcPr>
          <w:p w14:paraId="317B475C" w14:textId="77777777" w:rsidR="00184843" w:rsidRPr="00EA696B" w:rsidRDefault="00184843" w:rsidP="00184843">
            <w:pPr>
              <w:keepNext/>
              <w:spacing w:line="360" w:lineRule="auto"/>
            </w:pPr>
          </w:p>
        </w:tc>
      </w:tr>
    </w:tbl>
    <w:p w14:paraId="274615D3" w14:textId="2F777E5E" w:rsidR="005B7C2C" w:rsidRDefault="00184843" w:rsidP="00184843">
      <w:pPr>
        <w:pStyle w:val="Caption"/>
        <w:jc w:val="center"/>
      </w:pPr>
      <w:r>
        <w:t xml:space="preserve">Hình  </w:t>
      </w:r>
      <w:r>
        <w:fldChar w:fldCharType="begin"/>
      </w:r>
      <w:r>
        <w:instrText xml:space="preserve"> SEQ Hình_ \* ARABIC </w:instrText>
      </w:r>
      <w:r>
        <w:fldChar w:fldCharType="separate"/>
      </w:r>
      <w:r>
        <w:rPr>
          <w:noProof/>
        </w:rPr>
        <w:t>25</w:t>
      </w:r>
      <w:r>
        <w:fldChar w:fldCharType="end"/>
      </w:r>
      <w:r>
        <w:t>.Usecase View Invoice Detail</w:t>
      </w:r>
    </w:p>
    <w:tbl>
      <w:tblPr>
        <w:tblStyle w:val="TableGrid"/>
        <w:tblW w:w="0" w:type="auto"/>
        <w:tblLook w:val="04A0" w:firstRow="1" w:lastRow="0" w:firstColumn="1" w:lastColumn="0" w:noHBand="0" w:noVBand="1"/>
      </w:tblPr>
      <w:tblGrid>
        <w:gridCol w:w="2405"/>
        <w:gridCol w:w="6612"/>
      </w:tblGrid>
      <w:tr w:rsidR="00184843" w:rsidRPr="0091455A" w14:paraId="28E3F54A" w14:textId="77777777" w:rsidTr="002E2DB6">
        <w:tc>
          <w:tcPr>
            <w:tcW w:w="2405" w:type="dxa"/>
            <w:shd w:val="clear" w:color="auto" w:fill="D0CECE" w:themeFill="background2" w:themeFillShade="E6"/>
          </w:tcPr>
          <w:p w14:paraId="3A6A7DCC" w14:textId="77777777" w:rsidR="00184843" w:rsidRPr="0091455A" w:rsidRDefault="00184843" w:rsidP="002E2DB6">
            <w:pPr>
              <w:spacing w:line="360" w:lineRule="auto"/>
              <w:jc w:val="both"/>
            </w:pPr>
            <w:r w:rsidRPr="0091455A">
              <w:rPr>
                <w:lang w:val="en"/>
              </w:rPr>
              <w:t>Use case</w:t>
            </w:r>
          </w:p>
        </w:tc>
        <w:tc>
          <w:tcPr>
            <w:tcW w:w="6612" w:type="dxa"/>
            <w:shd w:val="clear" w:color="auto" w:fill="D0CECE" w:themeFill="background2" w:themeFillShade="E6"/>
          </w:tcPr>
          <w:p w14:paraId="2268C896" w14:textId="77777777" w:rsidR="00184843" w:rsidRPr="0091455A" w:rsidRDefault="00184843" w:rsidP="002E2DB6">
            <w:pPr>
              <w:spacing w:line="360" w:lineRule="auto"/>
              <w:jc w:val="both"/>
            </w:pPr>
            <w:r w:rsidRPr="0091455A">
              <w:rPr>
                <w:lang w:val="en"/>
              </w:rPr>
              <w:t>Content</w:t>
            </w:r>
          </w:p>
        </w:tc>
      </w:tr>
      <w:tr w:rsidR="00184843" w:rsidRPr="0091455A" w14:paraId="7FCD1E32" w14:textId="77777777" w:rsidTr="002E2DB6">
        <w:tc>
          <w:tcPr>
            <w:tcW w:w="2405" w:type="dxa"/>
          </w:tcPr>
          <w:p w14:paraId="4C45E6B5" w14:textId="77777777" w:rsidR="00184843" w:rsidRPr="0091455A" w:rsidRDefault="00184843" w:rsidP="002E2DB6">
            <w:pPr>
              <w:spacing w:line="360" w:lineRule="auto"/>
              <w:jc w:val="both"/>
            </w:pPr>
            <w:r w:rsidRPr="0091455A">
              <w:rPr>
                <w:lang w:val="en"/>
              </w:rPr>
              <w:t>Use-Case Name</w:t>
            </w:r>
          </w:p>
        </w:tc>
        <w:tc>
          <w:tcPr>
            <w:tcW w:w="6612" w:type="dxa"/>
          </w:tcPr>
          <w:p w14:paraId="30B08AE4" w14:textId="77777777" w:rsidR="00184843" w:rsidRPr="0091455A" w:rsidRDefault="00184843" w:rsidP="002E2DB6">
            <w:pPr>
              <w:spacing w:line="360" w:lineRule="auto"/>
            </w:pPr>
            <w:r>
              <w:rPr>
                <w:lang w:val="en"/>
              </w:rPr>
              <w:t>Edit invoice details.</w:t>
            </w:r>
          </w:p>
        </w:tc>
      </w:tr>
      <w:tr w:rsidR="00184843" w:rsidRPr="007F18C2" w14:paraId="09A90DFA" w14:textId="77777777" w:rsidTr="002E2DB6">
        <w:tc>
          <w:tcPr>
            <w:tcW w:w="2405" w:type="dxa"/>
          </w:tcPr>
          <w:p w14:paraId="7B0C6E67" w14:textId="77777777" w:rsidR="00184843" w:rsidRPr="0091455A" w:rsidRDefault="00184843" w:rsidP="002E2DB6">
            <w:pPr>
              <w:spacing w:line="360" w:lineRule="auto"/>
              <w:rPr>
                <w:lang w:val="vi-VN"/>
              </w:rPr>
            </w:pPr>
            <w:r w:rsidRPr="0091455A">
              <w:rPr>
                <w:lang w:val="en"/>
              </w:rPr>
              <w:t>Describe</w:t>
            </w:r>
          </w:p>
        </w:tc>
        <w:tc>
          <w:tcPr>
            <w:tcW w:w="6612" w:type="dxa"/>
          </w:tcPr>
          <w:p w14:paraId="26F46A91" w14:textId="77777777" w:rsidR="00184843" w:rsidRPr="007F18C2" w:rsidRDefault="00184843" w:rsidP="002E2DB6">
            <w:pPr>
              <w:spacing w:line="360" w:lineRule="auto"/>
            </w:pPr>
            <w:r>
              <w:rPr>
                <w:lang w:val="en"/>
              </w:rPr>
              <w:t>Edit the information of an order of a product in the order.</w:t>
            </w:r>
          </w:p>
        </w:tc>
      </w:tr>
      <w:tr w:rsidR="00184843" w:rsidRPr="0091455A" w14:paraId="66E21510" w14:textId="77777777" w:rsidTr="002E2DB6">
        <w:tc>
          <w:tcPr>
            <w:tcW w:w="2405" w:type="dxa"/>
          </w:tcPr>
          <w:p w14:paraId="3589E65E" w14:textId="77777777" w:rsidR="00184843" w:rsidRPr="0091455A" w:rsidRDefault="00184843" w:rsidP="002E2DB6">
            <w:pPr>
              <w:spacing w:line="360" w:lineRule="auto"/>
              <w:rPr>
                <w:lang w:val="vi-VN"/>
              </w:rPr>
            </w:pPr>
            <w:r w:rsidRPr="0091455A">
              <w:rPr>
                <w:lang w:val="en"/>
              </w:rPr>
              <w:t>Actor</w:t>
            </w:r>
          </w:p>
        </w:tc>
        <w:tc>
          <w:tcPr>
            <w:tcW w:w="6612" w:type="dxa"/>
          </w:tcPr>
          <w:p w14:paraId="065786FC" w14:textId="77777777" w:rsidR="00184843" w:rsidRPr="0091455A" w:rsidRDefault="00184843" w:rsidP="002E2DB6">
            <w:pPr>
              <w:spacing w:line="360" w:lineRule="auto"/>
            </w:pPr>
            <w:r>
              <w:rPr>
                <w:lang w:val="en"/>
              </w:rPr>
              <w:t>Administrative user.</w:t>
            </w:r>
          </w:p>
        </w:tc>
      </w:tr>
      <w:tr w:rsidR="00184843" w:rsidRPr="0091455A" w14:paraId="12F7E988" w14:textId="77777777" w:rsidTr="002E2DB6">
        <w:tc>
          <w:tcPr>
            <w:tcW w:w="2405" w:type="dxa"/>
          </w:tcPr>
          <w:p w14:paraId="0A4EE467" w14:textId="77777777" w:rsidR="00184843" w:rsidRPr="0091455A" w:rsidRDefault="00184843" w:rsidP="002E2DB6">
            <w:pPr>
              <w:spacing w:line="360" w:lineRule="auto"/>
              <w:rPr>
                <w:lang w:val="vi-VN"/>
              </w:rPr>
            </w:pPr>
            <w:r w:rsidRPr="0091455A">
              <w:rPr>
                <w:lang w:val="en"/>
              </w:rPr>
              <w:t>Related Use-Cases</w:t>
            </w:r>
          </w:p>
        </w:tc>
        <w:tc>
          <w:tcPr>
            <w:tcW w:w="6612" w:type="dxa"/>
          </w:tcPr>
          <w:p w14:paraId="0F9CF1E0" w14:textId="77777777" w:rsidR="00184843" w:rsidRPr="0091455A" w:rsidRDefault="00184843" w:rsidP="002E2DB6">
            <w:pPr>
              <w:spacing w:line="360" w:lineRule="auto"/>
            </w:pPr>
            <w:r>
              <w:rPr>
                <w:lang w:val="en"/>
              </w:rPr>
              <w:t>Invoice management</w:t>
            </w:r>
          </w:p>
        </w:tc>
      </w:tr>
      <w:tr w:rsidR="00184843" w:rsidRPr="0091455A" w14:paraId="11D7A4EF" w14:textId="77777777" w:rsidTr="002E2DB6">
        <w:tc>
          <w:tcPr>
            <w:tcW w:w="2405" w:type="dxa"/>
          </w:tcPr>
          <w:p w14:paraId="4BC6C100" w14:textId="77777777" w:rsidR="00184843" w:rsidRPr="0091455A" w:rsidRDefault="00184843" w:rsidP="002E2DB6">
            <w:pPr>
              <w:spacing w:line="360" w:lineRule="auto"/>
              <w:rPr>
                <w:lang w:val="vi-VN"/>
              </w:rPr>
            </w:pPr>
            <w:r w:rsidRPr="0091455A">
              <w:rPr>
                <w:lang w:val="en"/>
              </w:rPr>
              <w:t xml:space="preserve">Activation conditions </w:t>
            </w:r>
          </w:p>
        </w:tc>
        <w:tc>
          <w:tcPr>
            <w:tcW w:w="6612" w:type="dxa"/>
          </w:tcPr>
          <w:p w14:paraId="22E6F87D" w14:textId="77777777" w:rsidR="00184843" w:rsidRPr="0091455A" w:rsidRDefault="00184843" w:rsidP="002E2DB6">
            <w:pPr>
              <w:spacing w:line="360" w:lineRule="auto"/>
            </w:pPr>
            <w:r>
              <w:rPr>
                <w:lang w:val="en"/>
              </w:rPr>
              <w:t>Visit the administrator's website.</w:t>
            </w:r>
          </w:p>
        </w:tc>
      </w:tr>
      <w:tr w:rsidR="00184843" w:rsidRPr="009669A4" w14:paraId="0C66D759" w14:textId="77777777" w:rsidTr="002E2DB6">
        <w:tc>
          <w:tcPr>
            <w:tcW w:w="2405" w:type="dxa"/>
          </w:tcPr>
          <w:p w14:paraId="18DF3048" w14:textId="77777777" w:rsidR="00184843" w:rsidRPr="0091455A" w:rsidRDefault="00184843" w:rsidP="002E2DB6">
            <w:pPr>
              <w:spacing w:line="360" w:lineRule="auto"/>
              <w:rPr>
                <w:lang w:val="vi-VN"/>
              </w:rPr>
            </w:pPr>
            <w:r w:rsidRPr="0091455A">
              <w:rPr>
                <w:lang w:val="en"/>
              </w:rPr>
              <w:t>Pre-conditions</w:t>
            </w:r>
          </w:p>
        </w:tc>
        <w:tc>
          <w:tcPr>
            <w:tcW w:w="6612" w:type="dxa"/>
          </w:tcPr>
          <w:p w14:paraId="454BEA43" w14:textId="77777777" w:rsidR="00184843" w:rsidRPr="009669A4" w:rsidRDefault="00184843" w:rsidP="002E2DB6">
            <w:pPr>
              <w:spacing w:line="360" w:lineRule="auto"/>
            </w:pPr>
            <w:r>
              <w:rPr>
                <w:lang w:val="en"/>
              </w:rPr>
              <w:t>Visit the specific invoice page.</w:t>
            </w:r>
          </w:p>
        </w:tc>
      </w:tr>
      <w:tr w:rsidR="00184843" w:rsidRPr="0091455A" w14:paraId="4AE7A25A" w14:textId="77777777" w:rsidTr="002E2DB6">
        <w:tc>
          <w:tcPr>
            <w:tcW w:w="2405" w:type="dxa"/>
          </w:tcPr>
          <w:p w14:paraId="60601DFD" w14:textId="77777777" w:rsidR="00184843" w:rsidRPr="0091455A" w:rsidRDefault="00184843" w:rsidP="002E2DB6">
            <w:pPr>
              <w:spacing w:line="360" w:lineRule="auto"/>
              <w:rPr>
                <w:lang w:val="vi-VN"/>
              </w:rPr>
            </w:pPr>
            <w:r w:rsidRPr="0091455A">
              <w:rPr>
                <w:lang w:val="en"/>
              </w:rPr>
              <w:t>Post-conditional</w:t>
            </w:r>
          </w:p>
        </w:tc>
        <w:tc>
          <w:tcPr>
            <w:tcW w:w="6612" w:type="dxa"/>
          </w:tcPr>
          <w:p w14:paraId="626B56A3" w14:textId="77777777" w:rsidR="00184843" w:rsidRPr="0091455A" w:rsidRDefault="00184843" w:rsidP="002E2DB6">
            <w:pPr>
              <w:spacing w:line="360" w:lineRule="auto"/>
            </w:pPr>
            <w:r>
              <w:rPr>
                <w:lang w:val="en"/>
              </w:rPr>
              <w:t>Tap the edit button of a product in the invoice.</w:t>
            </w:r>
          </w:p>
        </w:tc>
      </w:tr>
      <w:tr w:rsidR="00184843" w:rsidRPr="00EA064B" w14:paraId="06498269" w14:textId="77777777" w:rsidTr="002E2DB6">
        <w:tc>
          <w:tcPr>
            <w:tcW w:w="2405" w:type="dxa"/>
          </w:tcPr>
          <w:p w14:paraId="334C2931" w14:textId="77777777" w:rsidR="00184843" w:rsidRPr="0091455A" w:rsidRDefault="00184843" w:rsidP="002E2DB6">
            <w:pPr>
              <w:spacing w:line="360" w:lineRule="auto"/>
              <w:rPr>
                <w:rFonts w:eastAsia="Calibri"/>
                <w:lang w:val="vi-VN"/>
              </w:rPr>
            </w:pPr>
            <w:r w:rsidRPr="0091455A">
              <w:rPr>
                <w:lang w:val="en"/>
              </w:rPr>
              <w:t xml:space="preserve">Main event stream </w:t>
            </w:r>
          </w:p>
        </w:tc>
        <w:tc>
          <w:tcPr>
            <w:tcW w:w="6612" w:type="dxa"/>
          </w:tcPr>
          <w:p w14:paraId="0BD5161E" w14:textId="77777777" w:rsidR="00184843" w:rsidRDefault="00184843" w:rsidP="00184843">
            <w:pPr>
              <w:pStyle w:val="ListParagraph"/>
              <w:numPr>
                <w:ilvl w:val="0"/>
                <w:numId w:val="46"/>
              </w:numPr>
              <w:spacing w:line="360" w:lineRule="auto"/>
            </w:pPr>
            <w:r>
              <w:rPr>
                <w:lang w:val="en"/>
              </w:rPr>
              <w:t>Update the information.</w:t>
            </w:r>
          </w:p>
          <w:p w14:paraId="08BE4429" w14:textId="77777777" w:rsidR="00184843" w:rsidRPr="002C651A" w:rsidRDefault="00184843" w:rsidP="00184843">
            <w:pPr>
              <w:pStyle w:val="ListParagraph"/>
              <w:numPr>
                <w:ilvl w:val="0"/>
                <w:numId w:val="46"/>
              </w:numPr>
              <w:spacing w:line="360" w:lineRule="auto"/>
            </w:pPr>
            <w:r>
              <w:rPr>
                <w:lang w:val="en"/>
              </w:rPr>
              <w:t>Click the save the information you want to update button</w:t>
            </w:r>
          </w:p>
        </w:tc>
      </w:tr>
      <w:tr w:rsidR="00184843" w:rsidRPr="00EA696B" w14:paraId="0BAA3D2F" w14:textId="77777777" w:rsidTr="002E2DB6">
        <w:tc>
          <w:tcPr>
            <w:tcW w:w="2405" w:type="dxa"/>
          </w:tcPr>
          <w:p w14:paraId="4D1C9B62" w14:textId="77777777" w:rsidR="00184843" w:rsidRPr="0091455A" w:rsidRDefault="00184843" w:rsidP="002E2DB6">
            <w:pPr>
              <w:spacing w:line="360" w:lineRule="auto"/>
              <w:rPr>
                <w:rFonts w:eastAsia="Calibri"/>
                <w:lang w:val="vi-VN"/>
              </w:rPr>
            </w:pPr>
            <w:r w:rsidRPr="0091455A">
              <w:rPr>
                <w:lang w:val="en"/>
              </w:rPr>
              <w:t>Secondary event streams</w:t>
            </w:r>
          </w:p>
        </w:tc>
        <w:tc>
          <w:tcPr>
            <w:tcW w:w="6612" w:type="dxa"/>
          </w:tcPr>
          <w:p w14:paraId="5D81E301" w14:textId="77777777" w:rsidR="00184843" w:rsidRDefault="00184843" w:rsidP="00184843">
            <w:pPr>
              <w:pStyle w:val="ListParagraph"/>
              <w:numPr>
                <w:ilvl w:val="1"/>
                <w:numId w:val="46"/>
              </w:numPr>
              <w:spacing w:line="360" w:lineRule="auto"/>
            </w:pPr>
            <w:r>
              <w:rPr>
                <w:lang w:val="en"/>
              </w:rPr>
              <w:t>Leave the binding cells blank.</w:t>
            </w:r>
          </w:p>
          <w:p w14:paraId="5AEE867D" w14:textId="77777777" w:rsidR="00184843" w:rsidRPr="00DA2572" w:rsidRDefault="00184843" w:rsidP="00184843">
            <w:pPr>
              <w:pStyle w:val="ListParagraph"/>
              <w:keepNext/>
              <w:numPr>
                <w:ilvl w:val="1"/>
                <w:numId w:val="46"/>
              </w:numPr>
              <w:spacing w:line="360" w:lineRule="auto"/>
            </w:pPr>
            <w:r>
              <w:rPr>
                <w:lang w:val="en"/>
              </w:rPr>
              <w:t>Fill in invalid information.</w:t>
            </w:r>
          </w:p>
        </w:tc>
      </w:tr>
    </w:tbl>
    <w:p w14:paraId="3350B632" w14:textId="06288842" w:rsidR="00184843" w:rsidRDefault="00184843" w:rsidP="00184843">
      <w:pPr>
        <w:pStyle w:val="Caption"/>
        <w:jc w:val="center"/>
      </w:pPr>
      <w:r>
        <w:t xml:space="preserve">Hình  </w:t>
      </w:r>
      <w:r>
        <w:fldChar w:fldCharType="begin"/>
      </w:r>
      <w:r>
        <w:instrText xml:space="preserve"> SEQ Hình_ \* ARABIC </w:instrText>
      </w:r>
      <w:r>
        <w:fldChar w:fldCharType="separate"/>
      </w:r>
      <w:r>
        <w:rPr>
          <w:noProof/>
        </w:rPr>
        <w:t>26</w:t>
      </w:r>
      <w:r>
        <w:fldChar w:fldCharType="end"/>
      </w:r>
      <w:r>
        <w:t>.Usecase Edit Invoice Detail</w:t>
      </w:r>
    </w:p>
    <w:p w14:paraId="2CAC4844" w14:textId="77777777" w:rsidR="00184843" w:rsidRDefault="00184843">
      <w:pPr>
        <w:rPr>
          <w:i/>
          <w:iCs/>
          <w:color w:val="44546A" w:themeColor="text2"/>
          <w:sz w:val="18"/>
          <w:szCs w:val="18"/>
        </w:rPr>
      </w:pPr>
      <w:r>
        <w:br w:type="page"/>
      </w:r>
    </w:p>
    <w:p w14:paraId="47440F56" w14:textId="77777777" w:rsidR="00184843" w:rsidRDefault="00184843" w:rsidP="00184843">
      <w:pPr>
        <w:pStyle w:val="Caption"/>
        <w:jc w:val="center"/>
      </w:pPr>
    </w:p>
    <w:tbl>
      <w:tblPr>
        <w:tblStyle w:val="TableGrid"/>
        <w:tblW w:w="0" w:type="auto"/>
        <w:tblLook w:val="04A0" w:firstRow="1" w:lastRow="0" w:firstColumn="1" w:lastColumn="0" w:noHBand="0" w:noVBand="1"/>
      </w:tblPr>
      <w:tblGrid>
        <w:gridCol w:w="2405"/>
        <w:gridCol w:w="6612"/>
      </w:tblGrid>
      <w:tr w:rsidR="00184843" w:rsidRPr="0091455A" w14:paraId="223249A6" w14:textId="77777777" w:rsidTr="002E2DB6">
        <w:tc>
          <w:tcPr>
            <w:tcW w:w="2405" w:type="dxa"/>
            <w:shd w:val="clear" w:color="auto" w:fill="D0CECE" w:themeFill="background2" w:themeFillShade="E6"/>
          </w:tcPr>
          <w:p w14:paraId="52FFE01A" w14:textId="77777777" w:rsidR="00184843" w:rsidRPr="0091455A" w:rsidRDefault="00184843" w:rsidP="002E2DB6">
            <w:pPr>
              <w:spacing w:line="360" w:lineRule="auto"/>
              <w:jc w:val="both"/>
            </w:pPr>
            <w:r w:rsidRPr="0091455A">
              <w:rPr>
                <w:lang w:val="en"/>
              </w:rPr>
              <w:t>Use case</w:t>
            </w:r>
          </w:p>
        </w:tc>
        <w:tc>
          <w:tcPr>
            <w:tcW w:w="6612" w:type="dxa"/>
            <w:shd w:val="clear" w:color="auto" w:fill="D0CECE" w:themeFill="background2" w:themeFillShade="E6"/>
          </w:tcPr>
          <w:p w14:paraId="3D452F3F" w14:textId="77777777" w:rsidR="00184843" w:rsidRPr="0091455A" w:rsidRDefault="00184843" w:rsidP="002E2DB6">
            <w:pPr>
              <w:spacing w:line="360" w:lineRule="auto"/>
              <w:jc w:val="both"/>
            </w:pPr>
            <w:r w:rsidRPr="0091455A">
              <w:rPr>
                <w:lang w:val="en"/>
              </w:rPr>
              <w:t>Content</w:t>
            </w:r>
          </w:p>
        </w:tc>
      </w:tr>
      <w:tr w:rsidR="00184843" w:rsidRPr="0091455A" w14:paraId="5ECC69F7" w14:textId="77777777" w:rsidTr="002E2DB6">
        <w:tc>
          <w:tcPr>
            <w:tcW w:w="2405" w:type="dxa"/>
          </w:tcPr>
          <w:p w14:paraId="7E401CE6" w14:textId="77777777" w:rsidR="00184843" w:rsidRPr="0091455A" w:rsidRDefault="00184843" w:rsidP="002E2DB6">
            <w:pPr>
              <w:spacing w:line="360" w:lineRule="auto"/>
              <w:jc w:val="both"/>
            </w:pPr>
            <w:r w:rsidRPr="0091455A">
              <w:rPr>
                <w:lang w:val="en"/>
              </w:rPr>
              <w:t>Use-Case Name</w:t>
            </w:r>
          </w:p>
        </w:tc>
        <w:tc>
          <w:tcPr>
            <w:tcW w:w="6612" w:type="dxa"/>
          </w:tcPr>
          <w:p w14:paraId="7CA19B36" w14:textId="77777777" w:rsidR="00184843" w:rsidRPr="0091455A" w:rsidRDefault="00184843" w:rsidP="002E2DB6">
            <w:pPr>
              <w:spacing w:line="360" w:lineRule="auto"/>
            </w:pPr>
            <w:r>
              <w:rPr>
                <w:lang w:val="en"/>
              </w:rPr>
              <w:t>View the list of registered users.</w:t>
            </w:r>
          </w:p>
        </w:tc>
      </w:tr>
      <w:tr w:rsidR="00184843" w:rsidRPr="007F18C2" w14:paraId="7060E01B" w14:textId="77777777" w:rsidTr="002E2DB6">
        <w:tc>
          <w:tcPr>
            <w:tcW w:w="2405" w:type="dxa"/>
          </w:tcPr>
          <w:p w14:paraId="630A129A" w14:textId="77777777" w:rsidR="00184843" w:rsidRPr="0091455A" w:rsidRDefault="00184843" w:rsidP="002E2DB6">
            <w:pPr>
              <w:spacing w:line="360" w:lineRule="auto"/>
              <w:rPr>
                <w:lang w:val="vi-VN"/>
              </w:rPr>
            </w:pPr>
            <w:r w:rsidRPr="0091455A">
              <w:rPr>
                <w:lang w:val="en"/>
              </w:rPr>
              <w:t>Describe</w:t>
            </w:r>
          </w:p>
        </w:tc>
        <w:tc>
          <w:tcPr>
            <w:tcW w:w="6612" w:type="dxa"/>
          </w:tcPr>
          <w:p w14:paraId="1478910A" w14:textId="77777777" w:rsidR="00184843" w:rsidRPr="007F18C2" w:rsidRDefault="00184843" w:rsidP="002E2DB6">
            <w:pPr>
              <w:spacing w:line="360" w:lineRule="auto"/>
            </w:pPr>
            <w:r>
              <w:rPr>
                <w:lang w:val="en"/>
              </w:rPr>
              <w:t>View the information of all existing registered users in the system.</w:t>
            </w:r>
          </w:p>
        </w:tc>
      </w:tr>
      <w:tr w:rsidR="00184843" w:rsidRPr="0091455A" w14:paraId="3E413BE4" w14:textId="77777777" w:rsidTr="002E2DB6">
        <w:tc>
          <w:tcPr>
            <w:tcW w:w="2405" w:type="dxa"/>
          </w:tcPr>
          <w:p w14:paraId="4F8263D8" w14:textId="77777777" w:rsidR="00184843" w:rsidRPr="0091455A" w:rsidRDefault="00184843" w:rsidP="002E2DB6">
            <w:pPr>
              <w:spacing w:line="360" w:lineRule="auto"/>
              <w:rPr>
                <w:lang w:val="vi-VN"/>
              </w:rPr>
            </w:pPr>
            <w:r w:rsidRPr="0091455A">
              <w:rPr>
                <w:lang w:val="en"/>
              </w:rPr>
              <w:t>Actor</w:t>
            </w:r>
          </w:p>
        </w:tc>
        <w:tc>
          <w:tcPr>
            <w:tcW w:w="6612" w:type="dxa"/>
          </w:tcPr>
          <w:p w14:paraId="583D2F02" w14:textId="77777777" w:rsidR="00184843" w:rsidRPr="0091455A" w:rsidRDefault="00184843" w:rsidP="002E2DB6">
            <w:pPr>
              <w:spacing w:line="360" w:lineRule="auto"/>
            </w:pPr>
            <w:r>
              <w:rPr>
                <w:lang w:val="en"/>
              </w:rPr>
              <w:t>Administrative user.</w:t>
            </w:r>
          </w:p>
        </w:tc>
      </w:tr>
      <w:tr w:rsidR="00184843" w:rsidRPr="0091455A" w14:paraId="272D59B8" w14:textId="77777777" w:rsidTr="002E2DB6">
        <w:tc>
          <w:tcPr>
            <w:tcW w:w="2405" w:type="dxa"/>
          </w:tcPr>
          <w:p w14:paraId="67A35D56" w14:textId="77777777" w:rsidR="00184843" w:rsidRPr="0091455A" w:rsidRDefault="00184843" w:rsidP="002E2DB6">
            <w:pPr>
              <w:spacing w:line="360" w:lineRule="auto"/>
              <w:rPr>
                <w:lang w:val="vi-VN"/>
              </w:rPr>
            </w:pPr>
            <w:r w:rsidRPr="0091455A">
              <w:rPr>
                <w:lang w:val="en"/>
              </w:rPr>
              <w:t>Related Use-Cases</w:t>
            </w:r>
          </w:p>
        </w:tc>
        <w:tc>
          <w:tcPr>
            <w:tcW w:w="6612" w:type="dxa"/>
          </w:tcPr>
          <w:p w14:paraId="01409F56" w14:textId="77777777" w:rsidR="00184843" w:rsidRPr="0091455A" w:rsidRDefault="00184843" w:rsidP="002E2DB6">
            <w:pPr>
              <w:spacing w:line="360" w:lineRule="auto"/>
            </w:pPr>
            <w:r>
              <w:rPr>
                <w:lang w:val="en"/>
              </w:rPr>
              <w:t>Member</w:t>
            </w:r>
          </w:p>
        </w:tc>
      </w:tr>
      <w:tr w:rsidR="00184843" w:rsidRPr="0091455A" w14:paraId="1C88F858" w14:textId="77777777" w:rsidTr="002E2DB6">
        <w:tc>
          <w:tcPr>
            <w:tcW w:w="2405" w:type="dxa"/>
          </w:tcPr>
          <w:p w14:paraId="11D7B985" w14:textId="77777777" w:rsidR="00184843" w:rsidRPr="0091455A" w:rsidRDefault="00184843" w:rsidP="002E2DB6">
            <w:pPr>
              <w:spacing w:line="360" w:lineRule="auto"/>
              <w:rPr>
                <w:lang w:val="vi-VN"/>
              </w:rPr>
            </w:pPr>
            <w:r w:rsidRPr="0091455A">
              <w:rPr>
                <w:lang w:val="en"/>
              </w:rPr>
              <w:t xml:space="preserve">Activation conditions </w:t>
            </w:r>
          </w:p>
        </w:tc>
        <w:tc>
          <w:tcPr>
            <w:tcW w:w="6612" w:type="dxa"/>
          </w:tcPr>
          <w:p w14:paraId="1BF4E1D9" w14:textId="77777777" w:rsidR="00184843" w:rsidRPr="0091455A" w:rsidRDefault="00184843" w:rsidP="002E2DB6">
            <w:pPr>
              <w:spacing w:line="360" w:lineRule="auto"/>
            </w:pPr>
            <w:r>
              <w:rPr>
                <w:lang w:val="en"/>
              </w:rPr>
              <w:t>Visit the administrator's website.</w:t>
            </w:r>
          </w:p>
        </w:tc>
      </w:tr>
      <w:tr w:rsidR="00184843" w:rsidRPr="009669A4" w14:paraId="0E2F6E52" w14:textId="77777777" w:rsidTr="002E2DB6">
        <w:tc>
          <w:tcPr>
            <w:tcW w:w="2405" w:type="dxa"/>
          </w:tcPr>
          <w:p w14:paraId="4DAC1422" w14:textId="77777777" w:rsidR="00184843" w:rsidRPr="0091455A" w:rsidRDefault="00184843" w:rsidP="002E2DB6">
            <w:pPr>
              <w:spacing w:line="360" w:lineRule="auto"/>
              <w:rPr>
                <w:lang w:val="vi-VN"/>
              </w:rPr>
            </w:pPr>
            <w:r w:rsidRPr="0091455A">
              <w:rPr>
                <w:lang w:val="en"/>
              </w:rPr>
              <w:t>Pre-conditions</w:t>
            </w:r>
          </w:p>
        </w:tc>
        <w:tc>
          <w:tcPr>
            <w:tcW w:w="6612" w:type="dxa"/>
          </w:tcPr>
          <w:p w14:paraId="5D8D3B79" w14:textId="77777777" w:rsidR="00184843" w:rsidRPr="009669A4" w:rsidRDefault="00184843" w:rsidP="002E2DB6">
            <w:pPr>
              <w:spacing w:line="360" w:lineRule="auto"/>
            </w:pPr>
            <w:r>
              <w:rPr>
                <w:lang w:val="en"/>
              </w:rPr>
              <w:t>Go to your member management page.</w:t>
            </w:r>
          </w:p>
        </w:tc>
      </w:tr>
      <w:tr w:rsidR="00184843" w:rsidRPr="0091455A" w14:paraId="59B06B1D" w14:textId="77777777" w:rsidTr="002E2DB6">
        <w:tc>
          <w:tcPr>
            <w:tcW w:w="2405" w:type="dxa"/>
          </w:tcPr>
          <w:p w14:paraId="4CA7FFB4" w14:textId="77777777" w:rsidR="00184843" w:rsidRPr="0091455A" w:rsidRDefault="00184843" w:rsidP="002E2DB6">
            <w:pPr>
              <w:spacing w:line="360" w:lineRule="auto"/>
              <w:rPr>
                <w:lang w:val="vi-VN"/>
              </w:rPr>
            </w:pPr>
            <w:r w:rsidRPr="0091455A">
              <w:rPr>
                <w:lang w:val="en"/>
              </w:rPr>
              <w:t>Post-conditional</w:t>
            </w:r>
          </w:p>
        </w:tc>
        <w:tc>
          <w:tcPr>
            <w:tcW w:w="6612" w:type="dxa"/>
          </w:tcPr>
          <w:p w14:paraId="640973E8" w14:textId="77777777" w:rsidR="00184843" w:rsidRPr="0091455A" w:rsidRDefault="00184843" w:rsidP="002E2DB6">
            <w:pPr>
              <w:spacing w:line="360" w:lineRule="auto"/>
            </w:pPr>
            <w:r>
              <w:rPr>
                <w:lang w:val="en"/>
              </w:rPr>
              <w:t>Show up the list.</w:t>
            </w:r>
          </w:p>
        </w:tc>
      </w:tr>
      <w:tr w:rsidR="00184843" w:rsidRPr="00EA064B" w14:paraId="3A057D6D" w14:textId="77777777" w:rsidTr="002E2DB6">
        <w:tc>
          <w:tcPr>
            <w:tcW w:w="2405" w:type="dxa"/>
          </w:tcPr>
          <w:p w14:paraId="600A1D96" w14:textId="77777777" w:rsidR="00184843" w:rsidRPr="0091455A" w:rsidRDefault="00184843" w:rsidP="002E2DB6">
            <w:pPr>
              <w:spacing w:line="360" w:lineRule="auto"/>
              <w:rPr>
                <w:rFonts w:eastAsia="Calibri"/>
                <w:lang w:val="vi-VN"/>
              </w:rPr>
            </w:pPr>
            <w:r w:rsidRPr="0091455A">
              <w:rPr>
                <w:lang w:val="en"/>
              </w:rPr>
              <w:t xml:space="preserve">Main event stream </w:t>
            </w:r>
          </w:p>
        </w:tc>
        <w:tc>
          <w:tcPr>
            <w:tcW w:w="6612" w:type="dxa"/>
          </w:tcPr>
          <w:p w14:paraId="7F1DEC77" w14:textId="77777777" w:rsidR="00184843" w:rsidRPr="00DA2572" w:rsidRDefault="00184843" w:rsidP="00184843">
            <w:pPr>
              <w:pStyle w:val="ListParagraph"/>
              <w:numPr>
                <w:ilvl w:val="0"/>
                <w:numId w:val="47"/>
              </w:numPr>
              <w:spacing w:line="360" w:lineRule="auto"/>
            </w:pPr>
            <w:r w:rsidRPr="00DA2572">
              <w:rPr>
                <w:lang w:val="en"/>
              </w:rPr>
              <w:t>Click the members button in the menu bar on the left to access the member information management page.</w:t>
            </w:r>
          </w:p>
        </w:tc>
      </w:tr>
      <w:tr w:rsidR="00184843" w:rsidRPr="00EA696B" w14:paraId="73CD24C7" w14:textId="77777777" w:rsidTr="002E2DB6">
        <w:tc>
          <w:tcPr>
            <w:tcW w:w="2405" w:type="dxa"/>
          </w:tcPr>
          <w:p w14:paraId="7FA9A386" w14:textId="77777777" w:rsidR="00184843" w:rsidRPr="0091455A" w:rsidRDefault="00184843" w:rsidP="002E2DB6">
            <w:pPr>
              <w:spacing w:line="360" w:lineRule="auto"/>
              <w:rPr>
                <w:rFonts w:eastAsia="Calibri"/>
                <w:lang w:val="vi-VN"/>
              </w:rPr>
            </w:pPr>
            <w:r w:rsidRPr="0091455A">
              <w:rPr>
                <w:lang w:val="en"/>
              </w:rPr>
              <w:t>Secondary event streams</w:t>
            </w:r>
          </w:p>
        </w:tc>
        <w:tc>
          <w:tcPr>
            <w:tcW w:w="6612" w:type="dxa"/>
          </w:tcPr>
          <w:p w14:paraId="29F33F39" w14:textId="77777777" w:rsidR="00184843" w:rsidRPr="00EA696B" w:rsidRDefault="00184843" w:rsidP="00184843">
            <w:pPr>
              <w:keepNext/>
              <w:spacing w:line="360" w:lineRule="auto"/>
            </w:pPr>
          </w:p>
        </w:tc>
      </w:tr>
    </w:tbl>
    <w:p w14:paraId="6E0BFC1F" w14:textId="174E3938" w:rsidR="00184843" w:rsidRDefault="00184843" w:rsidP="00184843">
      <w:pPr>
        <w:pStyle w:val="Caption"/>
        <w:jc w:val="center"/>
      </w:pPr>
      <w:r>
        <w:t xml:space="preserve">Hình  </w:t>
      </w:r>
      <w:r>
        <w:fldChar w:fldCharType="begin"/>
      </w:r>
      <w:r>
        <w:instrText xml:space="preserve"> SEQ Hình_ \* ARABIC </w:instrText>
      </w:r>
      <w:r>
        <w:fldChar w:fldCharType="separate"/>
      </w:r>
      <w:r>
        <w:rPr>
          <w:noProof/>
        </w:rPr>
        <w:t>27</w:t>
      </w:r>
      <w:r>
        <w:fldChar w:fldCharType="end"/>
      </w:r>
      <w:r>
        <w:t>.Usecase View List Registered</w:t>
      </w:r>
    </w:p>
    <w:tbl>
      <w:tblPr>
        <w:tblStyle w:val="TableGrid"/>
        <w:tblW w:w="0" w:type="auto"/>
        <w:tblLook w:val="04A0" w:firstRow="1" w:lastRow="0" w:firstColumn="1" w:lastColumn="0" w:noHBand="0" w:noVBand="1"/>
      </w:tblPr>
      <w:tblGrid>
        <w:gridCol w:w="2405"/>
        <w:gridCol w:w="6612"/>
      </w:tblGrid>
      <w:tr w:rsidR="00184843" w:rsidRPr="0091455A" w14:paraId="67BB2729" w14:textId="77777777" w:rsidTr="002E2DB6">
        <w:tc>
          <w:tcPr>
            <w:tcW w:w="2405" w:type="dxa"/>
            <w:shd w:val="clear" w:color="auto" w:fill="D0CECE" w:themeFill="background2" w:themeFillShade="E6"/>
          </w:tcPr>
          <w:p w14:paraId="19E988EE" w14:textId="77777777" w:rsidR="00184843" w:rsidRPr="0091455A" w:rsidRDefault="00184843" w:rsidP="002E2DB6">
            <w:pPr>
              <w:spacing w:line="360" w:lineRule="auto"/>
              <w:jc w:val="both"/>
            </w:pPr>
            <w:r w:rsidRPr="0091455A">
              <w:rPr>
                <w:lang w:val="en"/>
              </w:rPr>
              <w:t>Use case</w:t>
            </w:r>
          </w:p>
        </w:tc>
        <w:tc>
          <w:tcPr>
            <w:tcW w:w="6612" w:type="dxa"/>
            <w:shd w:val="clear" w:color="auto" w:fill="D0CECE" w:themeFill="background2" w:themeFillShade="E6"/>
          </w:tcPr>
          <w:p w14:paraId="2F36E34F" w14:textId="77777777" w:rsidR="00184843" w:rsidRPr="0091455A" w:rsidRDefault="00184843" w:rsidP="002E2DB6">
            <w:pPr>
              <w:spacing w:line="360" w:lineRule="auto"/>
              <w:jc w:val="both"/>
            </w:pPr>
            <w:r w:rsidRPr="0091455A">
              <w:rPr>
                <w:lang w:val="en"/>
              </w:rPr>
              <w:t>Content</w:t>
            </w:r>
          </w:p>
        </w:tc>
      </w:tr>
      <w:tr w:rsidR="00184843" w:rsidRPr="0091455A" w14:paraId="11F94049" w14:textId="77777777" w:rsidTr="002E2DB6">
        <w:tc>
          <w:tcPr>
            <w:tcW w:w="2405" w:type="dxa"/>
          </w:tcPr>
          <w:p w14:paraId="11DA4B74" w14:textId="77777777" w:rsidR="00184843" w:rsidRPr="0091455A" w:rsidRDefault="00184843" w:rsidP="002E2DB6">
            <w:pPr>
              <w:spacing w:line="360" w:lineRule="auto"/>
              <w:jc w:val="both"/>
            </w:pPr>
            <w:r w:rsidRPr="0091455A">
              <w:rPr>
                <w:lang w:val="en"/>
              </w:rPr>
              <w:t>Use-Case Name</w:t>
            </w:r>
          </w:p>
        </w:tc>
        <w:tc>
          <w:tcPr>
            <w:tcW w:w="6612" w:type="dxa"/>
          </w:tcPr>
          <w:p w14:paraId="7E8D68C5" w14:textId="77777777" w:rsidR="00184843" w:rsidRPr="0091455A" w:rsidRDefault="00184843" w:rsidP="002E2DB6">
            <w:pPr>
              <w:spacing w:line="360" w:lineRule="auto"/>
            </w:pPr>
            <w:r>
              <w:rPr>
                <w:lang w:val="en"/>
              </w:rPr>
              <w:t>Edit member information.</w:t>
            </w:r>
          </w:p>
        </w:tc>
      </w:tr>
      <w:tr w:rsidR="00184843" w:rsidRPr="007F18C2" w14:paraId="66CAADD7" w14:textId="77777777" w:rsidTr="002E2DB6">
        <w:tc>
          <w:tcPr>
            <w:tcW w:w="2405" w:type="dxa"/>
          </w:tcPr>
          <w:p w14:paraId="2223E798" w14:textId="77777777" w:rsidR="00184843" w:rsidRPr="0091455A" w:rsidRDefault="00184843" w:rsidP="002E2DB6">
            <w:pPr>
              <w:spacing w:line="360" w:lineRule="auto"/>
              <w:rPr>
                <w:lang w:val="vi-VN"/>
              </w:rPr>
            </w:pPr>
            <w:r w:rsidRPr="0091455A">
              <w:rPr>
                <w:lang w:val="en"/>
              </w:rPr>
              <w:t>Describe</w:t>
            </w:r>
          </w:p>
        </w:tc>
        <w:tc>
          <w:tcPr>
            <w:tcW w:w="6612" w:type="dxa"/>
          </w:tcPr>
          <w:p w14:paraId="5678791A" w14:textId="77777777" w:rsidR="00184843" w:rsidRPr="007F18C2" w:rsidRDefault="00184843" w:rsidP="002E2DB6">
            <w:pPr>
              <w:spacing w:line="360" w:lineRule="auto"/>
            </w:pPr>
            <w:r>
              <w:rPr>
                <w:lang w:val="en"/>
              </w:rPr>
              <w:t>Edit the information of a member account.</w:t>
            </w:r>
          </w:p>
        </w:tc>
      </w:tr>
      <w:tr w:rsidR="00184843" w:rsidRPr="0091455A" w14:paraId="1D83D797" w14:textId="77777777" w:rsidTr="002E2DB6">
        <w:tc>
          <w:tcPr>
            <w:tcW w:w="2405" w:type="dxa"/>
          </w:tcPr>
          <w:p w14:paraId="087BF151" w14:textId="77777777" w:rsidR="00184843" w:rsidRPr="0091455A" w:rsidRDefault="00184843" w:rsidP="002E2DB6">
            <w:pPr>
              <w:spacing w:line="360" w:lineRule="auto"/>
              <w:rPr>
                <w:lang w:val="vi-VN"/>
              </w:rPr>
            </w:pPr>
            <w:r w:rsidRPr="0091455A">
              <w:rPr>
                <w:lang w:val="en"/>
              </w:rPr>
              <w:t>Actor</w:t>
            </w:r>
          </w:p>
        </w:tc>
        <w:tc>
          <w:tcPr>
            <w:tcW w:w="6612" w:type="dxa"/>
          </w:tcPr>
          <w:p w14:paraId="15E56C99" w14:textId="77777777" w:rsidR="00184843" w:rsidRPr="0091455A" w:rsidRDefault="00184843" w:rsidP="002E2DB6">
            <w:pPr>
              <w:spacing w:line="360" w:lineRule="auto"/>
            </w:pPr>
            <w:r>
              <w:rPr>
                <w:lang w:val="en"/>
              </w:rPr>
              <w:t>Administrative user.</w:t>
            </w:r>
          </w:p>
        </w:tc>
      </w:tr>
      <w:tr w:rsidR="00184843" w:rsidRPr="0091455A" w14:paraId="650E6617" w14:textId="77777777" w:rsidTr="002E2DB6">
        <w:tc>
          <w:tcPr>
            <w:tcW w:w="2405" w:type="dxa"/>
          </w:tcPr>
          <w:p w14:paraId="65F2838F" w14:textId="77777777" w:rsidR="00184843" w:rsidRPr="0091455A" w:rsidRDefault="00184843" w:rsidP="002E2DB6">
            <w:pPr>
              <w:spacing w:line="360" w:lineRule="auto"/>
              <w:rPr>
                <w:lang w:val="vi-VN"/>
              </w:rPr>
            </w:pPr>
            <w:r w:rsidRPr="0091455A">
              <w:rPr>
                <w:lang w:val="en"/>
              </w:rPr>
              <w:t>Related Use-Cases</w:t>
            </w:r>
          </w:p>
        </w:tc>
        <w:tc>
          <w:tcPr>
            <w:tcW w:w="6612" w:type="dxa"/>
          </w:tcPr>
          <w:p w14:paraId="23ADFEA3" w14:textId="77777777" w:rsidR="00184843" w:rsidRPr="0091455A" w:rsidRDefault="00184843" w:rsidP="002E2DB6">
            <w:pPr>
              <w:spacing w:line="360" w:lineRule="auto"/>
            </w:pPr>
            <w:r>
              <w:rPr>
                <w:lang w:val="en"/>
              </w:rPr>
              <w:t>Member</w:t>
            </w:r>
          </w:p>
        </w:tc>
      </w:tr>
      <w:tr w:rsidR="00184843" w:rsidRPr="0091455A" w14:paraId="65300382" w14:textId="77777777" w:rsidTr="002E2DB6">
        <w:tc>
          <w:tcPr>
            <w:tcW w:w="2405" w:type="dxa"/>
          </w:tcPr>
          <w:p w14:paraId="746F6701" w14:textId="77777777" w:rsidR="00184843" w:rsidRPr="0091455A" w:rsidRDefault="00184843" w:rsidP="002E2DB6">
            <w:pPr>
              <w:spacing w:line="360" w:lineRule="auto"/>
              <w:rPr>
                <w:lang w:val="vi-VN"/>
              </w:rPr>
            </w:pPr>
            <w:r w:rsidRPr="0091455A">
              <w:rPr>
                <w:lang w:val="en"/>
              </w:rPr>
              <w:t xml:space="preserve">Activation conditions </w:t>
            </w:r>
          </w:p>
        </w:tc>
        <w:tc>
          <w:tcPr>
            <w:tcW w:w="6612" w:type="dxa"/>
          </w:tcPr>
          <w:p w14:paraId="70CF8BB8" w14:textId="77777777" w:rsidR="00184843" w:rsidRPr="0091455A" w:rsidRDefault="00184843" w:rsidP="002E2DB6">
            <w:pPr>
              <w:spacing w:line="360" w:lineRule="auto"/>
            </w:pPr>
            <w:r>
              <w:rPr>
                <w:lang w:val="en"/>
              </w:rPr>
              <w:t>Visit the administrator's website.</w:t>
            </w:r>
          </w:p>
        </w:tc>
      </w:tr>
      <w:tr w:rsidR="00184843" w:rsidRPr="009669A4" w14:paraId="3C8C9864" w14:textId="77777777" w:rsidTr="002E2DB6">
        <w:tc>
          <w:tcPr>
            <w:tcW w:w="2405" w:type="dxa"/>
          </w:tcPr>
          <w:p w14:paraId="7E038131" w14:textId="77777777" w:rsidR="00184843" w:rsidRPr="0091455A" w:rsidRDefault="00184843" w:rsidP="002E2DB6">
            <w:pPr>
              <w:spacing w:line="360" w:lineRule="auto"/>
              <w:rPr>
                <w:lang w:val="vi-VN"/>
              </w:rPr>
            </w:pPr>
            <w:r w:rsidRPr="0091455A">
              <w:rPr>
                <w:lang w:val="en"/>
              </w:rPr>
              <w:t>Pre-conditions</w:t>
            </w:r>
          </w:p>
        </w:tc>
        <w:tc>
          <w:tcPr>
            <w:tcW w:w="6612" w:type="dxa"/>
          </w:tcPr>
          <w:p w14:paraId="67803560" w14:textId="77777777" w:rsidR="00184843" w:rsidRPr="009669A4" w:rsidRDefault="00184843" w:rsidP="002E2DB6">
            <w:pPr>
              <w:spacing w:line="360" w:lineRule="auto"/>
            </w:pPr>
            <w:r>
              <w:rPr>
                <w:lang w:val="en"/>
              </w:rPr>
              <w:t>Go to your member management page.</w:t>
            </w:r>
          </w:p>
        </w:tc>
      </w:tr>
      <w:tr w:rsidR="00184843" w:rsidRPr="0091455A" w14:paraId="0F173070" w14:textId="77777777" w:rsidTr="002E2DB6">
        <w:tc>
          <w:tcPr>
            <w:tcW w:w="2405" w:type="dxa"/>
          </w:tcPr>
          <w:p w14:paraId="78BEF91C" w14:textId="77777777" w:rsidR="00184843" w:rsidRPr="0091455A" w:rsidRDefault="00184843" w:rsidP="002E2DB6">
            <w:pPr>
              <w:spacing w:line="360" w:lineRule="auto"/>
              <w:rPr>
                <w:lang w:val="vi-VN"/>
              </w:rPr>
            </w:pPr>
            <w:r w:rsidRPr="0091455A">
              <w:rPr>
                <w:lang w:val="en"/>
              </w:rPr>
              <w:t>Post-conditional</w:t>
            </w:r>
          </w:p>
        </w:tc>
        <w:tc>
          <w:tcPr>
            <w:tcW w:w="6612" w:type="dxa"/>
          </w:tcPr>
          <w:p w14:paraId="51679DA2" w14:textId="77777777" w:rsidR="00184843" w:rsidRPr="0091455A" w:rsidRDefault="00184843" w:rsidP="002E2DB6">
            <w:pPr>
              <w:spacing w:line="360" w:lineRule="auto"/>
            </w:pPr>
            <w:r>
              <w:rPr>
                <w:lang w:val="en"/>
              </w:rPr>
              <w:t>Tap the info button or the information icon of the specific user.</w:t>
            </w:r>
          </w:p>
        </w:tc>
      </w:tr>
      <w:tr w:rsidR="00184843" w:rsidRPr="00EA064B" w14:paraId="3F2F4669" w14:textId="77777777" w:rsidTr="002E2DB6">
        <w:tc>
          <w:tcPr>
            <w:tcW w:w="2405" w:type="dxa"/>
          </w:tcPr>
          <w:p w14:paraId="07A9F156" w14:textId="77777777" w:rsidR="00184843" w:rsidRPr="0091455A" w:rsidRDefault="00184843" w:rsidP="002E2DB6">
            <w:pPr>
              <w:spacing w:line="360" w:lineRule="auto"/>
              <w:rPr>
                <w:rFonts w:eastAsia="Calibri"/>
                <w:lang w:val="vi-VN"/>
              </w:rPr>
            </w:pPr>
            <w:r w:rsidRPr="0091455A">
              <w:rPr>
                <w:lang w:val="en"/>
              </w:rPr>
              <w:t xml:space="preserve">Main event stream </w:t>
            </w:r>
          </w:p>
        </w:tc>
        <w:tc>
          <w:tcPr>
            <w:tcW w:w="6612" w:type="dxa"/>
          </w:tcPr>
          <w:p w14:paraId="1D9C3002" w14:textId="77777777" w:rsidR="00184843" w:rsidRDefault="00184843" w:rsidP="00184843">
            <w:pPr>
              <w:pStyle w:val="ListParagraph"/>
              <w:numPr>
                <w:ilvl w:val="0"/>
                <w:numId w:val="48"/>
              </w:numPr>
              <w:spacing w:line="360" w:lineRule="auto"/>
            </w:pPr>
            <w:r>
              <w:rPr>
                <w:lang w:val="en"/>
              </w:rPr>
              <w:t>Update customer information again.</w:t>
            </w:r>
          </w:p>
          <w:p w14:paraId="0BEA864F" w14:textId="77777777" w:rsidR="00184843" w:rsidRPr="00DA2572" w:rsidRDefault="00184843" w:rsidP="00184843">
            <w:pPr>
              <w:pStyle w:val="ListParagraph"/>
              <w:numPr>
                <w:ilvl w:val="0"/>
                <w:numId w:val="48"/>
              </w:numPr>
              <w:spacing w:line="360" w:lineRule="auto"/>
            </w:pPr>
            <w:r>
              <w:rPr>
                <w:lang w:val="en"/>
              </w:rPr>
              <w:t>Click the save the updated information button.</w:t>
            </w:r>
          </w:p>
        </w:tc>
      </w:tr>
      <w:tr w:rsidR="00184843" w:rsidRPr="00EA696B" w14:paraId="51B70301" w14:textId="77777777" w:rsidTr="002E2DB6">
        <w:tc>
          <w:tcPr>
            <w:tcW w:w="2405" w:type="dxa"/>
          </w:tcPr>
          <w:p w14:paraId="13AD0F73" w14:textId="77777777" w:rsidR="00184843" w:rsidRPr="0091455A" w:rsidRDefault="00184843" w:rsidP="002E2DB6">
            <w:pPr>
              <w:spacing w:line="360" w:lineRule="auto"/>
              <w:rPr>
                <w:rFonts w:eastAsia="Calibri"/>
                <w:lang w:val="vi-VN"/>
              </w:rPr>
            </w:pPr>
            <w:r w:rsidRPr="0091455A">
              <w:rPr>
                <w:lang w:val="en"/>
              </w:rPr>
              <w:t>Secondary event streams</w:t>
            </w:r>
          </w:p>
        </w:tc>
        <w:tc>
          <w:tcPr>
            <w:tcW w:w="6612" w:type="dxa"/>
          </w:tcPr>
          <w:p w14:paraId="7136786E" w14:textId="77777777" w:rsidR="00184843" w:rsidRPr="00EA696B" w:rsidRDefault="00184843" w:rsidP="00184843">
            <w:pPr>
              <w:keepNext/>
              <w:spacing w:line="360" w:lineRule="auto"/>
            </w:pPr>
          </w:p>
        </w:tc>
      </w:tr>
    </w:tbl>
    <w:p w14:paraId="22445658" w14:textId="4C6130FE" w:rsidR="00184843" w:rsidRPr="00184843" w:rsidRDefault="00184843" w:rsidP="00184843">
      <w:pPr>
        <w:pStyle w:val="Caption"/>
        <w:jc w:val="center"/>
      </w:pPr>
      <w:r>
        <w:t xml:space="preserve">Hình  </w:t>
      </w:r>
      <w:r>
        <w:fldChar w:fldCharType="begin"/>
      </w:r>
      <w:r>
        <w:instrText xml:space="preserve"> SEQ Hình_ \* ARABIC </w:instrText>
      </w:r>
      <w:r>
        <w:fldChar w:fldCharType="separate"/>
      </w:r>
      <w:r>
        <w:rPr>
          <w:noProof/>
        </w:rPr>
        <w:t>28</w:t>
      </w:r>
      <w:r>
        <w:fldChar w:fldCharType="end"/>
      </w:r>
      <w:r>
        <w:t>.Usecase</w:t>
      </w:r>
      <w:r>
        <w:rPr>
          <w:noProof/>
        </w:rPr>
        <w:t xml:space="preserve">  Edit Member Information</w:t>
      </w:r>
    </w:p>
    <w:p w14:paraId="1BC6745B" w14:textId="4D1C502D" w:rsidR="007F65AF" w:rsidRDefault="007F65AF">
      <w:pPr>
        <w:rPr>
          <w:rFonts w:ascii="Arial" w:hAnsi="Arial" w:cs="Arial"/>
          <w:color w:val="44546A" w:themeColor="text2"/>
          <w:sz w:val="28"/>
          <w:szCs w:val="28"/>
        </w:rPr>
      </w:pPr>
      <w:r>
        <w:rPr>
          <w:rFonts w:ascii="Arial" w:hAnsi="Arial" w:cs="Arial"/>
          <w:color w:val="44546A" w:themeColor="text2"/>
          <w:sz w:val="28"/>
          <w:szCs w:val="28"/>
        </w:rPr>
        <w:br w:type="page"/>
      </w:r>
    </w:p>
    <w:p w14:paraId="3CD45575" w14:textId="77777777" w:rsidR="007F65AF" w:rsidRDefault="007F65AF">
      <w:pPr>
        <w:rPr>
          <w:rFonts w:ascii="Arial" w:hAnsi="Arial" w:cs="Arial"/>
          <w:color w:val="44546A" w:themeColor="text2"/>
          <w:sz w:val="28"/>
          <w:szCs w:val="28"/>
        </w:rPr>
      </w:pPr>
    </w:p>
    <w:p w14:paraId="10B2E91D" w14:textId="523C9B00" w:rsidR="00D25A31" w:rsidRDefault="00D25A31" w:rsidP="00D25A31">
      <w:pPr>
        <w:pStyle w:val="Caption"/>
        <w:numPr>
          <w:ilvl w:val="0"/>
          <w:numId w:val="5"/>
        </w:numPr>
        <w:rPr>
          <w:rFonts w:ascii="Arial" w:hAnsi="Arial" w:cs="Arial"/>
          <w:i w:val="0"/>
          <w:iCs w:val="0"/>
          <w:sz w:val="28"/>
          <w:szCs w:val="28"/>
        </w:rPr>
      </w:pPr>
      <w:r w:rsidRPr="00D25A31">
        <w:rPr>
          <w:rFonts w:ascii="Arial" w:hAnsi="Arial" w:cs="Arial"/>
          <w:i w:val="0"/>
          <w:iCs w:val="0"/>
          <w:sz w:val="28"/>
          <w:szCs w:val="28"/>
        </w:rPr>
        <w:drawing>
          <wp:anchor distT="0" distB="0" distL="114300" distR="114300" simplePos="0" relativeHeight="251659776" behindDoc="1" locked="0" layoutInCell="1" allowOverlap="1" wp14:anchorId="1BF72166" wp14:editId="516FA3CF">
            <wp:simplePos x="0" y="0"/>
            <wp:positionH relativeFrom="column">
              <wp:posOffset>-1003300</wp:posOffset>
            </wp:positionH>
            <wp:positionV relativeFrom="paragraph">
              <wp:posOffset>1179715</wp:posOffset>
            </wp:positionV>
            <wp:extent cx="7676067" cy="5296477"/>
            <wp:effectExtent l="0" t="0" r="1270" b="0"/>
            <wp:wrapNone/>
            <wp:docPr id="154877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75466" name=""/>
                    <pic:cNvPicPr/>
                  </pic:nvPicPr>
                  <pic:blipFill>
                    <a:blip r:embed="rId6">
                      <a:extLst>
                        <a:ext uri="{28A0092B-C50C-407E-A947-70E740481C1C}">
                          <a14:useLocalDpi xmlns:a14="http://schemas.microsoft.com/office/drawing/2010/main" val="0"/>
                        </a:ext>
                      </a:extLst>
                    </a:blip>
                    <a:stretch>
                      <a:fillRect/>
                    </a:stretch>
                  </pic:blipFill>
                  <pic:spPr>
                    <a:xfrm>
                      <a:off x="0" y="0"/>
                      <a:ext cx="7676067" cy="529647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val="0"/>
          <w:iCs w:val="0"/>
          <w:sz w:val="28"/>
          <w:szCs w:val="28"/>
        </w:rPr>
        <w:t>Usecase diagram and Class diagram</w:t>
      </w:r>
    </w:p>
    <w:p w14:paraId="7A1321DE" w14:textId="734415EC" w:rsidR="00184843" w:rsidRDefault="00184843" w:rsidP="00184843">
      <w:pPr>
        <w:rPr>
          <w:sz w:val="26"/>
          <w:szCs w:val="26"/>
        </w:rPr>
      </w:pPr>
      <w:r w:rsidRPr="00184843">
        <w:rPr>
          <w:sz w:val="26"/>
          <w:szCs w:val="26"/>
        </w:rPr>
        <w:t>4.1 Usecase Diagram</w:t>
      </w:r>
    </w:p>
    <w:p w14:paraId="1609F220" w14:textId="77777777" w:rsidR="00184843" w:rsidRDefault="00184843">
      <w:pPr>
        <w:rPr>
          <w:sz w:val="26"/>
          <w:szCs w:val="26"/>
        </w:rPr>
      </w:pPr>
      <w:r>
        <w:rPr>
          <w:sz w:val="26"/>
          <w:szCs w:val="26"/>
        </w:rPr>
        <w:br w:type="page"/>
      </w:r>
    </w:p>
    <w:p w14:paraId="08E9252E" w14:textId="108115D4" w:rsidR="00184843" w:rsidRPr="00184843" w:rsidRDefault="00184843" w:rsidP="00184843">
      <w:pPr>
        <w:rPr>
          <w:sz w:val="26"/>
          <w:szCs w:val="26"/>
        </w:rPr>
      </w:pPr>
      <w:r>
        <w:rPr>
          <w:noProof/>
        </w:rPr>
        <w:lastRenderedPageBreak/>
        <mc:AlternateContent>
          <mc:Choice Requires="wps">
            <w:drawing>
              <wp:anchor distT="0" distB="0" distL="114300" distR="114300" simplePos="0" relativeHeight="251662848" behindDoc="1" locked="0" layoutInCell="1" allowOverlap="1" wp14:anchorId="432F313E" wp14:editId="602EB47F">
                <wp:simplePos x="0" y="0"/>
                <wp:positionH relativeFrom="column">
                  <wp:posOffset>803102</wp:posOffset>
                </wp:positionH>
                <wp:positionV relativeFrom="paragraph">
                  <wp:posOffset>4770755</wp:posOffset>
                </wp:positionV>
                <wp:extent cx="3906982" cy="635"/>
                <wp:effectExtent l="0" t="0" r="0" b="8255"/>
                <wp:wrapNone/>
                <wp:docPr id="1139601948" name="Text Box 8"/>
                <wp:cNvGraphicFramePr/>
                <a:graphic xmlns:a="http://schemas.openxmlformats.org/drawingml/2006/main">
                  <a:graphicData uri="http://schemas.microsoft.com/office/word/2010/wordprocessingShape">
                    <wps:wsp>
                      <wps:cNvSpPr txBox="1"/>
                      <wps:spPr>
                        <a:xfrm>
                          <a:off x="0" y="0"/>
                          <a:ext cx="3906982" cy="635"/>
                        </a:xfrm>
                        <a:prstGeom prst="rect">
                          <a:avLst/>
                        </a:prstGeom>
                        <a:solidFill>
                          <a:prstClr val="white"/>
                        </a:solidFill>
                        <a:ln>
                          <a:noFill/>
                        </a:ln>
                      </wps:spPr>
                      <wps:txbx>
                        <w:txbxContent>
                          <w:p w14:paraId="304CE1D9" w14:textId="62BCB58E" w:rsidR="00184843" w:rsidRPr="008A3A99" w:rsidRDefault="00184843" w:rsidP="00184843">
                            <w:pPr>
                              <w:pStyle w:val="Caption"/>
                              <w:jc w:val="center"/>
                              <w:rPr>
                                <w:sz w:val="26"/>
                                <w:szCs w:val="26"/>
                              </w:rPr>
                            </w:pPr>
                            <w:r>
                              <w:t xml:space="preserve">Hình  </w:t>
                            </w:r>
                            <w:r>
                              <w:fldChar w:fldCharType="begin"/>
                            </w:r>
                            <w:r>
                              <w:instrText xml:space="preserve"> SEQ Hình_ \* ARABIC </w:instrText>
                            </w:r>
                            <w:r>
                              <w:fldChar w:fldCharType="separate"/>
                            </w:r>
                            <w:r>
                              <w:rPr>
                                <w:noProof/>
                              </w:rPr>
                              <w:t>29</w:t>
                            </w:r>
                            <w:r>
                              <w:fldChar w:fldCharType="end"/>
                            </w:r>
                            <w:r>
                              <w:t>.FullSize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2F313E" id="Text Box 8" o:spid="_x0000_s1027" type="#_x0000_t202" style="position:absolute;margin-left:63.25pt;margin-top:375.65pt;width:307.65pt;height:.0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" stroked="f">
                <v:textbox style="mso-fit-shape-to-text:t" inset="0,0,0,0">
                  <w:txbxContent>
                    <w:p w14:paraId="304CE1D9" w14:textId="62BCB58E" w:rsidR="00184843" w:rsidRPr="008A3A99" w:rsidRDefault="00184843" w:rsidP="00184843">
                      <w:pPr>
                        <w:pStyle w:val="Caption"/>
                        <w:jc w:val="center"/>
                        <w:rPr>
                          <w:sz w:val="26"/>
                          <w:szCs w:val="26"/>
                        </w:rPr>
                      </w:pPr>
                      <w:r>
                        <w:t xml:space="preserve">Hình  </w:t>
                      </w:r>
                      <w:r>
                        <w:fldChar w:fldCharType="begin"/>
                      </w:r>
                      <w:r>
                        <w:instrText xml:space="preserve"> SEQ Hình_ \* ARABIC </w:instrText>
                      </w:r>
                      <w:r>
                        <w:fldChar w:fldCharType="separate"/>
                      </w:r>
                      <w:r>
                        <w:rPr>
                          <w:noProof/>
                        </w:rPr>
                        <w:t>29</w:t>
                      </w:r>
                      <w:r>
                        <w:fldChar w:fldCharType="end"/>
                      </w:r>
                      <w:r>
                        <w:t>.FullSize Class Diagram</w:t>
                      </w:r>
                    </w:p>
                  </w:txbxContent>
                </v:textbox>
              </v:shape>
            </w:pict>
          </mc:Fallback>
        </mc:AlternateContent>
      </w:r>
      <w:r w:rsidRPr="00184843">
        <w:rPr>
          <w:sz w:val="26"/>
          <w:szCs w:val="26"/>
        </w:rPr>
        <w:drawing>
          <wp:anchor distT="0" distB="0" distL="114300" distR="114300" simplePos="0" relativeHeight="251660800" behindDoc="1" locked="0" layoutInCell="1" allowOverlap="1" wp14:anchorId="17CD5887" wp14:editId="10B67A97">
            <wp:simplePos x="0" y="0"/>
            <wp:positionH relativeFrom="column">
              <wp:posOffset>-890668</wp:posOffset>
            </wp:positionH>
            <wp:positionV relativeFrom="paragraph">
              <wp:posOffset>-102870</wp:posOffset>
            </wp:positionV>
            <wp:extent cx="7307580" cy="4816415"/>
            <wp:effectExtent l="0" t="0" r="5080" b="0"/>
            <wp:wrapNone/>
            <wp:docPr id="20103754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75436" name=""/>
                    <pic:cNvPicPr/>
                  </pic:nvPicPr>
                  <pic:blipFill>
                    <a:blip r:embed="rId7">
                      <a:extLst>
                        <a:ext uri="{28A0092B-C50C-407E-A947-70E740481C1C}">
                          <a14:useLocalDpi xmlns:a14="http://schemas.microsoft.com/office/drawing/2010/main" val="0"/>
                        </a:ext>
                      </a:extLst>
                    </a:blip>
                    <a:stretch>
                      <a:fillRect/>
                    </a:stretch>
                  </pic:blipFill>
                  <pic:spPr>
                    <a:xfrm>
                      <a:off x="0" y="0"/>
                      <a:ext cx="7307580" cy="4816415"/>
                    </a:xfrm>
                    <a:prstGeom prst="rect">
                      <a:avLst/>
                    </a:prstGeom>
                  </pic:spPr>
                </pic:pic>
              </a:graphicData>
            </a:graphic>
            <wp14:sizeRelH relativeFrom="page">
              <wp14:pctWidth>0</wp14:pctWidth>
            </wp14:sizeRelH>
            <wp14:sizeRelV relativeFrom="page">
              <wp14:pctHeight>0</wp14:pctHeight>
            </wp14:sizeRelV>
          </wp:anchor>
        </w:drawing>
      </w:r>
    </w:p>
    <w:sectPr w:rsidR="00184843" w:rsidRPr="00184843" w:rsidSect="007E0DB1">
      <w:pgSz w:w="11909" w:h="16834" w:code="9"/>
      <w:pgMar w:top="450" w:right="1440" w:bottom="11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Fato">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CD2"/>
    <w:multiLevelType w:val="multilevel"/>
    <w:tmpl w:val="E7C401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696702"/>
    <w:multiLevelType w:val="multilevel"/>
    <w:tmpl w:val="247283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A525D4"/>
    <w:multiLevelType w:val="multilevel"/>
    <w:tmpl w:val="28B4D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DD260E2"/>
    <w:multiLevelType w:val="multilevel"/>
    <w:tmpl w:val="382EA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964D68"/>
    <w:multiLevelType w:val="multilevel"/>
    <w:tmpl w:val="CB46DE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7758EB"/>
    <w:multiLevelType w:val="multilevel"/>
    <w:tmpl w:val="247283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247348"/>
    <w:multiLevelType w:val="multilevel"/>
    <w:tmpl w:val="C34CB7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01553"/>
    <w:multiLevelType w:val="multilevel"/>
    <w:tmpl w:val="1012BE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8F0854"/>
    <w:multiLevelType w:val="hybridMultilevel"/>
    <w:tmpl w:val="A66E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94887"/>
    <w:multiLevelType w:val="hybridMultilevel"/>
    <w:tmpl w:val="83BA1E8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E513B02"/>
    <w:multiLevelType w:val="multilevel"/>
    <w:tmpl w:val="353460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5E2591"/>
    <w:multiLevelType w:val="multilevel"/>
    <w:tmpl w:val="C896B4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FA650EB"/>
    <w:multiLevelType w:val="multilevel"/>
    <w:tmpl w:val="382EA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823753"/>
    <w:multiLevelType w:val="multilevel"/>
    <w:tmpl w:val="382EA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3214EA"/>
    <w:multiLevelType w:val="multilevel"/>
    <w:tmpl w:val="92D8F5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8149F5"/>
    <w:multiLevelType w:val="multilevel"/>
    <w:tmpl w:val="CB46DE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A9C6373"/>
    <w:multiLevelType w:val="hybridMultilevel"/>
    <w:tmpl w:val="A9FC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F595E"/>
    <w:multiLevelType w:val="multilevel"/>
    <w:tmpl w:val="E45AD0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B4189"/>
    <w:multiLevelType w:val="hybridMultilevel"/>
    <w:tmpl w:val="C8F4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9014F"/>
    <w:multiLevelType w:val="multilevel"/>
    <w:tmpl w:val="B8B48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A9341D"/>
    <w:multiLevelType w:val="multilevel"/>
    <w:tmpl w:val="FA02B9A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E742AD1"/>
    <w:multiLevelType w:val="multilevel"/>
    <w:tmpl w:val="B8B48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4886326"/>
    <w:multiLevelType w:val="multilevel"/>
    <w:tmpl w:val="247283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8E77A61"/>
    <w:multiLevelType w:val="multilevel"/>
    <w:tmpl w:val="806403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9712BFF"/>
    <w:multiLevelType w:val="multilevel"/>
    <w:tmpl w:val="176610A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D3D60ED"/>
    <w:multiLevelType w:val="multilevel"/>
    <w:tmpl w:val="7FB60A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DE47386"/>
    <w:multiLevelType w:val="multilevel"/>
    <w:tmpl w:val="B8B48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01A2EA3"/>
    <w:multiLevelType w:val="multilevel"/>
    <w:tmpl w:val="0E3C8F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1142934"/>
    <w:multiLevelType w:val="multilevel"/>
    <w:tmpl w:val="1F766B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5933F2"/>
    <w:multiLevelType w:val="multilevel"/>
    <w:tmpl w:val="197043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4453287"/>
    <w:multiLevelType w:val="multilevel"/>
    <w:tmpl w:val="31C24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7A41A7"/>
    <w:multiLevelType w:val="multilevel"/>
    <w:tmpl w:val="AF34E0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6D855E2"/>
    <w:multiLevelType w:val="multilevel"/>
    <w:tmpl w:val="14043D9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9CE0A39"/>
    <w:multiLevelType w:val="multilevel"/>
    <w:tmpl w:val="AA9E22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DBD75CF"/>
    <w:multiLevelType w:val="hybridMultilevel"/>
    <w:tmpl w:val="93EAF3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715440"/>
    <w:multiLevelType w:val="hybridMultilevel"/>
    <w:tmpl w:val="DCE4B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320CE"/>
    <w:multiLevelType w:val="multilevel"/>
    <w:tmpl w:val="6CB83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EEE28D8"/>
    <w:multiLevelType w:val="multilevel"/>
    <w:tmpl w:val="48926E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11C4C12"/>
    <w:multiLevelType w:val="multilevel"/>
    <w:tmpl w:val="F6DA97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3C972CE"/>
    <w:multiLevelType w:val="multilevel"/>
    <w:tmpl w:val="06F063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E11976"/>
    <w:multiLevelType w:val="multilevel"/>
    <w:tmpl w:val="12AE07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9F52A9C"/>
    <w:multiLevelType w:val="hybridMultilevel"/>
    <w:tmpl w:val="49AE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B2C20"/>
    <w:multiLevelType w:val="multilevel"/>
    <w:tmpl w:val="2194B0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E3514C"/>
    <w:multiLevelType w:val="multilevel"/>
    <w:tmpl w:val="CB46DE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B9D0CFF"/>
    <w:multiLevelType w:val="hybridMultilevel"/>
    <w:tmpl w:val="E5E294A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7D4F1206"/>
    <w:multiLevelType w:val="multilevel"/>
    <w:tmpl w:val="300215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EC06A89"/>
    <w:multiLevelType w:val="multilevel"/>
    <w:tmpl w:val="9EB0743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18392761">
    <w:abstractNumId w:val="14"/>
  </w:num>
  <w:num w:numId="2" w16cid:durableId="1675843451">
    <w:abstractNumId w:val="34"/>
  </w:num>
  <w:num w:numId="3" w16cid:durableId="726614675">
    <w:abstractNumId w:val="9"/>
  </w:num>
  <w:num w:numId="4" w16cid:durableId="1199200524">
    <w:abstractNumId w:val="44"/>
  </w:num>
  <w:num w:numId="5" w16cid:durableId="165557881">
    <w:abstractNumId w:val="42"/>
  </w:num>
  <w:num w:numId="6" w16cid:durableId="1988438829">
    <w:abstractNumId w:val="28"/>
  </w:num>
  <w:num w:numId="7" w16cid:durableId="1515260847">
    <w:abstractNumId w:val="6"/>
  </w:num>
  <w:num w:numId="8" w16cid:durableId="746462112">
    <w:abstractNumId w:val="17"/>
  </w:num>
  <w:num w:numId="9" w16cid:durableId="169952713">
    <w:abstractNumId w:val="39"/>
  </w:num>
  <w:num w:numId="10" w16cid:durableId="864828524">
    <w:abstractNumId w:val="40"/>
  </w:num>
  <w:num w:numId="11" w16cid:durableId="933633281">
    <w:abstractNumId w:val="29"/>
  </w:num>
  <w:num w:numId="12" w16cid:durableId="1424110241">
    <w:abstractNumId w:val="36"/>
  </w:num>
  <w:num w:numId="13" w16cid:durableId="1970234769">
    <w:abstractNumId w:val="20"/>
  </w:num>
  <w:num w:numId="14" w16cid:durableId="1013533431">
    <w:abstractNumId w:val="24"/>
  </w:num>
  <w:num w:numId="15" w16cid:durableId="476384197">
    <w:abstractNumId w:val="46"/>
  </w:num>
  <w:num w:numId="16" w16cid:durableId="1187450467">
    <w:abstractNumId w:val="32"/>
  </w:num>
  <w:num w:numId="17" w16cid:durableId="1539390806">
    <w:abstractNumId w:val="5"/>
  </w:num>
  <w:num w:numId="18" w16cid:durableId="1899125018">
    <w:abstractNumId w:val="1"/>
  </w:num>
  <w:num w:numId="19" w16cid:durableId="22678457">
    <w:abstractNumId w:val="23"/>
  </w:num>
  <w:num w:numId="20" w16cid:durableId="1322008313">
    <w:abstractNumId w:val="22"/>
  </w:num>
  <w:num w:numId="21" w16cid:durableId="650870034">
    <w:abstractNumId w:val="15"/>
  </w:num>
  <w:num w:numId="22" w16cid:durableId="2033801761">
    <w:abstractNumId w:val="4"/>
  </w:num>
  <w:num w:numId="23" w16cid:durableId="1776705291">
    <w:abstractNumId w:val="43"/>
  </w:num>
  <w:num w:numId="24" w16cid:durableId="849562917">
    <w:abstractNumId w:val="35"/>
  </w:num>
  <w:num w:numId="25" w16cid:durableId="2112505287">
    <w:abstractNumId w:val="2"/>
  </w:num>
  <w:num w:numId="26" w16cid:durableId="502402877">
    <w:abstractNumId w:val="37"/>
  </w:num>
  <w:num w:numId="27" w16cid:durableId="1504053060">
    <w:abstractNumId w:val="11"/>
  </w:num>
  <w:num w:numId="28" w16cid:durableId="2014451550">
    <w:abstractNumId w:val="45"/>
  </w:num>
  <w:num w:numId="29" w16cid:durableId="1444572585">
    <w:abstractNumId w:val="12"/>
  </w:num>
  <w:num w:numId="30" w16cid:durableId="1471752589">
    <w:abstractNumId w:val="3"/>
  </w:num>
  <w:num w:numId="31" w16cid:durableId="4531335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3113524">
    <w:abstractNumId w:val="31"/>
  </w:num>
  <w:num w:numId="33" w16cid:durableId="680008643">
    <w:abstractNumId w:val="13"/>
  </w:num>
  <w:num w:numId="34" w16cid:durableId="1277635270">
    <w:abstractNumId w:val="33"/>
  </w:num>
  <w:num w:numId="35" w16cid:durableId="510798010">
    <w:abstractNumId w:val="25"/>
  </w:num>
  <w:num w:numId="36" w16cid:durableId="1264191175">
    <w:abstractNumId w:val="10"/>
  </w:num>
  <w:num w:numId="37" w16cid:durableId="451482142">
    <w:abstractNumId w:val="27"/>
  </w:num>
  <w:num w:numId="38" w16cid:durableId="1804420427">
    <w:abstractNumId w:val="26"/>
  </w:num>
  <w:num w:numId="39" w16cid:durableId="1724060308">
    <w:abstractNumId w:val="7"/>
  </w:num>
  <w:num w:numId="40" w16cid:durableId="843327310">
    <w:abstractNumId w:val="30"/>
  </w:num>
  <w:num w:numId="41" w16cid:durableId="558900730">
    <w:abstractNumId w:val="21"/>
  </w:num>
  <w:num w:numId="42" w16cid:durableId="92241702">
    <w:abstractNumId w:val="8"/>
  </w:num>
  <w:num w:numId="43" w16cid:durableId="1206215502">
    <w:abstractNumId w:val="38"/>
  </w:num>
  <w:num w:numId="44" w16cid:durableId="771097226">
    <w:abstractNumId w:val="19"/>
  </w:num>
  <w:num w:numId="45" w16cid:durableId="346640087">
    <w:abstractNumId w:val="18"/>
  </w:num>
  <w:num w:numId="46" w16cid:durableId="137916122">
    <w:abstractNumId w:val="0"/>
  </w:num>
  <w:num w:numId="47" w16cid:durableId="2098938104">
    <w:abstractNumId w:val="16"/>
  </w:num>
  <w:num w:numId="48" w16cid:durableId="10895477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19B"/>
    <w:rsid w:val="00010E7A"/>
    <w:rsid w:val="0005147F"/>
    <w:rsid w:val="000964A4"/>
    <w:rsid w:val="000A01BC"/>
    <w:rsid w:val="000B6B21"/>
    <w:rsid w:val="000C219B"/>
    <w:rsid w:val="000E2BD0"/>
    <w:rsid w:val="000E7001"/>
    <w:rsid w:val="001152E3"/>
    <w:rsid w:val="00154269"/>
    <w:rsid w:val="00166FD1"/>
    <w:rsid w:val="00184843"/>
    <w:rsid w:val="001A1266"/>
    <w:rsid w:val="001D17E0"/>
    <w:rsid w:val="002661A3"/>
    <w:rsid w:val="00284648"/>
    <w:rsid w:val="002C2A3C"/>
    <w:rsid w:val="00344860"/>
    <w:rsid w:val="003A7842"/>
    <w:rsid w:val="003C0E82"/>
    <w:rsid w:val="003C2382"/>
    <w:rsid w:val="003D6BDC"/>
    <w:rsid w:val="003E0266"/>
    <w:rsid w:val="003F443C"/>
    <w:rsid w:val="00452235"/>
    <w:rsid w:val="004848BB"/>
    <w:rsid w:val="004902C8"/>
    <w:rsid w:val="00496FDB"/>
    <w:rsid w:val="004B39E8"/>
    <w:rsid w:val="004D02EE"/>
    <w:rsid w:val="004D5140"/>
    <w:rsid w:val="004F3169"/>
    <w:rsid w:val="0055748A"/>
    <w:rsid w:val="005A05CC"/>
    <w:rsid w:val="005A1959"/>
    <w:rsid w:val="005B7C2C"/>
    <w:rsid w:val="005C2050"/>
    <w:rsid w:val="005E5720"/>
    <w:rsid w:val="005E6483"/>
    <w:rsid w:val="005F4D5E"/>
    <w:rsid w:val="00604DA7"/>
    <w:rsid w:val="00623DC5"/>
    <w:rsid w:val="00636930"/>
    <w:rsid w:val="006A5DCD"/>
    <w:rsid w:val="00732BF8"/>
    <w:rsid w:val="00782CF7"/>
    <w:rsid w:val="007C2B53"/>
    <w:rsid w:val="007C2DAB"/>
    <w:rsid w:val="007E0DB1"/>
    <w:rsid w:val="007F65AF"/>
    <w:rsid w:val="008224FD"/>
    <w:rsid w:val="00825165"/>
    <w:rsid w:val="008E3853"/>
    <w:rsid w:val="0090039C"/>
    <w:rsid w:val="009353B0"/>
    <w:rsid w:val="00936E7A"/>
    <w:rsid w:val="00945DAC"/>
    <w:rsid w:val="00953111"/>
    <w:rsid w:val="009E562B"/>
    <w:rsid w:val="00A00115"/>
    <w:rsid w:val="00A102A3"/>
    <w:rsid w:val="00A5138E"/>
    <w:rsid w:val="00A600C2"/>
    <w:rsid w:val="00A63D49"/>
    <w:rsid w:val="00A951E0"/>
    <w:rsid w:val="00AE1963"/>
    <w:rsid w:val="00B137A1"/>
    <w:rsid w:val="00B4378C"/>
    <w:rsid w:val="00B642B4"/>
    <w:rsid w:val="00B742C0"/>
    <w:rsid w:val="00BB161C"/>
    <w:rsid w:val="00BC6AF1"/>
    <w:rsid w:val="00BF0DE2"/>
    <w:rsid w:val="00C32831"/>
    <w:rsid w:val="00C35D16"/>
    <w:rsid w:val="00C64FF0"/>
    <w:rsid w:val="00CE0BB2"/>
    <w:rsid w:val="00D07210"/>
    <w:rsid w:val="00D16CCC"/>
    <w:rsid w:val="00D25A31"/>
    <w:rsid w:val="00D453E5"/>
    <w:rsid w:val="00D73A5F"/>
    <w:rsid w:val="00D96FE4"/>
    <w:rsid w:val="00DD760F"/>
    <w:rsid w:val="00E25C7D"/>
    <w:rsid w:val="00E36E72"/>
    <w:rsid w:val="00E42460"/>
    <w:rsid w:val="00E97111"/>
    <w:rsid w:val="00ED2088"/>
    <w:rsid w:val="00EF19C2"/>
    <w:rsid w:val="00F37C01"/>
    <w:rsid w:val="00F81CF4"/>
    <w:rsid w:val="00FD26BF"/>
    <w:rsid w:val="00FD5F92"/>
    <w:rsid w:val="00FF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B25B1"/>
  <w15:chartTrackingRefBased/>
  <w15:docId w15:val="{BF02B26A-1067-4A41-AD7E-3F69710F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VNI-Times" w:hAnsi="VNI-Times"/>
      <w:b/>
      <w:sz w:val="34"/>
    </w:rPr>
  </w:style>
  <w:style w:type="paragraph" w:styleId="Heading2">
    <w:name w:val="heading 2"/>
    <w:basedOn w:val="Normal"/>
    <w:next w:val="Normal"/>
    <w:qFormat/>
    <w:pPr>
      <w:keepNext/>
      <w:jc w:val="center"/>
      <w:outlineLvl w:val="1"/>
    </w:pPr>
    <w:rPr>
      <w:rFonts w:ascii="VNI-Fato" w:hAnsi="VNI-Fato"/>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24FD"/>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5F4D5E"/>
    <w:pPr>
      <w:ind w:left="720"/>
      <w:contextualSpacing/>
    </w:pPr>
  </w:style>
  <w:style w:type="table" w:styleId="TableGrid">
    <w:name w:val="Table Grid"/>
    <w:basedOn w:val="TableNormal"/>
    <w:uiPriority w:val="39"/>
    <w:rsid w:val="00D25A31"/>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25A3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0155">
      <w:bodyDiv w:val="1"/>
      <w:marLeft w:val="0"/>
      <w:marRight w:val="0"/>
      <w:marTop w:val="0"/>
      <w:marBottom w:val="0"/>
      <w:divBdr>
        <w:top w:val="none" w:sz="0" w:space="0" w:color="auto"/>
        <w:left w:val="none" w:sz="0" w:space="0" w:color="auto"/>
        <w:bottom w:val="none" w:sz="0" w:space="0" w:color="auto"/>
        <w:right w:val="none" w:sz="0" w:space="0" w:color="auto"/>
      </w:divBdr>
    </w:div>
    <w:div w:id="1391921549">
      <w:bodyDiv w:val="1"/>
      <w:marLeft w:val="0"/>
      <w:marRight w:val="0"/>
      <w:marTop w:val="0"/>
      <w:marBottom w:val="0"/>
      <w:divBdr>
        <w:top w:val="none" w:sz="0" w:space="0" w:color="auto"/>
        <w:left w:val="none" w:sz="0" w:space="0" w:color="auto"/>
        <w:bottom w:val="none" w:sz="0" w:space="0" w:color="auto"/>
        <w:right w:val="none" w:sz="0" w:space="0" w:color="auto"/>
      </w:divBdr>
    </w:div>
    <w:div w:id="192387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NgocHoa\NGOCHOA\deanlaptrinh\BIA-DA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60706-4EC6-4A26-9FBA-627F48DF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BIA-DALT.dot</Template>
  <TotalTime>75</TotalTime>
  <Pages>21</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lpstr>
    </vt:vector>
  </TitlesOfParts>
  <Company>LOTUS</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6A</dc:creator>
  <cp:keywords/>
  <cp:lastModifiedBy>Thanh Duy Trần</cp:lastModifiedBy>
  <cp:revision>33</cp:revision>
  <cp:lastPrinted>2002-03-27T08:24:00Z</cp:lastPrinted>
  <dcterms:created xsi:type="dcterms:W3CDTF">2018-12-03T01:36:00Z</dcterms:created>
  <dcterms:modified xsi:type="dcterms:W3CDTF">2023-12-13T13:15:00Z</dcterms:modified>
</cp:coreProperties>
</file>